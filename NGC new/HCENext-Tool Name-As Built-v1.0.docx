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58B95" w14:textId="5AE564DC" w:rsidR="004C044A" w:rsidRPr="00CD26AB" w:rsidRDefault="001A7B88" w:rsidP="001A7B88">
      <w:pPr>
        <w:pStyle w:val="TitlePageHeaderOOV"/>
        <w:tabs>
          <w:tab w:val="left" w:pos="9300"/>
        </w:tabs>
        <w:ind w:left="3900"/>
      </w:pPr>
      <w:bookmarkStart w:id="0" w:name="hp_TitlePage"/>
      <w:r>
        <w:tab/>
      </w:r>
    </w:p>
    <w:p w14:paraId="03258B96" w14:textId="04AAF670" w:rsidR="004C044A" w:rsidRPr="00CD26AB" w:rsidRDefault="0028725F" w:rsidP="001C5554">
      <w:pPr>
        <w:pStyle w:val="TitlePageHeaderOOV"/>
        <w:ind w:left="3900"/>
      </w:pPr>
      <w:r w:rsidRPr="009E2283">
        <w:rPr>
          <w:rFonts w:ascii="HPFutura Book" w:hAnsi="HPFutura Book"/>
          <w:noProof/>
        </w:rPr>
        <w:drawing>
          <wp:anchor distT="0" distB="0" distL="114300" distR="114300" simplePos="0" relativeHeight="251658240" behindDoc="0" locked="0" layoutInCell="1" allowOverlap="1" wp14:anchorId="009B5795" wp14:editId="73EA7582">
            <wp:simplePos x="5086350" y="552450"/>
            <wp:positionH relativeFrom="column">
              <wp:align>right</wp:align>
            </wp:positionH>
            <wp:positionV relativeFrom="paragraph">
              <wp:align>top</wp:align>
            </wp:positionV>
            <wp:extent cx="2009775" cy="763905"/>
            <wp:effectExtent l="0" t="0" r="9525" b="0"/>
            <wp:wrapSquare wrapText="bothSides"/>
            <wp:docPr id="4" name="Picture 4" descr="C:\Users\desaik\Pictures\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saik\Pictures\image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5554">
        <w:br w:type="textWrapping" w:clear="all"/>
      </w:r>
    </w:p>
    <w:p w14:paraId="03258B97" w14:textId="77777777" w:rsidR="004C044A" w:rsidRPr="00CD26AB" w:rsidRDefault="004C044A" w:rsidP="004C044A">
      <w:pPr>
        <w:pStyle w:val="TitlePageHeaderOOV"/>
        <w:ind w:left="0"/>
        <w:rPr>
          <w:sz w:val="56"/>
          <w:szCs w:val="56"/>
        </w:rPr>
      </w:pPr>
    </w:p>
    <w:p w14:paraId="03258B98" w14:textId="77777777" w:rsidR="004C044A" w:rsidRPr="00CD26AB" w:rsidRDefault="004C044A" w:rsidP="004C044A">
      <w:pPr>
        <w:pStyle w:val="TitlePageHeaderOOV"/>
        <w:ind w:left="0"/>
        <w:rPr>
          <w:sz w:val="56"/>
          <w:szCs w:val="56"/>
        </w:rPr>
      </w:pPr>
    </w:p>
    <w:bookmarkEnd w:id="0"/>
    <w:p w14:paraId="31363F60" w14:textId="69ADFB67" w:rsidR="0028725F" w:rsidRDefault="001F3FCE" w:rsidP="0028725F">
      <w:pPr>
        <w:pStyle w:val="TitlePageHeaderOOV"/>
        <w:ind w:left="0"/>
        <w:rPr>
          <w:b/>
          <w:sz w:val="56"/>
          <w:szCs w:val="56"/>
        </w:rPr>
      </w:pPr>
      <w:proofErr w:type="spellStart"/>
      <w:r>
        <w:rPr>
          <w:b/>
          <w:sz w:val="56"/>
          <w:szCs w:val="56"/>
        </w:rPr>
        <w:t>HCENext</w:t>
      </w:r>
      <w:proofErr w:type="spellEnd"/>
    </w:p>
    <w:p w14:paraId="092A226A" w14:textId="77777777" w:rsidR="0028725F" w:rsidRDefault="0028725F" w:rsidP="0028725F">
      <w:pPr>
        <w:pStyle w:val="TitlePageHeaderOOV"/>
        <w:ind w:left="0"/>
      </w:pPr>
    </w:p>
    <w:p w14:paraId="3076FC7F" w14:textId="060856DD" w:rsidR="0028725F" w:rsidRDefault="00CE441F" w:rsidP="0028725F">
      <w:pPr>
        <w:pStyle w:val="TitlePageHeaderOOV"/>
        <w:ind w:left="0"/>
      </w:pPr>
      <w:r>
        <w:t>NVIDIA GPU Cloud – Core Installation</w:t>
      </w:r>
      <w:r w:rsidR="00575167">
        <w:t xml:space="preserve"> </w:t>
      </w:r>
      <w:r w:rsidR="0059380C">
        <w:t>As-Built Document</w:t>
      </w:r>
      <w:r w:rsidR="0028725F">
        <w:t xml:space="preserve"> </w:t>
      </w:r>
    </w:p>
    <w:p w14:paraId="5FC1729F" w14:textId="77777777" w:rsidR="0028725F" w:rsidRDefault="0028725F" w:rsidP="0028725F">
      <w:pPr>
        <w:pStyle w:val="TitlePageHeaderOOV"/>
        <w:ind w:left="0"/>
      </w:pPr>
    </w:p>
    <w:p w14:paraId="1B57197A" w14:textId="15880222" w:rsidR="0028725F" w:rsidRDefault="0028725F" w:rsidP="0028725F">
      <w:pPr>
        <w:pStyle w:val="TitlePageDetail"/>
        <w:ind w:left="0"/>
        <w:rPr>
          <w:sz w:val="24"/>
          <w:szCs w:val="24"/>
        </w:rPr>
      </w:pPr>
      <w:r>
        <w:rPr>
          <w:sz w:val="24"/>
          <w:szCs w:val="24"/>
        </w:rPr>
        <w:t xml:space="preserve">Prepared by:  </w:t>
      </w:r>
      <w:r w:rsidR="00CE441F" w:rsidRPr="00CE441F">
        <w:rPr>
          <w:sz w:val="24"/>
          <w:szCs w:val="24"/>
        </w:rPr>
        <w:t>Sonali Das</w:t>
      </w:r>
      <w:r w:rsidR="004E7233">
        <w:rPr>
          <w:sz w:val="24"/>
          <w:szCs w:val="24"/>
        </w:rPr>
        <w:t xml:space="preserve"> and Saumya Tripathi</w:t>
      </w:r>
    </w:p>
    <w:p w14:paraId="77791D62" w14:textId="77777777" w:rsidR="0028725F" w:rsidRDefault="0028725F" w:rsidP="0028725F">
      <w:pPr>
        <w:pStyle w:val="TitlePageDetail"/>
        <w:ind w:left="0"/>
        <w:rPr>
          <w:sz w:val="24"/>
          <w:szCs w:val="24"/>
        </w:rPr>
      </w:pPr>
      <w:r>
        <w:rPr>
          <w:sz w:val="24"/>
          <w:szCs w:val="24"/>
        </w:rPr>
        <w:t>Technology Consultant</w:t>
      </w:r>
    </w:p>
    <w:p w14:paraId="7C691E0D" w14:textId="58E3F192" w:rsidR="0028725F" w:rsidRPr="0056204F" w:rsidRDefault="0028725F" w:rsidP="0028725F">
      <w:pPr>
        <w:pStyle w:val="TitlePageDetail"/>
        <w:ind w:left="0"/>
        <w:rPr>
          <w:sz w:val="24"/>
          <w:szCs w:val="24"/>
        </w:rPr>
      </w:pPr>
      <w:r>
        <w:rPr>
          <w:sz w:val="24"/>
          <w:szCs w:val="24"/>
        </w:rPr>
        <w:t xml:space="preserve">Date Prepared:  </w:t>
      </w:r>
      <w:r w:rsidR="00CE441F">
        <w:rPr>
          <w:sz w:val="24"/>
          <w:szCs w:val="24"/>
        </w:rPr>
        <w:t>March 22, 2023</w:t>
      </w:r>
    </w:p>
    <w:p w14:paraId="67B2D6D3" w14:textId="77777777" w:rsidR="0028725F" w:rsidRPr="0056204F" w:rsidRDefault="0028725F" w:rsidP="0028725F">
      <w:pPr>
        <w:pStyle w:val="TitlePageDetail"/>
        <w:ind w:left="0"/>
        <w:rPr>
          <w:sz w:val="24"/>
          <w:szCs w:val="24"/>
        </w:rPr>
      </w:pPr>
      <w:r w:rsidRPr="0056204F">
        <w:rPr>
          <w:sz w:val="24"/>
          <w:szCs w:val="24"/>
        </w:rPr>
        <w:t>Version: 1.0</w:t>
      </w:r>
    </w:p>
    <w:p w14:paraId="52E85177" w14:textId="77777777" w:rsidR="0028725F" w:rsidRPr="0056204F" w:rsidRDefault="0028725F" w:rsidP="0056204F">
      <w:pPr>
        <w:pStyle w:val="TitlePageDetail"/>
        <w:ind w:left="0"/>
        <w:rPr>
          <w:sz w:val="24"/>
          <w:szCs w:val="24"/>
        </w:rPr>
        <w:sectPr w:rsidR="0028725F" w:rsidRPr="0056204F">
          <w:pgSz w:w="11907" w:h="16839"/>
          <w:pgMar w:top="360" w:right="720" w:bottom="360" w:left="720" w:header="907" w:footer="403" w:gutter="0"/>
          <w:cols w:space="720"/>
        </w:sectPr>
      </w:pPr>
    </w:p>
    <w:p w14:paraId="3B991D30" w14:textId="77777777" w:rsidR="0056204F" w:rsidRPr="00CD26AB" w:rsidRDefault="0056204F" w:rsidP="0056204F">
      <w:pPr>
        <w:pStyle w:val="HPTableTitle"/>
      </w:pPr>
      <w:r w:rsidRPr="00CD26AB">
        <w:lastRenderedPageBreak/>
        <w:t>Document Information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11"/>
        <w:gridCol w:w="3273"/>
        <w:gridCol w:w="2181"/>
        <w:gridCol w:w="2292"/>
      </w:tblGrid>
      <w:tr w:rsidR="0056204F" w:rsidRPr="00CD26AB" w14:paraId="1C45B509" w14:textId="77777777" w:rsidTr="00BE53AC">
        <w:trPr>
          <w:trHeight w:val="446"/>
        </w:trPr>
        <w:tc>
          <w:tcPr>
            <w:tcW w:w="1296" w:type="pct"/>
            <w:shd w:val="clear" w:color="auto" w:fill="0096D6"/>
            <w:vAlign w:val="center"/>
          </w:tcPr>
          <w:p w14:paraId="7C01A103" w14:textId="77777777" w:rsidR="0056204F" w:rsidRPr="00CD26AB" w:rsidRDefault="0056204F" w:rsidP="00BE53AC">
            <w:pPr>
              <w:pStyle w:val="TableSmHeadingRight"/>
              <w:keepNext w:val="0"/>
              <w:keepLines w:val="0"/>
              <w:jc w:val="left"/>
            </w:pPr>
            <w:r w:rsidRPr="00CD26AB">
              <w:rPr>
                <w:color w:val="FFFFFF" w:themeColor="background1"/>
              </w:rPr>
              <w:t>Project name</w:t>
            </w:r>
          </w:p>
        </w:tc>
        <w:tc>
          <w:tcPr>
            <w:tcW w:w="3704" w:type="pct"/>
            <w:gridSpan w:val="3"/>
            <w:vAlign w:val="center"/>
          </w:tcPr>
          <w:p w14:paraId="658AE37A" w14:textId="29FDCD14" w:rsidR="0056204F" w:rsidRPr="00CD26AB" w:rsidRDefault="00CE441F" w:rsidP="00BE53AC">
            <w:pPr>
              <w:pStyle w:val="TableMedium"/>
              <w:spacing w:before="60"/>
              <w:rPr>
                <w:szCs w:val="18"/>
              </w:rPr>
            </w:pPr>
            <w:r>
              <w:rPr>
                <w:szCs w:val="18"/>
              </w:rPr>
              <w:t>NGC</w:t>
            </w:r>
          </w:p>
        </w:tc>
      </w:tr>
      <w:tr w:rsidR="0056204F" w:rsidRPr="00CD26AB" w14:paraId="5DBC1528" w14:textId="77777777" w:rsidTr="00BE53AC">
        <w:trPr>
          <w:trHeight w:val="446"/>
        </w:trPr>
        <w:tc>
          <w:tcPr>
            <w:tcW w:w="1296" w:type="pct"/>
            <w:shd w:val="clear" w:color="auto" w:fill="0096D6"/>
            <w:vAlign w:val="center"/>
          </w:tcPr>
          <w:p w14:paraId="393EDB75" w14:textId="77777777" w:rsidR="0056204F" w:rsidRPr="00CD26AB" w:rsidRDefault="0056204F" w:rsidP="00BE53AC">
            <w:pPr>
              <w:pStyle w:val="TableSmHeadingRight"/>
              <w:keepNext w:val="0"/>
              <w:keepLines w:val="0"/>
              <w:jc w:val="left"/>
            </w:pPr>
            <w:r w:rsidRPr="00CD26AB">
              <w:rPr>
                <w:color w:val="FFFFFF" w:themeColor="background1"/>
              </w:rPr>
              <w:t>Prepared by</w:t>
            </w:r>
          </w:p>
        </w:tc>
        <w:tc>
          <w:tcPr>
            <w:tcW w:w="1565" w:type="pct"/>
            <w:vAlign w:val="center"/>
          </w:tcPr>
          <w:p w14:paraId="7345C094" w14:textId="77777777" w:rsidR="0056204F" w:rsidRDefault="00CE441F" w:rsidP="00BE53AC">
            <w:pPr>
              <w:pStyle w:val="TableMedium"/>
              <w:spacing w:before="60"/>
              <w:rPr>
                <w:szCs w:val="18"/>
              </w:rPr>
            </w:pPr>
            <w:r>
              <w:rPr>
                <w:szCs w:val="18"/>
              </w:rPr>
              <w:t>Sonali Das</w:t>
            </w:r>
          </w:p>
          <w:p w14:paraId="3B75F264" w14:textId="32D8D787" w:rsidR="004E7233" w:rsidRPr="00CD26AB" w:rsidRDefault="004E7233" w:rsidP="00BE53AC">
            <w:pPr>
              <w:pStyle w:val="TableMedium"/>
              <w:spacing w:before="60"/>
              <w:rPr>
                <w:szCs w:val="18"/>
              </w:rPr>
            </w:pPr>
            <w:r>
              <w:rPr>
                <w:szCs w:val="18"/>
              </w:rPr>
              <w:t>Saumya Tripathi</w:t>
            </w:r>
          </w:p>
        </w:tc>
        <w:tc>
          <w:tcPr>
            <w:tcW w:w="1043" w:type="pct"/>
            <w:shd w:val="clear" w:color="auto" w:fill="0096D6"/>
            <w:vAlign w:val="center"/>
          </w:tcPr>
          <w:p w14:paraId="36E0CCD5" w14:textId="77777777" w:rsidR="0056204F" w:rsidRPr="00CD26AB" w:rsidRDefault="0056204F" w:rsidP="00BE53AC">
            <w:pPr>
              <w:pStyle w:val="TableSmHeadingRight"/>
              <w:keepNext w:val="0"/>
              <w:keepLines w:val="0"/>
              <w:jc w:val="left"/>
            </w:pPr>
            <w:r w:rsidRPr="00CD26AB">
              <w:rPr>
                <w:color w:val="FFFFFF" w:themeColor="background1"/>
              </w:rPr>
              <w:t>Document version number</w:t>
            </w:r>
          </w:p>
        </w:tc>
        <w:tc>
          <w:tcPr>
            <w:tcW w:w="1096" w:type="pct"/>
            <w:vAlign w:val="center"/>
          </w:tcPr>
          <w:p w14:paraId="691ECD6F" w14:textId="77777777" w:rsidR="0056204F" w:rsidRPr="00CD26AB" w:rsidRDefault="0056204F" w:rsidP="00BE53AC">
            <w:pPr>
              <w:pStyle w:val="TableMedium"/>
              <w:spacing w:before="60"/>
              <w:rPr>
                <w:szCs w:val="18"/>
              </w:rPr>
            </w:pPr>
            <w:r>
              <w:rPr>
                <w:szCs w:val="18"/>
              </w:rPr>
              <w:t>1.0</w:t>
            </w:r>
          </w:p>
        </w:tc>
      </w:tr>
      <w:tr w:rsidR="0056204F" w:rsidRPr="00CD26AB" w14:paraId="3B865DF0" w14:textId="77777777" w:rsidTr="00BE53AC">
        <w:trPr>
          <w:trHeight w:val="446"/>
        </w:trPr>
        <w:tc>
          <w:tcPr>
            <w:tcW w:w="1296" w:type="pct"/>
            <w:shd w:val="clear" w:color="auto" w:fill="0096D6"/>
            <w:vAlign w:val="center"/>
          </w:tcPr>
          <w:p w14:paraId="138486B6" w14:textId="77777777" w:rsidR="0056204F" w:rsidRPr="00CD26AB" w:rsidRDefault="0056204F" w:rsidP="00BE53AC">
            <w:pPr>
              <w:pStyle w:val="TableSmHeadingRight"/>
              <w:keepNext w:val="0"/>
              <w:keepLines w:val="0"/>
              <w:jc w:val="left"/>
            </w:pPr>
            <w:r w:rsidRPr="00CD26AB">
              <w:rPr>
                <w:color w:val="FFFFFF" w:themeColor="background1"/>
              </w:rPr>
              <w:t>Title</w:t>
            </w:r>
          </w:p>
        </w:tc>
        <w:tc>
          <w:tcPr>
            <w:tcW w:w="1565" w:type="pct"/>
            <w:vAlign w:val="center"/>
          </w:tcPr>
          <w:p w14:paraId="5E30AC29" w14:textId="77777777" w:rsidR="0056204F" w:rsidRPr="00CD26AB" w:rsidRDefault="0056204F" w:rsidP="00BE53AC">
            <w:pPr>
              <w:pStyle w:val="TableMedium"/>
              <w:spacing w:before="60"/>
              <w:rPr>
                <w:szCs w:val="18"/>
              </w:rPr>
            </w:pPr>
            <w:r>
              <w:rPr>
                <w:szCs w:val="18"/>
              </w:rPr>
              <w:t>Technical Consultant</w:t>
            </w:r>
          </w:p>
        </w:tc>
        <w:tc>
          <w:tcPr>
            <w:tcW w:w="1043" w:type="pct"/>
            <w:shd w:val="clear" w:color="auto" w:fill="0096D6"/>
            <w:vAlign w:val="center"/>
          </w:tcPr>
          <w:p w14:paraId="0C499C01" w14:textId="77777777" w:rsidR="0056204F" w:rsidRPr="00CD26AB" w:rsidRDefault="0056204F" w:rsidP="00BE53AC">
            <w:pPr>
              <w:pStyle w:val="TableSmHeadingRight"/>
              <w:keepNext w:val="0"/>
              <w:keepLines w:val="0"/>
              <w:jc w:val="left"/>
            </w:pPr>
            <w:r w:rsidRPr="00CD26AB">
              <w:rPr>
                <w:color w:val="FFFFFF" w:themeColor="background1"/>
              </w:rPr>
              <w:t>Document version date</w:t>
            </w:r>
          </w:p>
        </w:tc>
        <w:tc>
          <w:tcPr>
            <w:tcW w:w="1096" w:type="pct"/>
            <w:vAlign w:val="center"/>
          </w:tcPr>
          <w:p w14:paraId="7EF2968B" w14:textId="04332026" w:rsidR="0056204F" w:rsidRPr="00CD26AB" w:rsidRDefault="0056204F" w:rsidP="00BE53AC">
            <w:pPr>
              <w:pStyle w:val="TableMedium"/>
              <w:spacing w:before="60"/>
              <w:rPr>
                <w:szCs w:val="18"/>
              </w:rPr>
            </w:pPr>
          </w:p>
        </w:tc>
      </w:tr>
    </w:tbl>
    <w:p w14:paraId="2CCE9B60" w14:textId="77777777" w:rsidR="0056204F" w:rsidRPr="00CD26AB" w:rsidRDefault="0056204F" w:rsidP="0056204F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4"/>
        <w:gridCol w:w="1443"/>
        <w:gridCol w:w="1581"/>
        <w:gridCol w:w="4549"/>
      </w:tblGrid>
      <w:tr w:rsidR="0056204F" w:rsidRPr="00CD26AB" w14:paraId="20B065CE" w14:textId="77777777" w:rsidTr="00BE53AC">
        <w:trPr>
          <w:trHeight w:val="446"/>
        </w:trPr>
        <w:tc>
          <w:tcPr>
            <w:tcW w:w="1379" w:type="pct"/>
            <w:shd w:val="clear" w:color="auto" w:fill="0096D6"/>
            <w:vAlign w:val="center"/>
          </w:tcPr>
          <w:p w14:paraId="0D2B8DE4" w14:textId="77777777" w:rsidR="0056204F" w:rsidRPr="00CD26AB" w:rsidRDefault="0056204F" w:rsidP="00BE53AC">
            <w:pPr>
              <w:tabs>
                <w:tab w:val="left" w:pos="3726"/>
              </w:tabs>
              <w:spacing w:line="200" w:lineRule="atLeast"/>
              <w:rPr>
                <w:b/>
                <w:color w:val="FFFFFF" w:themeColor="background1"/>
                <w:sz w:val="16"/>
                <w:szCs w:val="16"/>
              </w:rPr>
            </w:pPr>
            <w:r w:rsidRPr="00CD26AB">
              <w:rPr>
                <w:b/>
                <w:color w:val="FFFFFF" w:themeColor="background1"/>
                <w:sz w:val="16"/>
                <w:szCs w:val="16"/>
              </w:rPr>
              <w:t>To</w:t>
            </w:r>
          </w:p>
        </w:tc>
        <w:tc>
          <w:tcPr>
            <w:tcW w:w="690" w:type="pct"/>
            <w:shd w:val="clear" w:color="auto" w:fill="0096D6"/>
            <w:vAlign w:val="center"/>
          </w:tcPr>
          <w:p w14:paraId="5AEF1967" w14:textId="77777777" w:rsidR="0056204F" w:rsidRPr="00CD26AB" w:rsidRDefault="0056204F" w:rsidP="00BE53AC">
            <w:pPr>
              <w:tabs>
                <w:tab w:val="left" w:pos="3726"/>
              </w:tabs>
              <w:spacing w:line="200" w:lineRule="atLeast"/>
              <w:rPr>
                <w:b/>
                <w:color w:val="FFFFFF" w:themeColor="background1"/>
                <w:sz w:val="16"/>
                <w:szCs w:val="16"/>
              </w:rPr>
            </w:pPr>
            <w:r w:rsidRPr="00CD26AB">
              <w:rPr>
                <w:b/>
                <w:color w:val="FFFFFF" w:themeColor="background1"/>
                <w:sz w:val="16"/>
                <w:szCs w:val="16"/>
              </w:rPr>
              <w:t>Action*</w:t>
            </w:r>
          </w:p>
        </w:tc>
        <w:tc>
          <w:tcPr>
            <w:tcW w:w="756" w:type="pct"/>
            <w:shd w:val="clear" w:color="auto" w:fill="0096D6"/>
            <w:vAlign w:val="center"/>
          </w:tcPr>
          <w:p w14:paraId="21AE5964" w14:textId="77777777" w:rsidR="0056204F" w:rsidRPr="00CD26AB" w:rsidRDefault="0056204F" w:rsidP="00BE53AC">
            <w:pPr>
              <w:tabs>
                <w:tab w:val="left" w:pos="3726"/>
              </w:tabs>
              <w:spacing w:line="200" w:lineRule="atLeast"/>
              <w:rPr>
                <w:b/>
                <w:color w:val="FFFFFF" w:themeColor="background1"/>
                <w:sz w:val="16"/>
                <w:szCs w:val="16"/>
              </w:rPr>
            </w:pPr>
            <w:r w:rsidRPr="00CD26AB">
              <w:rPr>
                <w:b/>
                <w:color w:val="FFFFFF" w:themeColor="background1"/>
                <w:sz w:val="16"/>
                <w:szCs w:val="16"/>
              </w:rPr>
              <w:t>Due date</w:t>
            </w:r>
          </w:p>
        </w:tc>
        <w:tc>
          <w:tcPr>
            <w:tcW w:w="2175" w:type="pct"/>
            <w:shd w:val="clear" w:color="auto" w:fill="0096D6"/>
            <w:vAlign w:val="center"/>
          </w:tcPr>
          <w:p w14:paraId="38A8040E" w14:textId="77777777" w:rsidR="0056204F" w:rsidRPr="00CD26AB" w:rsidRDefault="0056204F" w:rsidP="00BE53AC">
            <w:pPr>
              <w:tabs>
                <w:tab w:val="left" w:pos="3726"/>
              </w:tabs>
              <w:spacing w:line="200" w:lineRule="atLeast"/>
              <w:rPr>
                <w:b/>
                <w:color w:val="FFFFFF" w:themeColor="background1"/>
                <w:sz w:val="16"/>
                <w:szCs w:val="16"/>
              </w:rPr>
            </w:pPr>
            <w:r w:rsidRPr="00CD26AB">
              <w:rPr>
                <w:b/>
                <w:color w:val="FFFFFF" w:themeColor="background1"/>
                <w:sz w:val="16"/>
                <w:szCs w:val="16"/>
              </w:rPr>
              <w:t>Phone/Fax/Email</w:t>
            </w:r>
          </w:p>
        </w:tc>
      </w:tr>
      <w:tr w:rsidR="0056204F" w:rsidRPr="00CD26AB" w14:paraId="10595ED2" w14:textId="77777777" w:rsidTr="00BE53AC">
        <w:trPr>
          <w:trHeight w:val="458"/>
        </w:trPr>
        <w:tc>
          <w:tcPr>
            <w:tcW w:w="1379" w:type="pct"/>
            <w:vAlign w:val="center"/>
          </w:tcPr>
          <w:p w14:paraId="2A3E45B6" w14:textId="4E75FAA0" w:rsidR="0056204F" w:rsidRPr="009077CE" w:rsidRDefault="00CE441F" w:rsidP="00BE53AC">
            <w:pPr>
              <w:tabs>
                <w:tab w:val="left" w:pos="3726"/>
              </w:tabs>
              <w:spacing w:line="200" w:lineRule="atLeas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Abhishek Behera</w:t>
            </w:r>
          </w:p>
        </w:tc>
        <w:tc>
          <w:tcPr>
            <w:tcW w:w="690" w:type="pct"/>
            <w:vAlign w:val="center"/>
          </w:tcPr>
          <w:p w14:paraId="32052199" w14:textId="1943926D" w:rsidR="0056204F" w:rsidRDefault="00CE441F" w:rsidP="00BE53AC">
            <w:pPr>
              <w:tabs>
                <w:tab w:val="left" w:pos="3726"/>
              </w:tabs>
              <w:spacing w:line="200" w:lineRule="atLeas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Review</w:t>
            </w:r>
          </w:p>
        </w:tc>
        <w:tc>
          <w:tcPr>
            <w:tcW w:w="756" w:type="pct"/>
            <w:vAlign w:val="center"/>
          </w:tcPr>
          <w:p w14:paraId="09E6B331" w14:textId="77777777" w:rsidR="0056204F" w:rsidRPr="00CD26AB" w:rsidRDefault="0056204F" w:rsidP="00BE53AC">
            <w:pPr>
              <w:tabs>
                <w:tab w:val="left" w:pos="3726"/>
              </w:tabs>
              <w:spacing w:line="200" w:lineRule="atLeast"/>
              <w:rPr>
                <w:sz w:val="18"/>
                <w:szCs w:val="18"/>
              </w:rPr>
            </w:pPr>
          </w:p>
        </w:tc>
        <w:tc>
          <w:tcPr>
            <w:tcW w:w="2175" w:type="pct"/>
            <w:vAlign w:val="center"/>
          </w:tcPr>
          <w:p w14:paraId="727512A6" w14:textId="47C9AFFA" w:rsidR="0056204F" w:rsidRPr="00E41302" w:rsidRDefault="00CE441F" w:rsidP="00BE53AC">
            <w:pPr>
              <w:tabs>
                <w:tab w:val="left" w:pos="3726"/>
              </w:tabs>
              <w:spacing w:line="200" w:lineRule="atLeast"/>
            </w:pPr>
            <w:r>
              <w:t>behera@hpe.com</w:t>
            </w:r>
          </w:p>
        </w:tc>
      </w:tr>
      <w:tr w:rsidR="00CE441F" w:rsidRPr="00CD26AB" w14:paraId="60D68732" w14:textId="77777777" w:rsidTr="00BE53AC">
        <w:trPr>
          <w:trHeight w:val="458"/>
        </w:trPr>
        <w:tc>
          <w:tcPr>
            <w:tcW w:w="1379" w:type="pct"/>
            <w:vAlign w:val="center"/>
          </w:tcPr>
          <w:p w14:paraId="401983B4" w14:textId="7D0B4966" w:rsidR="00CE441F" w:rsidRDefault="00CE441F" w:rsidP="00CE441F">
            <w:pPr>
              <w:tabs>
                <w:tab w:val="left" w:pos="3726"/>
              </w:tabs>
              <w:spacing w:line="200" w:lineRule="atLeas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Ankur Gupta</w:t>
            </w:r>
          </w:p>
        </w:tc>
        <w:tc>
          <w:tcPr>
            <w:tcW w:w="690" w:type="pct"/>
            <w:vAlign w:val="center"/>
          </w:tcPr>
          <w:p w14:paraId="2DDE7638" w14:textId="334CCD6B" w:rsidR="00CE441F" w:rsidRDefault="00CE441F" w:rsidP="00CE441F">
            <w:pPr>
              <w:tabs>
                <w:tab w:val="left" w:pos="3726"/>
              </w:tabs>
              <w:spacing w:line="200" w:lineRule="atLeas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Review</w:t>
            </w:r>
          </w:p>
        </w:tc>
        <w:tc>
          <w:tcPr>
            <w:tcW w:w="756" w:type="pct"/>
            <w:vAlign w:val="center"/>
          </w:tcPr>
          <w:p w14:paraId="4A6A166A" w14:textId="77777777" w:rsidR="00CE441F" w:rsidRPr="00CD26AB" w:rsidRDefault="00CE441F" w:rsidP="00CE441F">
            <w:pPr>
              <w:tabs>
                <w:tab w:val="left" w:pos="3726"/>
              </w:tabs>
              <w:spacing w:line="200" w:lineRule="atLeast"/>
              <w:rPr>
                <w:sz w:val="18"/>
                <w:szCs w:val="18"/>
              </w:rPr>
            </w:pPr>
          </w:p>
        </w:tc>
        <w:tc>
          <w:tcPr>
            <w:tcW w:w="2175" w:type="pct"/>
            <w:vAlign w:val="center"/>
          </w:tcPr>
          <w:p w14:paraId="62EAB2B4" w14:textId="213C686B" w:rsidR="00CE441F" w:rsidRDefault="00CE441F" w:rsidP="00CE441F">
            <w:pPr>
              <w:tabs>
                <w:tab w:val="left" w:pos="3726"/>
              </w:tabs>
              <w:spacing w:line="200" w:lineRule="atLeast"/>
            </w:pPr>
            <w:r>
              <w:t>ankurg@hpe.com</w:t>
            </w:r>
          </w:p>
        </w:tc>
      </w:tr>
      <w:tr w:rsidR="00CE441F" w:rsidRPr="00CD26AB" w14:paraId="3E1FFB2F" w14:textId="77777777" w:rsidTr="00BE53AC">
        <w:trPr>
          <w:trHeight w:val="458"/>
        </w:trPr>
        <w:tc>
          <w:tcPr>
            <w:tcW w:w="1379" w:type="pct"/>
            <w:vAlign w:val="center"/>
          </w:tcPr>
          <w:p w14:paraId="210D60E8" w14:textId="77777777" w:rsidR="00CE441F" w:rsidRDefault="00CE441F" w:rsidP="00CE441F">
            <w:pPr>
              <w:tabs>
                <w:tab w:val="left" w:pos="3726"/>
              </w:tabs>
              <w:spacing w:line="200" w:lineRule="atLeast"/>
              <w:rPr>
                <w:sz w:val="18"/>
                <w:szCs w:val="18"/>
              </w:rPr>
            </w:pPr>
          </w:p>
        </w:tc>
        <w:tc>
          <w:tcPr>
            <w:tcW w:w="690" w:type="pct"/>
            <w:vAlign w:val="center"/>
          </w:tcPr>
          <w:p w14:paraId="194B72A9" w14:textId="77777777" w:rsidR="00CE441F" w:rsidRDefault="00CE441F" w:rsidP="00CE441F">
            <w:pPr>
              <w:tabs>
                <w:tab w:val="left" w:pos="3726"/>
              </w:tabs>
              <w:spacing w:line="200" w:lineRule="atLeast"/>
              <w:rPr>
                <w:sz w:val="18"/>
                <w:szCs w:val="18"/>
              </w:rPr>
            </w:pPr>
          </w:p>
        </w:tc>
        <w:tc>
          <w:tcPr>
            <w:tcW w:w="756" w:type="pct"/>
            <w:vAlign w:val="center"/>
          </w:tcPr>
          <w:p w14:paraId="7E7A70B8" w14:textId="77777777" w:rsidR="00CE441F" w:rsidRPr="00CD26AB" w:rsidRDefault="00CE441F" w:rsidP="00CE441F">
            <w:pPr>
              <w:tabs>
                <w:tab w:val="left" w:pos="3726"/>
              </w:tabs>
              <w:spacing w:line="200" w:lineRule="atLeast"/>
              <w:rPr>
                <w:sz w:val="18"/>
                <w:szCs w:val="18"/>
              </w:rPr>
            </w:pPr>
          </w:p>
        </w:tc>
        <w:tc>
          <w:tcPr>
            <w:tcW w:w="2175" w:type="pct"/>
            <w:vAlign w:val="center"/>
          </w:tcPr>
          <w:p w14:paraId="3A432CF1" w14:textId="77777777" w:rsidR="00CE441F" w:rsidRDefault="00CE441F" w:rsidP="00CE441F">
            <w:pPr>
              <w:tabs>
                <w:tab w:val="left" w:pos="3726"/>
              </w:tabs>
              <w:spacing w:line="200" w:lineRule="atLeast"/>
            </w:pPr>
          </w:p>
        </w:tc>
      </w:tr>
    </w:tbl>
    <w:p w14:paraId="4F976326" w14:textId="77777777" w:rsidR="0056204F" w:rsidRPr="00CD26AB" w:rsidRDefault="0056204F" w:rsidP="0056204F">
      <w:pPr>
        <w:tabs>
          <w:tab w:val="left" w:pos="3726"/>
        </w:tabs>
        <w:spacing w:before="100" w:line="200" w:lineRule="atLeast"/>
        <w:rPr>
          <w:i/>
          <w:iCs/>
          <w:sz w:val="18"/>
          <w:szCs w:val="18"/>
        </w:rPr>
      </w:pPr>
      <w:r w:rsidRPr="00CD26AB">
        <w:rPr>
          <w:i/>
          <w:iCs/>
          <w:sz w:val="18"/>
          <w:szCs w:val="18"/>
        </w:rPr>
        <w:t>* Action Types: Approve, Review, Inform, File, Action Required, Attend Meeting, Other (please specify)</w:t>
      </w:r>
    </w:p>
    <w:p w14:paraId="7DC37FDE" w14:textId="77777777" w:rsidR="0056204F" w:rsidRPr="00CD26AB" w:rsidRDefault="0056204F" w:rsidP="0056204F"/>
    <w:p w14:paraId="500D6A66" w14:textId="77777777" w:rsidR="0056204F" w:rsidRPr="00CD26AB" w:rsidRDefault="0056204F" w:rsidP="0056204F"/>
    <w:p w14:paraId="2DB7A38C" w14:textId="77777777" w:rsidR="0056204F" w:rsidRPr="00CD26AB" w:rsidRDefault="0056204F" w:rsidP="0056204F"/>
    <w:p w14:paraId="7909F930" w14:textId="77777777" w:rsidR="0056204F" w:rsidRPr="00CD26AB" w:rsidRDefault="0056204F" w:rsidP="0056204F"/>
    <w:p w14:paraId="0EA9A3A5" w14:textId="77777777" w:rsidR="0056204F" w:rsidRPr="00CD26AB" w:rsidRDefault="0056204F" w:rsidP="0056204F">
      <w:pPr>
        <w:rPr>
          <w:noProof/>
        </w:rPr>
      </w:pPr>
    </w:p>
    <w:p w14:paraId="1CF7B880" w14:textId="77777777" w:rsidR="0056204F" w:rsidRPr="00CD26AB" w:rsidRDefault="0056204F" w:rsidP="0056204F">
      <w:pPr>
        <w:pStyle w:val="HPTableTitle"/>
      </w:pPr>
    </w:p>
    <w:p w14:paraId="666DCBE2" w14:textId="77777777" w:rsidR="0056204F" w:rsidRPr="00CD26AB" w:rsidRDefault="0056204F" w:rsidP="0056204F">
      <w:pPr>
        <w:pStyle w:val="HPTableTitle"/>
      </w:pPr>
      <w:r w:rsidRPr="00CD26AB">
        <w:t>Version History</w:t>
      </w:r>
    </w:p>
    <w:tbl>
      <w:tblPr>
        <w:tblW w:w="3462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9"/>
        <w:gridCol w:w="1037"/>
        <w:gridCol w:w="1341"/>
        <w:gridCol w:w="3933"/>
      </w:tblGrid>
      <w:tr w:rsidR="0056204F" w:rsidRPr="00CD26AB" w14:paraId="3EE93017" w14:textId="77777777" w:rsidTr="00BE53AC">
        <w:trPr>
          <w:trHeight w:val="446"/>
          <w:tblHeader/>
        </w:trPr>
        <w:tc>
          <w:tcPr>
            <w:tcW w:w="642" w:type="pct"/>
            <w:shd w:val="clear" w:color="auto" w:fill="0096D6"/>
            <w:vAlign w:val="center"/>
          </w:tcPr>
          <w:p w14:paraId="1D337E96" w14:textId="77777777" w:rsidR="0056204F" w:rsidRPr="00CD26AB" w:rsidRDefault="0056204F" w:rsidP="00BE53AC">
            <w:pPr>
              <w:pStyle w:val="TableSmHeading"/>
              <w:keepNext w:val="0"/>
              <w:keepLines w:val="0"/>
              <w:spacing w:before="0" w:after="0"/>
              <w:rPr>
                <w:color w:val="FFFFFF" w:themeColor="background1"/>
                <w:szCs w:val="16"/>
              </w:rPr>
            </w:pPr>
            <w:r w:rsidRPr="00CD26AB">
              <w:rPr>
                <w:color w:val="FFFFFF" w:themeColor="background1"/>
                <w:szCs w:val="16"/>
              </w:rPr>
              <w:t>Ver. No.</w:t>
            </w:r>
          </w:p>
        </w:tc>
        <w:tc>
          <w:tcPr>
            <w:tcW w:w="716" w:type="pct"/>
            <w:shd w:val="clear" w:color="auto" w:fill="0096D6"/>
            <w:vAlign w:val="center"/>
          </w:tcPr>
          <w:p w14:paraId="5B8C0008" w14:textId="77777777" w:rsidR="0056204F" w:rsidRPr="00CD26AB" w:rsidRDefault="0056204F" w:rsidP="00BE53AC">
            <w:pPr>
              <w:pStyle w:val="TableSmHeading"/>
              <w:keepNext w:val="0"/>
              <w:keepLines w:val="0"/>
              <w:spacing w:before="0" w:after="0"/>
              <w:rPr>
                <w:color w:val="FFFFFF" w:themeColor="background1"/>
                <w:szCs w:val="16"/>
              </w:rPr>
            </w:pPr>
            <w:r w:rsidRPr="00CD26AB">
              <w:rPr>
                <w:color w:val="FFFFFF" w:themeColor="background1"/>
                <w:szCs w:val="16"/>
              </w:rPr>
              <w:t>Ver. Date</w:t>
            </w:r>
          </w:p>
        </w:tc>
        <w:tc>
          <w:tcPr>
            <w:tcW w:w="926" w:type="pct"/>
            <w:shd w:val="clear" w:color="auto" w:fill="0096D6"/>
            <w:vAlign w:val="center"/>
          </w:tcPr>
          <w:p w14:paraId="24EA0DF2" w14:textId="450DD5FA" w:rsidR="0056204F" w:rsidRPr="00CD26AB" w:rsidRDefault="006F43F3" w:rsidP="00BE53AC">
            <w:pPr>
              <w:pStyle w:val="TableSmHeading"/>
              <w:keepNext w:val="0"/>
              <w:keepLines w:val="0"/>
              <w:spacing w:before="0" w:after="0"/>
              <w:rPr>
                <w:color w:val="FFFFFF" w:themeColor="background1"/>
                <w:szCs w:val="16"/>
              </w:rPr>
            </w:pPr>
            <w:proofErr w:type="gramStart"/>
            <w:r>
              <w:rPr>
                <w:color w:val="FFFFFF" w:themeColor="background1"/>
                <w:szCs w:val="16"/>
              </w:rPr>
              <w:t xml:space="preserve">Created </w:t>
            </w:r>
            <w:r w:rsidR="0056204F" w:rsidRPr="00CD26AB">
              <w:rPr>
                <w:color w:val="FFFFFF" w:themeColor="background1"/>
                <w:szCs w:val="16"/>
              </w:rPr>
              <w:t xml:space="preserve"> By</w:t>
            </w:r>
            <w:proofErr w:type="gramEnd"/>
          </w:p>
        </w:tc>
        <w:tc>
          <w:tcPr>
            <w:tcW w:w="2715" w:type="pct"/>
            <w:shd w:val="clear" w:color="auto" w:fill="0096D6"/>
            <w:vAlign w:val="center"/>
          </w:tcPr>
          <w:p w14:paraId="4225CAFD" w14:textId="77777777" w:rsidR="0056204F" w:rsidRPr="00CD26AB" w:rsidRDefault="0056204F" w:rsidP="00BE53AC">
            <w:pPr>
              <w:pStyle w:val="TableSmHeading"/>
              <w:keepNext w:val="0"/>
              <w:keepLines w:val="0"/>
              <w:spacing w:before="0" w:after="0"/>
              <w:rPr>
                <w:color w:val="FFFFFF" w:themeColor="background1"/>
                <w:szCs w:val="16"/>
              </w:rPr>
            </w:pPr>
            <w:r w:rsidRPr="00CD26AB">
              <w:rPr>
                <w:color w:val="FFFFFF" w:themeColor="background1"/>
                <w:szCs w:val="16"/>
              </w:rPr>
              <w:t>Description</w:t>
            </w:r>
          </w:p>
        </w:tc>
      </w:tr>
      <w:tr w:rsidR="0056204F" w:rsidRPr="00CD26AB" w14:paraId="428CF8D8" w14:textId="77777777" w:rsidTr="00BE53AC">
        <w:trPr>
          <w:trHeight w:val="446"/>
        </w:trPr>
        <w:tc>
          <w:tcPr>
            <w:tcW w:w="642" w:type="pct"/>
            <w:vAlign w:val="center"/>
          </w:tcPr>
          <w:p w14:paraId="12E6B694" w14:textId="77777777" w:rsidR="0056204F" w:rsidRPr="00CD26AB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  <w:r>
              <w:rPr>
                <w:color w:val="000000" w:themeColor="text1"/>
                <w:sz w:val="16"/>
                <w:szCs w:val="16"/>
              </w:rPr>
              <w:t>1.0</w:t>
            </w:r>
          </w:p>
        </w:tc>
        <w:tc>
          <w:tcPr>
            <w:tcW w:w="716" w:type="pct"/>
            <w:vAlign w:val="center"/>
          </w:tcPr>
          <w:p w14:paraId="37F70589" w14:textId="6D9FABE3" w:rsidR="0056204F" w:rsidRPr="00CD26AB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926" w:type="pct"/>
            <w:vAlign w:val="center"/>
          </w:tcPr>
          <w:p w14:paraId="1A9C3456" w14:textId="54C03439" w:rsidR="0056204F" w:rsidRPr="00CD26AB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2715" w:type="pct"/>
            <w:vAlign w:val="center"/>
          </w:tcPr>
          <w:p w14:paraId="7590795E" w14:textId="77777777" w:rsidR="0056204F" w:rsidRPr="00CD26AB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  <w:r>
              <w:rPr>
                <w:color w:val="000000" w:themeColor="text1"/>
                <w:sz w:val="16"/>
                <w:szCs w:val="16"/>
              </w:rPr>
              <w:t>Initial Draft</w:t>
            </w:r>
          </w:p>
        </w:tc>
      </w:tr>
      <w:tr w:rsidR="0056204F" w:rsidRPr="00CD26AB" w14:paraId="44C7016F" w14:textId="77777777" w:rsidTr="00BE53AC">
        <w:trPr>
          <w:trHeight w:val="446"/>
        </w:trPr>
        <w:tc>
          <w:tcPr>
            <w:tcW w:w="642" w:type="pct"/>
            <w:vAlign w:val="center"/>
          </w:tcPr>
          <w:p w14:paraId="35334D50" w14:textId="77777777" w:rsidR="0056204F" w:rsidRPr="00CD26AB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716" w:type="pct"/>
            <w:vAlign w:val="center"/>
          </w:tcPr>
          <w:p w14:paraId="0C29BD8C" w14:textId="77777777" w:rsidR="0056204F" w:rsidRPr="00CD26AB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926" w:type="pct"/>
            <w:vAlign w:val="center"/>
          </w:tcPr>
          <w:p w14:paraId="38596247" w14:textId="77777777" w:rsidR="0056204F" w:rsidRPr="00CD26AB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2715" w:type="pct"/>
            <w:vAlign w:val="center"/>
          </w:tcPr>
          <w:p w14:paraId="581BFD08" w14:textId="77777777" w:rsidR="0056204F" w:rsidRPr="00CD26AB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</w:tr>
      <w:tr w:rsidR="0056204F" w:rsidRPr="00CD26AB" w14:paraId="4B288BBC" w14:textId="77777777" w:rsidTr="00BE53AC">
        <w:trPr>
          <w:trHeight w:val="446"/>
        </w:trPr>
        <w:tc>
          <w:tcPr>
            <w:tcW w:w="642" w:type="pct"/>
            <w:vAlign w:val="center"/>
          </w:tcPr>
          <w:p w14:paraId="218EDDE3" w14:textId="77777777" w:rsidR="0056204F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716" w:type="pct"/>
            <w:vAlign w:val="center"/>
          </w:tcPr>
          <w:p w14:paraId="00E309C9" w14:textId="77777777" w:rsidR="0056204F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926" w:type="pct"/>
            <w:vAlign w:val="center"/>
          </w:tcPr>
          <w:p w14:paraId="20FB1FF7" w14:textId="77777777" w:rsidR="0056204F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2715" w:type="pct"/>
            <w:vAlign w:val="center"/>
          </w:tcPr>
          <w:p w14:paraId="5D060632" w14:textId="77777777" w:rsidR="0056204F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</w:tr>
      <w:tr w:rsidR="0056204F" w:rsidRPr="00CD26AB" w14:paraId="177BBCA2" w14:textId="77777777" w:rsidTr="00BE53AC">
        <w:trPr>
          <w:trHeight w:val="446"/>
        </w:trPr>
        <w:tc>
          <w:tcPr>
            <w:tcW w:w="642" w:type="pct"/>
            <w:vAlign w:val="center"/>
          </w:tcPr>
          <w:p w14:paraId="6D858C1A" w14:textId="77777777" w:rsidR="0056204F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716" w:type="pct"/>
            <w:vAlign w:val="center"/>
          </w:tcPr>
          <w:p w14:paraId="375CB55C" w14:textId="77777777" w:rsidR="0056204F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926" w:type="pct"/>
            <w:vAlign w:val="center"/>
          </w:tcPr>
          <w:p w14:paraId="7AA66442" w14:textId="77777777" w:rsidR="0056204F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2715" w:type="pct"/>
            <w:vAlign w:val="center"/>
          </w:tcPr>
          <w:p w14:paraId="5C613003" w14:textId="77777777" w:rsidR="0056204F" w:rsidRDefault="0056204F" w:rsidP="00BE53AC">
            <w:pPr>
              <w:pStyle w:val="TableMedium"/>
              <w:spacing w:before="0" w:after="0"/>
              <w:rPr>
                <w:color w:val="000000" w:themeColor="text1"/>
                <w:sz w:val="16"/>
                <w:szCs w:val="16"/>
              </w:rPr>
            </w:pPr>
          </w:p>
        </w:tc>
      </w:tr>
    </w:tbl>
    <w:p w14:paraId="03258BA4" w14:textId="77777777" w:rsidR="004C044A" w:rsidRPr="00CD26AB" w:rsidRDefault="004C044A" w:rsidP="004C044A"/>
    <w:p w14:paraId="03258BA5" w14:textId="77777777" w:rsidR="004C044A" w:rsidRPr="00CD26AB" w:rsidRDefault="004C044A" w:rsidP="004C044A"/>
    <w:p w14:paraId="03258BA6" w14:textId="77777777" w:rsidR="004C044A" w:rsidRPr="00CD26AB" w:rsidRDefault="004C044A" w:rsidP="004C044A">
      <w:pPr>
        <w:pStyle w:val="HPTableTitle"/>
        <w:ind w:left="-900"/>
      </w:pPr>
    </w:p>
    <w:p w14:paraId="03258BFF" w14:textId="230F75FD" w:rsidR="004C044A" w:rsidRDefault="004C044A" w:rsidP="004C044A">
      <w:bookmarkStart w:id="1" w:name="_Toc17619107"/>
      <w:bookmarkStart w:id="2" w:name="_Toc20023704"/>
      <w:bookmarkStart w:id="3" w:name="hp_TableofContents"/>
    </w:p>
    <w:p w14:paraId="2DA35BC0" w14:textId="77777777" w:rsidR="0056204F" w:rsidRDefault="0056204F" w:rsidP="004C044A"/>
    <w:p w14:paraId="6F03927D" w14:textId="77777777" w:rsidR="0056204F" w:rsidRDefault="0056204F" w:rsidP="004C044A"/>
    <w:p w14:paraId="7717B905" w14:textId="77777777" w:rsidR="0056204F" w:rsidRDefault="0056204F" w:rsidP="004C044A"/>
    <w:p w14:paraId="6421FF82" w14:textId="77777777" w:rsidR="0056204F" w:rsidRDefault="0056204F" w:rsidP="004C044A"/>
    <w:p w14:paraId="07540076" w14:textId="77777777" w:rsidR="0056204F" w:rsidRDefault="0056204F" w:rsidP="004C044A"/>
    <w:p w14:paraId="3CA2675D" w14:textId="77777777" w:rsidR="0056204F" w:rsidRDefault="0056204F" w:rsidP="004C044A"/>
    <w:p w14:paraId="3D6432FA" w14:textId="77777777" w:rsidR="0056204F" w:rsidRDefault="0056204F" w:rsidP="004C044A"/>
    <w:p w14:paraId="480472A4" w14:textId="77777777" w:rsidR="0056204F" w:rsidRDefault="0056204F" w:rsidP="004C044A"/>
    <w:p w14:paraId="6DAEE4E7" w14:textId="77777777" w:rsidR="0056204F" w:rsidRDefault="0056204F" w:rsidP="004C044A"/>
    <w:p w14:paraId="69905E43" w14:textId="77777777" w:rsidR="0056204F" w:rsidRDefault="0056204F" w:rsidP="004C044A"/>
    <w:p w14:paraId="627D235A" w14:textId="77777777" w:rsidR="0056204F" w:rsidRDefault="0056204F" w:rsidP="004C044A"/>
    <w:p w14:paraId="75C22CED" w14:textId="77777777" w:rsidR="0056204F" w:rsidRDefault="0056204F" w:rsidP="004C044A"/>
    <w:p w14:paraId="35427C41" w14:textId="77777777" w:rsidR="0056204F" w:rsidRDefault="0056204F" w:rsidP="004C044A"/>
    <w:p w14:paraId="52A5A2B4" w14:textId="77777777" w:rsidR="0056204F" w:rsidRDefault="0056204F" w:rsidP="004C044A"/>
    <w:p w14:paraId="375FAC1B" w14:textId="77777777" w:rsidR="0056204F" w:rsidRDefault="0056204F" w:rsidP="004C044A"/>
    <w:p w14:paraId="6C5A640B" w14:textId="77777777" w:rsidR="0056204F" w:rsidRDefault="0056204F" w:rsidP="004C044A"/>
    <w:p w14:paraId="62BCEAD6" w14:textId="432A357F" w:rsidR="0056204F" w:rsidRDefault="0056204F" w:rsidP="004C044A"/>
    <w:p w14:paraId="4553339C" w14:textId="23EFC5C9" w:rsidR="006F43F3" w:rsidRDefault="006F43F3" w:rsidP="004C044A"/>
    <w:p w14:paraId="408368E4" w14:textId="0C5BC780" w:rsidR="006F43F3" w:rsidRDefault="006F43F3" w:rsidP="004C044A"/>
    <w:p w14:paraId="380136B8" w14:textId="219CF3AF" w:rsidR="006F43F3" w:rsidRDefault="006F43F3" w:rsidP="004C044A"/>
    <w:p w14:paraId="1D3D34F4" w14:textId="502526D8" w:rsidR="006F43F3" w:rsidRDefault="006F43F3" w:rsidP="004C044A"/>
    <w:p w14:paraId="3C4FFAC5" w14:textId="63542A49" w:rsidR="006F43F3" w:rsidRDefault="006F43F3" w:rsidP="004C044A"/>
    <w:p w14:paraId="2EE720BE" w14:textId="73DFD3EA" w:rsidR="006F43F3" w:rsidRDefault="006F43F3" w:rsidP="004C044A"/>
    <w:p w14:paraId="6CD1AF5E" w14:textId="434190A0" w:rsidR="006F43F3" w:rsidRDefault="006F43F3" w:rsidP="004C044A"/>
    <w:p w14:paraId="45561E1F" w14:textId="13CE567E" w:rsidR="006F43F3" w:rsidRDefault="006F43F3" w:rsidP="004C044A"/>
    <w:p w14:paraId="6DD8E155" w14:textId="77777777" w:rsidR="006F43F3" w:rsidRDefault="006F43F3" w:rsidP="004C044A"/>
    <w:p w14:paraId="048A02DD" w14:textId="77777777" w:rsidR="0056204F" w:rsidRDefault="0056204F" w:rsidP="004C044A"/>
    <w:p w14:paraId="3D9C9A13" w14:textId="77777777" w:rsidR="0056204F" w:rsidRDefault="0056204F" w:rsidP="004C044A"/>
    <w:p w14:paraId="3BCF90D0" w14:textId="063B89EB" w:rsidR="0056204F" w:rsidRPr="00CD26AB" w:rsidRDefault="0056204F" w:rsidP="004C044A"/>
    <w:bookmarkEnd w:id="3" w:displacedByCustomXml="next"/>
    <w:bookmarkEnd w:id="2" w:displacedByCustomXml="next"/>
    <w:bookmarkEnd w:id="1" w:displacedByCustomXml="next"/>
    <w:bookmarkStart w:id="4" w:name="hp_ProprietaryNotice" w:displacedByCustomXml="next"/>
    <w:bookmarkStart w:id="5" w:name="_Toc420313161" w:displacedByCustomXml="next"/>
    <w:bookmarkStart w:id="6" w:name="_Toc420306722" w:displacedByCustomXml="next"/>
    <w:bookmarkStart w:id="7" w:name="_Toc420306707" w:displacedByCustomXml="next"/>
    <w:bookmarkStart w:id="8" w:name="_Toc420306692" w:displacedByCustomXml="next"/>
    <w:bookmarkStart w:id="9" w:name="_Toc420304750" w:displacedByCustomXml="next"/>
    <w:bookmarkStart w:id="10" w:name="_Toc420132174" w:displacedByCustomXml="next"/>
    <w:bookmarkStart w:id="11" w:name="_Toc417652949" w:displacedByCustomXml="next"/>
    <w:sdt>
      <w:sdtPr>
        <w:rPr>
          <w:rFonts w:ascii="HP Simplified" w:eastAsia="Times New Roman" w:hAnsi="HP Simplified" w:cs="Times New Roman"/>
          <w:color w:val="auto"/>
          <w:sz w:val="20"/>
          <w:szCs w:val="20"/>
        </w:rPr>
        <w:id w:val="13481342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F2F5B0C" w14:textId="29CA3B47" w:rsidR="009642D4" w:rsidRDefault="009642D4">
          <w:pPr>
            <w:pStyle w:val="TOCHeading0"/>
          </w:pPr>
          <w:r>
            <w:t>Table of Contents</w:t>
          </w:r>
        </w:p>
        <w:p w14:paraId="3377EC20" w14:textId="4E876E94" w:rsidR="00CB5B78" w:rsidRDefault="009642D4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119830" w:history="1">
            <w:r w:rsidR="00CB5B78" w:rsidRPr="00262B65">
              <w:rPr>
                <w:rStyle w:val="Hyperlink"/>
              </w:rPr>
              <w:t>1.</w:t>
            </w:r>
            <w:r w:rsidR="00CB5B78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CB5B78" w:rsidRPr="00262B65">
              <w:rPr>
                <w:rStyle w:val="Hyperlink"/>
              </w:rPr>
              <w:t>Introduction</w:t>
            </w:r>
            <w:r w:rsidR="00CB5B78">
              <w:rPr>
                <w:webHidden/>
              </w:rPr>
              <w:tab/>
            </w:r>
            <w:r w:rsidR="00CB5B78">
              <w:rPr>
                <w:webHidden/>
              </w:rPr>
              <w:fldChar w:fldCharType="begin"/>
            </w:r>
            <w:r w:rsidR="00CB5B78">
              <w:rPr>
                <w:webHidden/>
              </w:rPr>
              <w:instrText xml:space="preserve"> PAGEREF _Toc121119830 \h </w:instrText>
            </w:r>
            <w:r w:rsidR="00CB5B78">
              <w:rPr>
                <w:webHidden/>
              </w:rPr>
            </w:r>
            <w:r w:rsidR="00CB5B78">
              <w:rPr>
                <w:webHidden/>
              </w:rPr>
              <w:fldChar w:fldCharType="separate"/>
            </w:r>
            <w:r w:rsidR="00CB5B78">
              <w:rPr>
                <w:webHidden/>
              </w:rPr>
              <w:t>4</w:t>
            </w:r>
            <w:r w:rsidR="00CB5B78">
              <w:rPr>
                <w:webHidden/>
              </w:rPr>
              <w:fldChar w:fldCharType="end"/>
            </w:r>
          </w:hyperlink>
        </w:p>
        <w:p w14:paraId="1AAA6716" w14:textId="31403557" w:rsidR="00CB5B78" w:rsidRDefault="00000000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119831" w:history="1">
            <w:r w:rsidR="00CB5B78" w:rsidRPr="00262B65">
              <w:rPr>
                <w:rStyle w:val="Hyperlink"/>
              </w:rPr>
              <w:t>1.1.</w:t>
            </w:r>
            <w:r w:rsidR="00CB5B7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B5B78" w:rsidRPr="00262B65">
              <w:rPr>
                <w:rStyle w:val="Hyperlink"/>
              </w:rPr>
              <w:t>Purpose</w:t>
            </w:r>
            <w:r w:rsidR="00CB5B78">
              <w:rPr>
                <w:webHidden/>
              </w:rPr>
              <w:tab/>
            </w:r>
            <w:r w:rsidR="00CB5B78">
              <w:rPr>
                <w:webHidden/>
              </w:rPr>
              <w:fldChar w:fldCharType="begin"/>
            </w:r>
            <w:r w:rsidR="00CB5B78">
              <w:rPr>
                <w:webHidden/>
              </w:rPr>
              <w:instrText xml:space="preserve"> PAGEREF _Toc121119831 \h </w:instrText>
            </w:r>
            <w:r w:rsidR="00CB5B78">
              <w:rPr>
                <w:webHidden/>
              </w:rPr>
            </w:r>
            <w:r w:rsidR="00CB5B78">
              <w:rPr>
                <w:webHidden/>
              </w:rPr>
              <w:fldChar w:fldCharType="separate"/>
            </w:r>
            <w:r w:rsidR="00CB5B78">
              <w:rPr>
                <w:webHidden/>
              </w:rPr>
              <w:t>4</w:t>
            </w:r>
            <w:r w:rsidR="00CB5B78">
              <w:rPr>
                <w:webHidden/>
              </w:rPr>
              <w:fldChar w:fldCharType="end"/>
            </w:r>
          </w:hyperlink>
        </w:p>
        <w:p w14:paraId="16417A35" w14:textId="03A505A5" w:rsidR="00CB5B78" w:rsidRDefault="00000000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119832" w:history="1">
            <w:r w:rsidR="00CB5B78" w:rsidRPr="00262B65">
              <w:rPr>
                <w:rStyle w:val="Hyperlink"/>
              </w:rPr>
              <w:t>1.2.</w:t>
            </w:r>
            <w:r w:rsidR="00CB5B7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575167">
              <w:rPr>
                <w:rStyle w:val="Hyperlink"/>
              </w:rPr>
              <w:t xml:space="preserve">NGC </w:t>
            </w:r>
            <w:r w:rsidR="00CB5B78" w:rsidRPr="00262B65">
              <w:rPr>
                <w:rStyle w:val="Hyperlink"/>
              </w:rPr>
              <w:t>Overview</w:t>
            </w:r>
            <w:r w:rsidR="00CB5B78">
              <w:rPr>
                <w:webHidden/>
              </w:rPr>
              <w:tab/>
            </w:r>
            <w:r w:rsidR="00CB5B78">
              <w:rPr>
                <w:webHidden/>
              </w:rPr>
              <w:fldChar w:fldCharType="begin"/>
            </w:r>
            <w:r w:rsidR="00CB5B78">
              <w:rPr>
                <w:webHidden/>
              </w:rPr>
              <w:instrText xml:space="preserve"> PAGEREF _Toc121119832 \h </w:instrText>
            </w:r>
            <w:r w:rsidR="00CB5B78">
              <w:rPr>
                <w:webHidden/>
              </w:rPr>
            </w:r>
            <w:r w:rsidR="00CB5B78">
              <w:rPr>
                <w:webHidden/>
              </w:rPr>
              <w:fldChar w:fldCharType="separate"/>
            </w:r>
            <w:r w:rsidR="00CB5B78">
              <w:rPr>
                <w:webHidden/>
              </w:rPr>
              <w:t>4</w:t>
            </w:r>
            <w:r w:rsidR="00CB5B78">
              <w:rPr>
                <w:webHidden/>
              </w:rPr>
              <w:fldChar w:fldCharType="end"/>
            </w:r>
          </w:hyperlink>
        </w:p>
        <w:p w14:paraId="68F9F41B" w14:textId="4846C252" w:rsidR="00CB5B78" w:rsidRDefault="00000000">
          <w:pPr>
            <w:pStyle w:val="TOC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21119833" w:history="1">
            <w:r w:rsidR="00CB5B78" w:rsidRPr="00262B65">
              <w:rPr>
                <w:rStyle w:val="Hyperlink"/>
              </w:rPr>
              <w:t>1.3.</w:t>
            </w:r>
            <w:r w:rsidR="00CB5B78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CB5B78" w:rsidRPr="00262B65">
              <w:rPr>
                <w:rStyle w:val="Hyperlink"/>
              </w:rPr>
              <w:t>Installation Pre-requisites</w:t>
            </w:r>
            <w:r w:rsidR="00CB5B78">
              <w:rPr>
                <w:webHidden/>
              </w:rPr>
              <w:tab/>
            </w:r>
            <w:r w:rsidR="00CB5B78">
              <w:rPr>
                <w:webHidden/>
              </w:rPr>
              <w:fldChar w:fldCharType="begin"/>
            </w:r>
            <w:r w:rsidR="00CB5B78">
              <w:rPr>
                <w:webHidden/>
              </w:rPr>
              <w:instrText xml:space="preserve"> PAGEREF _Toc121119833 \h </w:instrText>
            </w:r>
            <w:r w:rsidR="00CB5B78">
              <w:rPr>
                <w:webHidden/>
              </w:rPr>
            </w:r>
            <w:r w:rsidR="00CB5B78">
              <w:rPr>
                <w:webHidden/>
              </w:rPr>
              <w:fldChar w:fldCharType="separate"/>
            </w:r>
            <w:r w:rsidR="00CB5B78">
              <w:rPr>
                <w:webHidden/>
              </w:rPr>
              <w:t>4</w:t>
            </w:r>
            <w:r w:rsidR="00CB5B78">
              <w:rPr>
                <w:webHidden/>
              </w:rPr>
              <w:fldChar w:fldCharType="end"/>
            </w:r>
          </w:hyperlink>
        </w:p>
        <w:p w14:paraId="58169A21" w14:textId="4FBC5288" w:rsidR="00CB5B78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121119834" w:history="1">
            <w:r w:rsidR="00CB5B78" w:rsidRPr="00262B65">
              <w:rPr>
                <w:rStyle w:val="Hyperlink"/>
              </w:rPr>
              <w:t>2.</w:t>
            </w:r>
            <w:r w:rsidR="00CB5B78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CB5B78" w:rsidRPr="00262B65">
              <w:rPr>
                <w:rStyle w:val="Hyperlink"/>
              </w:rPr>
              <w:t>Installation and Configuration Steps</w:t>
            </w:r>
            <w:r w:rsidR="00CB5B78">
              <w:rPr>
                <w:webHidden/>
              </w:rPr>
              <w:tab/>
            </w:r>
            <w:r w:rsidR="00CB5B78">
              <w:rPr>
                <w:webHidden/>
              </w:rPr>
              <w:fldChar w:fldCharType="begin"/>
            </w:r>
            <w:r w:rsidR="00CB5B78">
              <w:rPr>
                <w:webHidden/>
              </w:rPr>
              <w:instrText xml:space="preserve"> PAGEREF _Toc121119834 \h </w:instrText>
            </w:r>
            <w:r w:rsidR="00CB5B78">
              <w:rPr>
                <w:webHidden/>
              </w:rPr>
            </w:r>
            <w:r w:rsidR="00CB5B78">
              <w:rPr>
                <w:webHidden/>
              </w:rPr>
              <w:fldChar w:fldCharType="separate"/>
            </w:r>
            <w:r w:rsidR="00CB5B78">
              <w:rPr>
                <w:webHidden/>
              </w:rPr>
              <w:t>5</w:t>
            </w:r>
            <w:r w:rsidR="00CB5B78">
              <w:rPr>
                <w:webHidden/>
              </w:rPr>
              <w:fldChar w:fldCharType="end"/>
            </w:r>
          </w:hyperlink>
        </w:p>
        <w:p w14:paraId="46C49A26" w14:textId="7623DA86" w:rsidR="009642D4" w:rsidRDefault="009642D4">
          <w:r>
            <w:rPr>
              <w:b/>
              <w:bCs/>
              <w:noProof/>
            </w:rPr>
            <w:fldChar w:fldCharType="end"/>
          </w:r>
        </w:p>
      </w:sdtContent>
    </w:sdt>
    <w:p w14:paraId="28311AC4" w14:textId="2FDC3D7B" w:rsidR="00434FB9" w:rsidRDefault="00434FB9" w:rsidP="00002EF0">
      <w:pPr>
        <w:rPr>
          <w:b/>
        </w:rPr>
      </w:pPr>
    </w:p>
    <w:bookmarkEnd w:id="11"/>
    <w:bookmarkEnd w:id="10"/>
    <w:bookmarkEnd w:id="9"/>
    <w:bookmarkEnd w:id="8"/>
    <w:bookmarkEnd w:id="7"/>
    <w:bookmarkEnd w:id="6"/>
    <w:bookmarkEnd w:id="5"/>
    <w:bookmarkEnd w:id="4"/>
    <w:p w14:paraId="03258C59" w14:textId="77777777" w:rsidR="006309A8" w:rsidRPr="00CD26AB" w:rsidRDefault="006309A8">
      <w:pPr>
        <w:rPr>
          <w:color w:val="3366FF"/>
        </w:rPr>
      </w:pPr>
      <w:r w:rsidRPr="00CD26AB">
        <w:rPr>
          <w:color w:val="3366FF"/>
        </w:rPr>
        <w:br w:type="page"/>
      </w:r>
    </w:p>
    <w:p w14:paraId="03258C5A" w14:textId="77777777" w:rsidR="006309A8" w:rsidRPr="00CD26AB" w:rsidRDefault="006309A8">
      <w:pPr>
        <w:rPr>
          <w:color w:val="3366FF"/>
        </w:rPr>
      </w:pPr>
    </w:p>
    <w:p w14:paraId="03258C5B" w14:textId="77777777" w:rsidR="006309A8" w:rsidRPr="00CD26AB" w:rsidRDefault="006309A8" w:rsidP="00995FE2">
      <w:pPr>
        <w:pStyle w:val="Numberedlist21"/>
        <w:numPr>
          <w:ilvl w:val="0"/>
          <w:numId w:val="2"/>
        </w:numPr>
        <w:ind w:left="720" w:hanging="720"/>
      </w:pPr>
      <w:bookmarkStart w:id="12" w:name="_Toc9744314"/>
      <w:bookmarkStart w:id="13" w:name="_Toc20023705"/>
      <w:bookmarkStart w:id="14" w:name="_Toc43691342"/>
      <w:bookmarkStart w:id="15" w:name="_Toc43691547"/>
      <w:bookmarkStart w:id="16" w:name="_Toc43691689"/>
      <w:bookmarkStart w:id="17" w:name="_Toc43691760"/>
      <w:bookmarkStart w:id="18" w:name="_Toc43691831"/>
      <w:bookmarkStart w:id="19" w:name="_Toc43691902"/>
      <w:bookmarkStart w:id="20" w:name="_Toc99872144"/>
      <w:bookmarkStart w:id="21" w:name="_Toc99872215"/>
      <w:bookmarkStart w:id="22" w:name="_Toc451721376"/>
      <w:bookmarkStart w:id="23" w:name="_Toc121119830"/>
      <w:r w:rsidRPr="00CD26AB">
        <w:t>Introduction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r w:rsidRPr="00CD26AB">
        <w:t xml:space="preserve"> </w:t>
      </w:r>
    </w:p>
    <w:p w14:paraId="03258C5D" w14:textId="77777777" w:rsidR="006309A8" w:rsidRDefault="006309A8" w:rsidP="00995FE2">
      <w:pPr>
        <w:pStyle w:val="Numberedlist22"/>
        <w:numPr>
          <w:ilvl w:val="1"/>
          <w:numId w:val="2"/>
        </w:numPr>
        <w:ind w:hanging="720"/>
      </w:pPr>
      <w:bookmarkStart w:id="24" w:name="_Toc9744315"/>
      <w:bookmarkStart w:id="25" w:name="_Toc20023706"/>
      <w:bookmarkStart w:id="26" w:name="_Toc43691343"/>
      <w:bookmarkStart w:id="27" w:name="_Toc43691548"/>
      <w:bookmarkStart w:id="28" w:name="_Toc43691690"/>
      <w:bookmarkStart w:id="29" w:name="_Toc43691761"/>
      <w:bookmarkStart w:id="30" w:name="_Toc43691832"/>
      <w:bookmarkStart w:id="31" w:name="_Toc43691903"/>
      <w:bookmarkStart w:id="32" w:name="_Toc99872145"/>
      <w:bookmarkStart w:id="33" w:name="_Toc99872216"/>
      <w:bookmarkStart w:id="34" w:name="_Toc451721377"/>
      <w:bookmarkStart w:id="35" w:name="_Toc121119831"/>
      <w:r w:rsidRPr="00CD26AB">
        <w:t>Purpose</w:t>
      </w:r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</w:p>
    <w:p w14:paraId="364AF6C7" w14:textId="77777777" w:rsidR="00FF4100" w:rsidRDefault="00FF4100" w:rsidP="00FF4100"/>
    <w:p w14:paraId="74EA014A" w14:textId="47C1F113" w:rsidR="00FF4100" w:rsidRDefault="00FF4100" w:rsidP="00FF4100">
      <w:r>
        <w:t xml:space="preserve">Purpose of this document is to describe </w:t>
      </w:r>
      <w:r w:rsidR="00CE441F">
        <w:t>core installation of NVIDIA container runtime on HPE DL 380 Gen10 server embedded with NVIDIA GPUs.</w:t>
      </w:r>
    </w:p>
    <w:p w14:paraId="037BFD71" w14:textId="77777777" w:rsidR="000D0B74" w:rsidRDefault="000D0B74" w:rsidP="00FF4100"/>
    <w:p w14:paraId="39AD36EA" w14:textId="77777777" w:rsidR="000D0B74" w:rsidRPr="00FF4100" w:rsidRDefault="000D0B74" w:rsidP="00FF4100"/>
    <w:p w14:paraId="03258C5F" w14:textId="7EDE692F" w:rsidR="006309A8" w:rsidRPr="00CD26AB" w:rsidRDefault="00CE441F" w:rsidP="00995FE2">
      <w:pPr>
        <w:pStyle w:val="Numberedlist22"/>
        <w:numPr>
          <w:ilvl w:val="1"/>
          <w:numId w:val="2"/>
        </w:numPr>
        <w:ind w:hanging="720"/>
      </w:pPr>
      <w:bookmarkStart w:id="36" w:name="_Toc451721378"/>
      <w:bookmarkStart w:id="37" w:name="_Toc121119832"/>
      <w:r>
        <w:t>NGC – Core Service</w:t>
      </w:r>
      <w:r w:rsidR="008177E1">
        <w:t xml:space="preserve"> Overview</w:t>
      </w:r>
      <w:bookmarkEnd w:id="36"/>
      <w:bookmarkEnd w:id="37"/>
    </w:p>
    <w:p w14:paraId="4D6AC4A3" w14:textId="77777777" w:rsidR="00D14D1E" w:rsidRDefault="00D14D1E" w:rsidP="002913E0">
      <w:pPr>
        <w:rPr>
          <w:color w:val="3366FF"/>
        </w:rPr>
      </w:pPr>
      <w:bookmarkStart w:id="38" w:name="_Toc9744317"/>
      <w:bookmarkStart w:id="39" w:name="_Toc20023708"/>
      <w:bookmarkStart w:id="40" w:name="_Toc43691345"/>
      <w:bookmarkStart w:id="41" w:name="_Toc43691550"/>
      <w:bookmarkStart w:id="42" w:name="_Toc43691692"/>
      <w:bookmarkStart w:id="43" w:name="_Toc43691763"/>
      <w:bookmarkStart w:id="44" w:name="_Toc43691834"/>
      <w:bookmarkStart w:id="45" w:name="_Toc43691905"/>
      <w:bookmarkStart w:id="46" w:name="_Toc99872147"/>
      <w:bookmarkStart w:id="47" w:name="_Toc99872218"/>
    </w:p>
    <w:p w14:paraId="7A42A39F" w14:textId="4306F6A5" w:rsidR="00CE441F" w:rsidRPr="00CE441F" w:rsidRDefault="00CE441F" w:rsidP="00CE441F">
      <w:pPr>
        <w:spacing w:before="240" w:after="240"/>
      </w:pPr>
      <w:r>
        <w:t xml:space="preserve">NVIDIA GPU Cloud is a </w:t>
      </w:r>
      <w:r w:rsidRPr="00CE441F">
        <w:t>container registry created out of HPE Servers and NVDIA GPUs.</w:t>
      </w:r>
      <w:r>
        <w:t xml:space="preserve"> The p</w:t>
      </w:r>
      <w:r w:rsidRPr="00CE441F">
        <w:t xml:space="preserve">urpose </w:t>
      </w:r>
      <w:r>
        <w:t>is to a</w:t>
      </w:r>
      <w:r w:rsidRPr="00CE441F">
        <w:t>dd plugins to the infra</w:t>
      </w:r>
      <w:r>
        <w:t>structure</w:t>
      </w:r>
      <w:r w:rsidRPr="00CE441F">
        <w:t xml:space="preserve"> developed and use NVDIA’s container runtime.</w:t>
      </w:r>
    </w:p>
    <w:p w14:paraId="1B0E8CE3" w14:textId="698BF30F" w:rsidR="00540F2F" w:rsidRDefault="00540F2F" w:rsidP="002913E0"/>
    <w:p w14:paraId="5F93A1D2" w14:textId="77777777" w:rsidR="00B939B2" w:rsidRDefault="00B939B2" w:rsidP="002913E0">
      <w:pPr>
        <w:rPr>
          <w:noProof/>
        </w:rPr>
      </w:pPr>
    </w:p>
    <w:p w14:paraId="03ED212E" w14:textId="319C9883" w:rsidR="00540F2F" w:rsidRDefault="00CE441F" w:rsidP="002913E0">
      <w:r>
        <w:rPr>
          <w:noProof/>
        </w:rPr>
        <w:drawing>
          <wp:inline distT="0" distB="0" distL="0" distR="0" wp14:anchorId="7C640DDE" wp14:editId="03573E12">
            <wp:extent cx="5944235" cy="2201724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92"/>
                    <a:stretch/>
                  </pic:blipFill>
                  <pic:spPr bwMode="auto">
                    <a:xfrm>
                      <a:off x="0" y="0"/>
                      <a:ext cx="5944235" cy="220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43AE0" w14:textId="436352CE" w:rsidR="00540F2F" w:rsidRDefault="00540F2F" w:rsidP="002913E0"/>
    <w:p w14:paraId="546C81DA" w14:textId="61BE59F1" w:rsidR="00540F2F" w:rsidRDefault="00540F2F" w:rsidP="002913E0"/>
    <w:p w14:paraId="5E8D52E8" w14:textId="5D731106" w:rsidR="00540F2F" w:rsidRDefault="00B939B2" w:rsidP="002913E0">
      <w:r>
        <w:t>Service Scope: Installation + Configuration + Validation of GPU-enabled and NGC Ready Infra</w:t>
      </w:r>
    </w:p>
    <w:p w14:paraId="22610D8A" w14:textId="0051325D" w:rsidR="00B939B2" w:rsidRDefault="00B939B2" w:rsidP="002913E0"/>
    <w:p w14:paraId="4605DB59" w14:textId="6523E81F" w:rsidR="00B939B2" w:rsidRDefault="00B939B2" w:rsidP="002913E0">
      <w:r>
        <w:t>Service Type: Core (Container Platform Installation and Configuration)</w:t>
      </w:r>
    </w:p>
    <w:p w14:paraId="50B557E0" w14:textId="57F91B31" w:rsidR="00540F2F" w:rsidRDefault="00540F2F" w:rsidP="002913E0"/>
    <w:p w14:paraId="0A951972" w14:textId="77777777" w:rsidR="00540F2F" w:rsidRDefault="00540F2F" w:rsidP="002913E0"/>
    <w:p w14:paraId="4740F1D7" w14:textId="6AC20AF7" w:rsidR="00540F2F" w:rsidRDefault="00540F2F" w:rsidP="002913E0"/>
    <w:p w14:paraId="312BA662" w14:textId="0886B8D0" w:rsidR="00540F2F" w:rsidRDefault="00540F2F" w:rsidP="002913E0"/>
    <w:p w14:paraId="336CC4AD" w14:textId="2932BC47" w:rsidR="00540F2F" w:rsidRDefault="00540F2F" w:rsidP="002913E0"/>
    <w:p w14:paraId="1A6DB448" w14:textId="344655DE" w:rsidR="00540F2F" w:rsidRDefault="00540F2F" w:rsidP="002913E0"/>
    <w:p w14:paraId="0958FB85" w14:textId="179B9832" w:rsidR="00540F2F" w:rsidRDefault="00540F2F" w:rsidP="002913E0"/>
    <w:p w14:paraId="472A6DB0" w14:textId="77777777" w:rsidR="00540F2F" w:rsidRDefault="00540F2F" w:rsidP="002913E0"/>
    <w:p w14:paraId="03258C65" w14:textId="2D8CE719" w:rsidR="006309A8" w:rsidRDefault="00CB5B78" w:rsidP="00995FE2">
      <w:pPr>
        <w:pStyle w:val="Numberedlist22"/>
        <w:numPr>
          <w:ilvl w:val="1"/>
          <w:numId w:val="2"/>
        </w:numPr>
        <w:ind w:hanging="720"/>
      </w:pPr>
      <w:bookmarkStart w:id="48" w:name="_Toc121119833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r w:rsidRPr="00F41CEF">
        <w:t>Installation Pre-requisites</w:t>
      </w:r>
      <w:bookmarkEnd w:id="48"/>
    </w:p>
    <w:p w14:paraId="083135B1" w14:textId="62E58B7C" w:rsidR="00B939B2" w:rsidRDefault="00B939B2" w:rsidP="00B939B2"/>
    <w:p w14:paraId="1B24F921" w14:textId="4FA2A338" w:rsidR="00B939B2" w:rsidRDefault="00B939B2" w:rsidP="00B939B2">
      <w:pPr>
        <w:pStyle w:val="ListParagraph"/>
        <w:numPr>
          <w:ilvl w:val="2"/>
          <w:numId w:val="2"/>
        </w:numPr>
      </w:pPr>
      <w:r>
        <w:t>OS Version</w:t>
      </w:r>
    </w:p>
    <w:p w14:paraId="139AF0BF" w14:textId="77777777" w:rsidR="00B939B2" w:rsidRDefault="00B939B2" w:rsidP="00B939B2">
      <w:pPr>
        <w:pStyle w:val="ListParagraph"/>
        <w:numPr>
          <w:ilvl w:val="2"/>
          <w:numId w:val="2"/>
        </w:numPr>
      </w:pPr>
      <w:r>
        <w:t xml:space="preserve">Prerequisites packages - </w:t>
      </w:r>
      <w:proofErr w:type="spellStart"/>
      <w:proofErr w:type="gramStart"/>
      <w:r>
        <w:t>gcc,kernel</w:t>
      </w:r>
      <w:proofErr w:type="spellEnd"/>
      <w:proofErr w:type="gramEnd"/>
      <w:r>
        <w:t xml:space="preserve"> headers and dev packages</w:t>
      </w:r>
    </w:p>
    <w:p w14:paraId="3A1286FC" w14:textId="4039D250" w:rsidR="00B939B2" w:rsidRDefault="00B939B2" w:rsidP="00B939B2">
      <w:pPr>
        <w:pStyle w:val="ListParagraph"/>
        <w:numPr>
          <w:ilvl w:val="2"/>
          <w:numId w:val="2"/>
        </w:numPr>
      </w:pPr>
      <w:r>
        <w:t>No NVDIA/CUDA previously installed</w:t>
      </w:r>
    </w:p>
    <w:p w14:paraId="5C52AD11" w14:textId="3CADE9F5" w:rsidR="00B939B2" w:rsidRDefault="00B939B2" w:rsidP="00B939B2">
      <w:pPr>
        <w:pStyle w:val="ListParagraph"/>
        <w:numPr>
          <w:ilvl w:val="2"/>
          <w:numId w:val="2"/>
        </w:numPr>
      </w:pPr>
      <w:r>
        <w:t>All GPUs are visible and CUDA capable</w:t>
      </w:r>
    </w:p>
    <w:p w14:paraId="76F52C06" w14:textId="4B767C2E" w:rsidR="00B939B2" w:rsidRDefault="00B939B2" w:rsidP="00B939B2">
      <w:pPr>
        <w:pStyle w:val="ListParagraph"/>
        <w:numPr>
          <w:ilvl w:val="2"/>
          <w:numId w:val="2"/>
        </w:numPr>
      </w:pPr>
      <w:r>
        <w:t>Network connectivity to all the servers within scope &amp; proxy should be configured</w:t>
      </w:r>
    </w:p>
    <w:p w14:paraId="156BDD09" w14:textId="660B70F1" w:rsidR="00B939B2" w:rsidRDefault="00B939B2" w:rsidP="00B939B2">
      <w:pPr>
        <w:pStyle w:val="ListParagraph"/>
        <w:numPr>
          <w:ilvl w:val="2"/>
          <w:numId w:val="2"/>
        </w:numPr>
      </w:pPr>
      <w:r>
        <w:t>SSH access to the serves with required privileges (root or sudo configured)</w:t>
      </w:r>
    </w:p>
    <w:p w14:paraId="217F026F" w14:textId="7BFB5AA0" w:rsidR="002C553E" w:rsidRDefault="00B939B2" w:rsidP="002C553E">
      <w:pPr>
        <w:pStyle w:val="ListParagraph"/>
        <w:numPr>
          <w:ilvl w:val="2"/>
          <w:numId w:val="2"/>
        </w:numPr>
      </w:pPr>
      <w:proofErr w:type="spellStart"/>
      <w:r>
        <w:t>Conncetivity</w:t>
      </w:r>
      <w:proofErr w:type="spellEnd"/>
      <w:r>
        <w:t xml:space="preserve"> to reqd. Repositories</w:t>
      </w:r>
    </w:p>
    <w:p w14:paraId="6075A831" w14:textId="74D0B278" w:rsidR="002C553E" w:rsidRDefault="002C553E" w:rsidP="002C553E"/>
    <w:p w14:paraId="055B99A9" w14:textId="77777777" w:rsidR="00D63E5E" w:rsidRDefault="00D63E5E" w:rsidP="002C553E"/>
    <w:p w14:paraId="65887373" w14:textId="77777777" w:rsidR="002C553E" w:rsidRDefault="002C553E" w:rsidP="002C553E"/>
    <w:p w14:paraId="329A78A2" w14:textId="77777777" w:rsidR="002C553E" w:rsidRDefault="002C553E" w:rsidP="002C553E"/>
    <w:p w14:paraId="05661A5E" w14:textId="3EC1F9D7" w:rsidR="00B939B2" w:rsidRPr="004C2E0C" w:rsidRDefault="00B939B2" w:rsidP="002C553E">
      <w:pPr>
        <w:rPr>
          <w:b/>
          <w:bCs/>
        </w:rPr>
      </w:pPr>
      <w:r w:rsidRPr="004C2E0C">
        <w:rPr>
          <w:b/>
          <w:bCs/>
        </w:rPr>
        <w:lastRenderedPageBreak/>
        <w:t xml:space="preserve">SERVER ACQUIRED: </w:t>
      </w:r>
    </w:p>
    <w:p w14:paraId="48CBD635" w14:textId="15C64CE6" w:rsidR="00B939B2" w:rsidRDefault="00B939B2" w:rsidP="002C553E"/>
    <w:p w14:paraId="600F3A38" w14:textId="415BA386" w:rsidR="002C553E" w:rsidRDefault="002C553E" w:rsidP="002C553E">
      <w:r>
        <w:t xml:space="preserve">HPE </w:t>
      </w:r>
      <w:proofErr w:type="spellStart"/>
      <w:r>
        <w:t>Proliant</w:t>
      </w:r>
      <w:proofErr w:type="spellEnd"/>
      <w:r>
        <w:t xml:space="preserve"> DL 380 Gen10 </w:t>
      </w:r>
      <w:r w:rsidR="004C2E0C">
        <w:t xml:space="preserve">with </w:t>
      </w:r>
      <w:r w:rsidR="004C2E0C" w:rsidRPr="004C2E0C">
        <w:t>dual Intel(R) Xeon(R) Gold 5218 CPU @ 2.30GHz processor, 64GB memory, 900GB local disk space, and with two NVIDIA Tesla T4 cards.</w:t>
      </w:r>
    </w:p>
    <w:p w14:paraId="739D146F" w14:textId="77777777" w:rsidR="004C2E0C" w:rsidRDefault="004C2E0C" w:rsidP="002C553E"/>
    <w:p w14:paraId="4A8A28D3" w14:textId="7851D130" w:rsidR="004C2E0C" w:rsidRDefault="004C2E0C" w:rsidP="004C2E0C">
      <w:r>
        <w:t>Proxy Server IP:</w:t>
      </w:r>
      <w:r>
        <w:tab/>
        <w:t>10.154.248.91 port 8080</w:t>
      </w:r>
    </w:p>
    <w:p w14:paraId="73F01E3C" w14:textId="016EE462" w:rsidR="004C2E0C" w:rsidRDefault="004C2E0C" w:rsidP="004C2E0C">
      <w:r>
        <w:t xml:space="preserve">Hostname:  </w:t>
      </w:r>
      <w:r>
        <w:tab/>
        <w:t>DL380G10N4U17</w:t>
      </w:r>
    </w:p>
    <w:p w14:paraId="61CE0F63" w14:textId="1E2856CE" w:rsidR="004C2E0C" w:rsidRDefault="004C2E0C" w:rsidP="004C2E0C">
      <w:r>
        <w:t>IP:</w:t>
      </w:r>
      <w:r>
        <w:tab/>
      </w:r>
      <w:r>
        <w:tab/>
        <w:t>10.55.175.15</w:t>
      </w:r>
    </w:p>
    <w:p w14:paraId="316F3834" w14:textId="4098253F" w:rsidR="004C2E0C" w:rsidRDefault="004C2E0C" w:rsidP="004C2E0C">
      <w:proofErr w:type="gramStart"/>
      <w:r>
        <w:t>Netmask :</w:t>
      </w:r>
      <w:proofErr w:type="gramEnd"/>
      <w:r>
        <w:tab/>
        <w:t>255.255.248.0</w:t>
      </w:r>
    </w:p>
    <w:p w14:paraId="3213B880" w14:textId="687ABF53" w:rsidR="004C2E0C" w:rsidRDefault="004C2E0C" w:rsidP="004C2E0C">
      <w:r>
        <w:t>Gateway:</w:t>
      </w:r>
      <w:r>
        <w:tab/>
        <w:t>10.55.175.254</w:t>
      </w:r>
      <w:r>
        <w:tab/>
      </w:r>
    </w:p>
    <w:p w14:paraId="5ED02052" w14:textId="61A8E3BF" w:rsidR="004C2E0C" w:rsidRDefault="004C2E0C" w:rsidP="004C2E0C">
      <w:r>
        <w:t xml:space="preserve">Primary DNS: </w:t>
      </w:r>
      <w:r>
        <w:tab/>
        <w:t>10.154.248.9</w:t>
      </w:r>
    </w:p>
    <w:p w14:paraId="01863C65" w14:textId="2736091B" w:rsidR="00553398" w:rsidRDefault="004C2E0C" w:rsidP="004C2E0C">
      <w:r>
        <w:t xml:space="preserve">Secondary DNS: </w:t>
      </w:r>
      <w:r>
        <w:tab/>
        <w:t>10.154.248.10</w:t>
      </w:r>
    </w:p>
    <w:p w14:paraId="0BF22554" w14:textId="77777777" w:rsidR="006F43F3" w:rsidRDefault="006F43F3" w:rsidP="008177E1"/>
    <w:p w14:paraId="30A34485" w14:textId="77777777" w:rsidR="009B3EEA" w:rsidRDefault="009B3EEA" w:rsidP="008177E1"/>
    <w:p w14:paraId="10D2C9A5" w14:textId="77777777" w:rsidR="001C775F" w:rsidRDefault="001C775F" w:rsidP="008177E1"/>
    <w:p w14:paraId="21416418" w14:textId="4A830AD3" w:rsidR="00F964C5" w:rsidRDefault="001C775F" w:rsidP="001C775F">
      <w:pPr>
        <w:pStyle w:val="Numberedlist21"/>
        <w:numPr>
          <w:ilvl w:val="0"/>
          <w:numId w:val="2"/>
        </w:numPr>
        <w:ind w:left="720" w:hanging="720"/>
      </w:pPr>
      <w:bookmarkStart w:id="49" w:name="_Toc451721384"/>
      <w:bookmarkStart w:id="50" w:name="_Toc121119834"/>
      <w:r>
        <w:t>Installation</w:t>
      </w:r>
      <w:bookmarkEnd w:id="49"/>
      <w:r w:rsidR="005A39BF">
        <w:t xml:space="preserve"> and Configuration Steps</w:t>
      </w:r>
      <w:bookmarkEnd w:id="50"/>
      <w:r w:rsidR="005A39BF">
        <w:t xml:space="preserve">   </w:t>
      </w:r>
    </w:p>
    <w:p w14:paraId="0429D5FF" w14:textId="77777777" w:rsidR="00A562C6" w:rsidRDefault="00A562C6" w:rsidP="00A562C6"/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617"/>
        <w:gridCol w:w="9840"/>
      </w:tblGrid>
      <w:tr w:rsidR="00377C00" w14:paraId="0359D475" w14:textId="77777777" w:rsidTr="2D9419FF">
        <w:tc>
          <w:tcPr>
            <w:tcW w:w="295" w:type="pct"/>
          </w:tcPr>
          <w:p w14:paraId="19AA49E7" w14:textId="77777777" w:rsidR="00F21DF7" w:rsidRDefault="00F21DF7" w:rsidP="00A562C6"/>
          <w:p w14:paraId="482CDB9C" w14:textId="4B8D7442" w:rsidR="00A562C6" w:rsidRDefault="00A562C6" w:rsidP="00A562C6">
            <w:r>
              <w:t>1.</w:t>
            </w:r>
          </w:p>
        </w:tc>
        <w:tc>
          <w:tcPr>
            <w:tcW w:w="4705" w:type="pct"/>
          </w:tcPr>
          <w:p w14:paraId="7BF1B92C" w14:textId="73839DE7" w:rsidR="00B939B2" w:rsidRDefault="00B939B2" w:rsidP="00A562C6">
            <w:r>
              <w:t>Base OS Installation</w:t>
            </w:r>
          </w:p>
        </w:tc>
      </w:tr>
      <w:tr w:rsidR="00377C00" w14:paraId="2DB62135" w14:textId="77777777" w:rsidTr="2D9419FF">
        <w:tc>
          <w:tcPr>
            <w:tcW w:w="295" w:type="pct"/>
          </w:tcPr>
          <w:p w14:paraId="34E1E8D4" w14:textId="77777777" w:rsidR="00F21DF7" w:rsidRDefault="00F21DF7" w:rsidP="00A562C6"/>
          <w:p w14:paraId="28384F91" w14:textId="0CB1EE08" w:rsidR="00A562C6" w:rsidRDefault="00A562C6" w:rsidP="00A562C6">
            <w:r>
              <w:t>2.</w:t>
            </w:r>
          </w:p>
        </w:tc>
        <w:tc>
          <w:tcPr>
            <w:tcW w:w="4705" w:type="pct"/>
          </w:tcPr>
          <w:p w14:paraId="135136F5" w14:textId="227DBB66" w:rsidR="00A562C6" w:rsidRDefault="00B939B2" w:rsidP="00A562C6">
            <w:r>
              <w:t>Installation of Pre-requisite packages</w:t>
            </w:r>
          </w:p>
        </w:tc>
      </w:tr>
      <w:tr w:rsidR="00377C00" w14:paraId="731BE0EA" w14:textId="77777777" w:rsidTr="2D9419FF">
        <w:tc>
          <w:tcPr>
            <w:tcW w:w="295" w:type="pct"/>
          </w:tcPr>
          <w:p w14:paraId="59ADD28C" w14:textId="77777777" w:rsidR="00F21DF7" w:rsidRDefault="00F21DF7" w:rsidP="00A562C6"/>
          <w:p w14:paraId="3F24BDAE" w14:textId="21056B85" w:rsidR="00A562C6" w:rsidRDefault="00A562C6" w:rsidP="00A562C6">
            <w:r>
              <w:t>3.</w:t>
            </w:r>
          </w:p>
        </w:tc>
        <w:tc>
          <w:tcPr>
            <w:tcW w:w="4705" w:type="pct"/>
          </w:tcPr>
          <w:p w14:paraId="7F8D845D" w14:textId="282C8E81" w:rsidR="00A562C6" w:rsidRDefault="00B939B2" w:rsidP="00A562C6">
            <w:r>
              <w:t>Setting up NVIDIA CUDA drivers</w:t>
            </w:r>
          </w:p>
        </w:tc>
      </w:tr>
      <w:tr w:rsidR="00377C00" w14:paraId="7AB432E0" w14:textId="77777777" w:rsidTr="2D9419FF">
        <w:tc>
          <w:tcPr>
            <w:tcW w:w="295" w:type="pct"/>
          </w:tcPr>
          <w:p w14:paraId="7C733446" w14:textId="77777777" w:rsidR="00F21DF7" w:rsidRDefault="00F21DF7" w:rsidP="00A562C6"/>
          <w:p w14:paraId="0F90580A" w14:textId="48E412F1" w:rsidR="00A562C6" w:rsidRDefault="00A562C6" w:rsidP="00A562C6">
            <w:r>
              <w:t>4.</w:t>
            </w:r>
          </w:p>
        </w:tc>
        <w:tc>
          <w:tcPr>
            <w:tcW w:w="4705" w:type="pct"/>
          </w:tcPr>
          <w:p w14:paraId="2F8E21D2" w14:textId="0CCAA5D6" w:rsidR="00A562C6" w:rsidRDefault="00B939B2" w:rsidP="00A562C6">
            <w:r>
              <w:t>Docker Installation</w:t>
            </w:r>
          </w:p>
        </w:tc>
      </w:tr>
      <w:tr w:rsidR="00377C00" w14:paraId="025852C0" w14:textId="77777777" w:rsidTr="2D9419FF">
        <w:tc>
          <w:tcPr>
            <w:tcW w:w="295" w:type="pct"/>
          </w:tcPr>
          <w:p w14:paraId="6AA96573" w14:textId="77777777" w:rsidR="00F21DF7" w:rsidRDefault="00F21DF7" w:rsidP="00A562C6"/>
          <w:p w14:paraId="6E10C76A" w14:textId="3E8BBB3A" w:rsidR="00A562C6" w:rsidRDefault="00A562C6" w:rsidP="00A562C6">
            <w:r>
              <w:t>5.</w:t>
            </w:r>
          </w:p>
        </w:tc>
        <w:tc>
          <w:tcPr>
            <w:tcW w:w="4705" w:type="pct"/>
          </w:tcPr>
          <w:p w14:paraId="14BF1A15" w14:textId="682E3C2E" w:rsidR="00A562C6" w:rsidRDefault="00B939B2" w:rsidP="00A562C6">
            <w:r>
              <w:t>NVIDIA Container Toolkit</w:t>
            </w:r>
          </w:p>
        </w:tc>
      </w:tr>
    </w:tbl>
    <w:p w14:paraId="3AFEA700" w14:textId="75D30AA2" w:rsidR="00D92B63" w:rsidRDefault="00D92B63" w:rsidP="0040724D"/>
    <w:p w14:paraId="3C4BCDC8" w14:textId="43223EE8" w:rsidR="004C2E0C" w:rsidRPr="00575167" w:rsidRDefault="004C2E0C" w:rsidP="0040724D">
      <w:pPr>
        <w:rPr>
          <w:b/>
          <w:bCs/>
        </w:rPr>
      </w:pPr>
    </w:p>
    <w:p w14:paraId="13D42E8A" w14:textId="2A5C7855" w:rsidR="004C2E0C" w:rsidRPr="00575167" w:rsidRDefault="004C2E0C" w:rsidP="004C2E0C">
      <w:pPr>
        <w:pStyle w:val="ListParagraph"/>
        <w:numPr>
          <w:ilvl w:val="1"/>
          <w:numId w:val="2"/>
        </w:numPr>
        <w:rPr>
          <w:b/>
          <w:bCs/>
        </w:rPr>
      </w:pPr>
      <w:r w:rsidRPr="00575167">
        <w:rPr>
          <w:b/>
          <w:bCs/>
        </w:rPr>
        <w:t>Base OS Installation (Ubuntu 22.04):</w:t>
      </w:r>
    </w:p>
    <w:p w14:paraId="158184AD" w14:textId="77777777" w:rsidR="004C2E0C" w:rsidRDefault="004C2E0C" w:rsidP="004C2E0C">
      <w:pPr>
        <w:pStyle w:val="ListParagraph"/>
      </w:pPr>
    </w:p>
    <w:p w14:paraId="37219573" w14:textId="12392AF5" w:rsidR="004E7233" w:rsidRDefault="004E7233" w:rsidP="004E7233">
      <w:pPr>
        <w:pStyle w:val="ListParagraph"/>
        <w:numPr>
          <w:ilvl w:val="2"/>
          <w:numId w:val="2"/>
        </w:numPr>
      </w:pPr>
      <w:r>
        <w:t>Login as IRC or HTML5 remote console and m</w:t>
      </w:r>
      <w:r w:rsidR="004C2E0C">
        <w:t xml:space="preserve">ount the iso image from </w:t>
      </w:r>
      <w:r>
        <w:t>local files and do cold reboot after mounting the iso image.</w:t>
      </w:r>
    </w:p>
    <w:p w14:paraId="6D1D8926" w14:textId="1CC2DD50" w:rsidR="004E7233" w:rsidRDefault="004E7233" w:rsidP="004E7233">
      <w:pPr>
        <w:pStyle w:val="ListParagraph"/>
        <w:numPr>
          <w:ilvl w:val="2"/>
          <w:numId w:val="2"/>
        </w:numPr>
      </w:pPr>
      <w:r>
        <w:t>Press F11 to select “Boot Menu”. Select “try and install Ubuntu”.</w:t>
      </w:r>
    </w:p>
    <w:p w14:paraId="5AA478D7" w14:textId="3631A3DD" w:rsidR="004E7233" w:rsidRDefault="004E7233" w:rsidP="004C2E0C">
      <w:pPr>
        <w:pStyle w:val="ListParagraph"/>
        <w:numPr>
          <w:ilvl w:val="2"/>
          <w:numId w:val="2"/>
        </w:numPr>
      </w:pPr>
      <w:r>
        <w:t>Follow the instructions shown to install Ubuntu.</w:t>
      </w:r>
    </w:p>
    <w:p w14:paraId="29682B3B" w14:textId="581CEACE" w:rsidR="004E7233" w:rsidRDefault="004E7233" w:rsidP="004C2E0C">
      <w:pPr>
        <w:pStyle w:val="ListParagraph"/>
        <w:numPr>
          <w:ilvl w:val="2"/>
          <w:numId w:val="2"/>
        </w:numPr>
      </w:pPr>
      <w:r>
        <w:t>During partitioning scheme, following partitions have been given:</w:t>
      </w:r>
    </w:p>
    <w:p w14:paraId="6868D127" w14:textId="77777777" w:rsidR="004E7233" w:rsidRDefault="004E7233" w:rsidP="004E7233">
      <w:pPr>
        <w:pStyle w:val="ListParagraph"/>
        <w:ind w:left="1080"/>
      </w:pPr>
    </w:p>
    <w:p w14:paraId="43A4673C" w14:textId="079FE663" w:rsidR="004E7233" w:rsidRDefault="004E7233" w:rsidP="004E7233">
      <w:pPr>
        <w:ind w:left="360" w:firstLine="720"/>
      </w:pPr>
      <w:r>
        <w:rPr>
          <w:noProof/>
        </w:rPr>
        <w:drawing>
          <wp:inline distT="0" distB="0" distL="0" distR="0" wp14:anchorId="3EBD78C4" wp14:editId="62F79918">
            <wp:extent cx="5663954" cy="2396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575" cy="240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D8DD0" w14:textId="2998570C" w:rsidR="004E7233" w:rsidRDefault="004E7233" w:rsidP="004E7233"/>
    <w:p w14:paraId="545037C2" w14:textId="1F37CDF5" w:rsidR="004E7233" w:rsidRDefault="004E7233" w:rsidP="004E7233">
      <w:pPr>
        <w:pStyle w:val="ListParagraph"/>
        <w:numPr>
          <w:ilvl w:val="2"/>
          <w:numId w:val="2"/>
        </w:numPr>
      </w:pPr>
      <w:r>
        <w:t>During user assignment, following entries have been made:</w:t>
      </w:r>
    </w:p>
    <w:p w14:paraId="3AE4ED12" w14:textId="5F6CEC16" w:rsidR="004E7233" w:rsidRDefault="004E7233" w:rsidP="004E7233">
      <w:pPr>
        <w:pStyle w:val="ListParagraph"/>
        <w:ind w:left="1440"/>
      </w:pPr>
    </w:p>
    <w:p w14:paraId="70A9EC9E" w14:textId="674828CC" w:rsidR="004E7233" w:rsidRDefault="004E7233" w:rsidP="004E7233">
      <w:pPr>
        <w:pStyle w:val="ListParagraph"/>
        <w:ind w:left="1440"/>
      </w:pPr>
      <w:r>
        <w:t>Username: user</w:t>
      </w:r>
    </w:p>
    <w:p w14:paraId="5651FEE4" w14:textId="26098704" w:rsidR="004E7233" w:rsidRDefault="004E7233" w:rsidP="004E7233">
      <w:pPr>
        <w:pStyle w:val="ListParagraph"/>
        <w:ind w:left="1440"/>
      </w:pPr>
      <w:r>
        <w:t>Password: user@123</w:t>
      </w:r>
    </w:p>
    <w:p w14:paraId="2F63DBC6" w14:textId="24F302F0" w:rsidR="004E7233" w:rsidRDefault="004E7233" w:rsidP="004E7233">
      <w:pPr>
        <w:pStyle w:val="ListParagraph"/>
        <w:ind w:left="1440"/>
      </w:pPr>
    </w:p>
    <w:p w14:paraId="19C47A05" w14:textId="4A99A001" w:rsidR="004E7233" w:rsidRDefault="004E7233" w:rsidP="004E7233">
      <w:pPr>
        <w:pStyle w:val="ListParagraph"/>
        <w:numPr>
          <w:ilvl w:val="2"/>
          <w:numId w:val="2"/>
        </w:numPr>
      </w:pPr>
      <w:r>
        <w:t>Proceed with installation.</w:t>
      </w:r>
    </w:p>
    <w:p w14:paraId="2278BF15" w14:textId="64573E3D" w:rsidR="006F5F96" w:rsidRDefault="006F5F96" w:rsidP="006F5F96">
      <w:pPr>
        <w:pStyle w:val="ListParagraph"/>
        <w:numPr>
          <w:ilvl w:val="2"/>
          <w:numId w:val="2"/>
        </w:numPr>
      </w:pPr>
      <w:r>
        <w:lastRenderedPageBreak/>
        <w:t>Setting static IP and proxy details through GUI and in /</w:t>
      </w:r>
      <w:proofErr w:type="spellStart"/>
      <w:r>
        <w:t>etc</w:t>
      </w:r>
      <w:proofErr w:type="spellEnd"/>
      <w:r>
        <w:t>/network/interfaces.</w:t>
      </w:r>
    </w:p>
    <w:p w14:paraId="01FB9C81" w14:textId="5C4F1221" w:rsidR="006F5F96" w:rsidRDefault="006F5F96" w:rsidP="006F5F96">
      <w:pPr>
        <w:pStyle w:val="ListParagraph"/>
        <w:numPr>
          <w:ilvl w:val="2"/>
          <w:numId w:val="2"/>
        </w:numPr>
      </w:pPr>
      <w:r>
        <w:t>Setting proxy to access apt repositories:</w:t>
      </w:r>
    </w:p>
    <w:p w14:paraId="518F6A03" w14:textId="6028F4F9" w:rsidR="006F5F96" w:rsidRDefault="006F5F96" w:rsidP="006F5F96">
      <w:pPr>
        <w:pStyle w:val="ListParagraph"/>
        <w:ind w:left="1440"/>
      </w:pPr>
      <w:r>
        <w:t xml:space="preserve">Go to </w:t>
      </w:r>
      <w:proofErr w:type="gramStart"/>
      <w:r>
        <w:t>/</w:t>
      </w:r>
      <w:proofErr w:type="spellStart"/>
      <w:r>
        <w:t>etc</w:t>
      </w:r>
      <w:proofErr w:type="spellEnd"/>
      <w:r>
        <w:t>/apt/</w:t>
      </w:r>
      <w:proofErr w:type="spellStart"/>
      <w:r>
        <w:t>apt.conf.d</w:t>
      </w:r>
      <w:proofErr w:type="spellEnd"/>
      <w:proofErr w:type="gramEnd"/>
      <w:r>
        <w:t xml:space="preserve"> and create a file called “</w:t>
      </w:r>
      <w:proofErr w:type="spellStart"/>
      <w:r>
        <w:t>proxy.conf</w:t>
      </w:r>
      <w:proofErr w:type="spellEnd"/>
      <w:r>
        <w:t>”. Add the shown lines inside the file.</w:t>
      </w:r>
    </w:p>
    <w:p w14:paraId="69475354" w14:textId="3806850A" w:rsidR="006F5F96" w:rsidRDefault="006F5F96" w:rsidP="006F5F96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1EEAB3" wp14:editId="0300362A">
                <wp:simplePos x="0" y="0"/>
                <wp:positionH relativeFrom="column">
                  <wp:posOffset>905195</wp:posOffset>
                </wp:positionH>
                <wp:positionV relativeFrom="paragraph">
                  <wp:posOffset>1549967</wp:posOffset>
                </wp:positionV>
                <wp:extent cx="5903710" cy="256957"/>
                <wp:effectExtent l="0" t="0" r="20955" b="1016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3710" cy="2569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A8339" id="Rectangle 5" o:spid="_x0000_s1026" style="position:absolute;margin-left:71.3pt;margin-top:122.05pt;width:464.85pt;height:2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AA10AC2" wp14:editId="12BD4A77">
            <wp:extent cx="5909144" cy="180368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349" cy="181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AB004" w14:textId="77777777" w:rsidR="006F5F96" w:rsidRDefault="006F5F96" w:rsidP="006F5F96">
      <w:pPr>
        <w:pStyle w:val="ListParagraph"/>
        <w:ind w:left="1440"/>
      </w:pPr>
    </w:p>
    <w:p w14:paraId="116C7739" w14:textId="0FB0630C" w:rsidR="006F5F96" w:rsidRPr="00575167" w:rsidRDefault="006F5F96" w:rsidP="006F5F96">
      <w:pPr>
        <w:pStyle w:val="ListParagraph"/>
        <w:numPr>
          <w:ilvl w:val="1"/>
          <w:numId w:val="2"/>
        </w:numPr>
        <w:rPr>
          <w:b/>
          <w:bCs/>
        </w:rPr>
      </w:pPr>
      <w:r w:rsidRPr="00575167">
        <w:rPr>
          <w:b/>
          <w:bCs/>
        </w:rPr>
        <w:t>Installation of Pre-requisite packages:</w:t>
      </w:r>
    </w:p>
    <w:p w14:paraId="7CD486A4" w14:textId="003E4621" w:rsidR="006F5F96" w:rsidRDefault="006F5F96" w:rsidP="006F5F96">
      <w:pPr>
        <w:pStyle w:val="ListParagraph"/>
      </w:pPr>
    </w:p>
    <w:p w14:paraId="70151FE6" w14:textId="2E163CBA" w:rsidR="006F5F96" w:rsidRDefault="006F5F96" w:rsidP="006F5F96">
      <w:pPr>
        <w:pStyle w:val="ListParagraph"/>
        <w:numPr>
          <w:ilvl w:val="2"/>
          <w:numId w:val="2"/>
        </w:numPr>
      </w:pPr>
      <w:r>
        <w:t>Validating OS version:</w:t>
      </w:r>
    </w:p>
    <w:p w14:paraId="28C57B1E" w14:textId="77777777" w:rsidR="006F5F96" w:rsidRDefault="006F5F96" w:rsidP="006F5F96">
      <w:pPr>
        <w:pStyle w:val="ListParagraph"/>
        <w:ind w:left="1080"/>
      </w:pPr>
    </w:p>
    <w:p w14:paraId="4644E1F0" w14:textId="3B10F8AD" w:rsidR="006F5F96" w:rsidRDefault="006F5F96" w:rsidP="006F5F96">
      <w:pPr>
        <w:pStyle w:val="ListParagraph"/>
        <w:ind w:left="1440"/>
      </w:pPr>
      <w:r>
        <w:rPr>
          <w:noProof/>
        </w:rPr>
        <w:drawing>
          <wp:inline distT="0" distB="0" distL="0" distR="0" wp14:anchorId="6B6C1593" wp14:editId="5FF84134">
            <wp:extent cx="4627245" cy="254063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24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E954" w14:textId="2AA4053F" w:rsidR="006F5F96" w:rsidRDefault="006F5F96" w:rsidP="006F5F96">
      <w:pPr>
        <w:pStyle w:val="ListParagraph"/>
        <w:ind w:left="1440"/>
      </w:pPr>
    </w:p>
    <w:p w14:paraId="716A1188" w14:textId="6E11B552" w:rsidR="006F5F96" w:rsidRDefault="006F5F96" w:rsidP="006F5F96">
      <w:pPr>
        <w:pStyle w:val="ListParagraph"/>
        <w:numPr>
          <w:ilvl w:val="2"/>
          <w:numId w:val="2"/>
        </w:numPr>
      </w:pPr>
      <w:r>
        <w:t>Validating kernel version:</w:t>
      </w:r>
    </w:p>
    <w:p w14:paraId="3865F69D" w14:textId="4A605128" w:rsidR="006F5F96" w:rsidRDefault="006F5F96" w:rsidP="006F5F96">
      <w:pPr>
        <w:pStyle w:val="ListParagraph"/>
        <w:ind w:left="1440"/>
      </w:pPr>
    </w:p>
    <w:p w14:paraId="6C1639FB" w14:textId="4F2A659A" w:rsidR="006F5F96" w:rsidRDefault="006F5F96" w:rsidP="006F5F96">
      <w:pPr>
        <w:pStyle w:val="ListParagraph"/>
        <w:ind w:left="1440"/>
      </w:pPr>
      <w:r>
        <w:rPr>
          <w:noProof/>
        </w:rPr>
        <w:drawing>
          <wp:inline distT="0" distB="0" distL="0" distR="0" wp14:anchorId="04D91DF4" wp14:editId="18D6D9CF">
            <wp:extent cx="4602685" cy="28829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181" cy="288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511E9" w14:textId="056E9B51" w:rsidR="006F5F96" w:rsidRDefault="006F5F96" w:rsidP="006F5F96">
      <w:pPr>
        <w:pStyle w:val="ListParagraph"/>
        <w:ind w:left="1440"/>
      </w:pPr>
    </w:p>
    <w:p w14:paraId="7F491FFB" w14:textId="592B7BA6" w:rsidR="006F5F96" w:rsidRDefault="006F5F96" w:rsidP="006F5F96">
      <w:pPr>
        <w:pStyle w:val="ListParagraph"/>
        <w:numPr>
          <w:ilvl w:val="2"/>
          <w:numId w:val="2"/>
        </w:numPr>
      </w:pPr>
      <w:r>
        <w:t xml:space="preserve">Verifying whether </w:t>
      </w:r>
      <w:r w:rsidR="007B0A76">
        <w:t>the CUDA drivers are pre-installed or not:</w:t>
      </w:r>
    </w:p>
    <w:p w14:paraId="74336937" w14:textId="735861FB" w:rsidR="007B0A76" w:rsidRDefault="007B0A76" w:rsidP="007B0A76">
      <w:pPr>
        <w:pStyle w:val="ListParagraph"/>
      </w:pPr>
    </w:p>
    <w:p w14:paraId="20B3D5E4" w14:textId="31319C16" w:rsidR="007B0A76" w:rsidRDefault="007B0A76" w:rsidP="007B0A76">
      <w:pPr>
        <w:pStyle w:val="ListParagraph"/>
        <w:ind w:left="1440"/>
      </w:pPr>
      <w:r>
        <w:rPr>
          <w:noProof/>
        </w:rPr>
        <w:drawing>
          <wp:inline distT="0" distB="0" distL="0" distR="0" wp14:anchorId="64D6C1F4" wp14:editId="47458116">
            <wp:extent cx="4621096" cy="176149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152" cy="176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DB4FC" w14:textId="7554FBD7" w:rsidR="007B0A76" w:rsidRDefault="007B0A76" w:rsidP="007B0A76">
      <w:pPr>
        <w:pStyle w:val="ListParagraph"/>
        <w:ind w:left="1440"/>
      </w:pPr>
    </w:p>
    <w:p w14:paraId="584E4E35" w14:textId="09BDDABE" w:rsidR="007B0A76" w:rsidRDefault="007B0A76" w:rsidP="007B0A76">
      <w:pPr>
        <w:pStyle w:val="ListParagraph"/>
        <w:ind w:left="1440"/>
      </w:pPr>
    </w:p>
    <w:p w14:paraId="537D5A87" w14:textId="77777777" w:rsidR="000C4A08" w:rsidRDefault="000C4A08" w:rsidP="007B0A76">
      <w:pPr>
        <w:pStyle w:val="ListParagraph"/>
        <w:ind w:left="1440"/>
      </w:pPr>
    </w:p>
    <w:p w14:paraId="5E756B87" w14:textId="59AB0437" w:rsidR="007B0A76" w:rsidRDefault="007B0A76" w:rsidP="007B0A76">
      <w:pPr>
        <w:pStyle w:val="ListParagraph"/>
        <w:ind w:left="1440"/>
      </w:pPr>
    </w:p>
    <w:p w14:paraId="10CD9A95" w14:textId="77777777" w:rsidR="007B0A76" w:rsidRDefault="007B0A76" w:rsidP="007B0A76">
      <w:pPr>
        <w:pStyle w:val="ListParagraph"/>
        <w:ind w:left="1440"/>
      </w:pPr>
    </w:p>
    <w:p w14:paraId="5C00E3E9" w14:textId="29343EEF" w:rsidR="007B0A76" w:rsidRDefault="007B0A76" w:rsidP="007B0A76">
      <w:pPr>
        <w:pStyle w:val="ListParagraph"/>
        <w:ind w:left="1440"/>
      </w:pPr>
    </w:p>
    <w:p w14:paraId="545F0FC5" w14:textId="0EED9F8F" w:rsidR="007B0A76" w:rsidRDefault="007B0A76" w:rsidP="007B0A76">
      <w:pPr>
        <w:pStyle w:val="ListParagraph"/>
        <w:numPr>
          <w:ilvl w:val="2"/>
          <w:numId w:val="2"/>
        </w:numPr>
      </w:pPr>
      <w:r>
        <w:lastRenderedPageBreak/>
        <w:t>Installing gcc and validating the version:</w:t>
      </w:r>
    </w:p>
    <w:p w14:paraId="529F95C4" w14:textId="77777777" w:rsidR="007B0A76" w:rsidRDefault="007B0A76" w:rsidP="00FC47DA"/>
    <w:p w14:paraId="574DC19E" w14:textId="69F365E6" w:rsidR="007B0A76" w:rsidRDefault="007B0A76" w:rsidP="007B0A76">
      <w:pPr>
        <w:pStyle w:val="ListParagraph"/>
        <w:ind w:left="1440"/>
      </w:pPr>
      <w:r>
        <w:rPr>
          <w:noProof/>
        </w:rPr>
        <w:drawing>
          <wp:inline distT="0" distB="0" distL="0" distR="0" wp14:anchorId="36080690" wp14:editId="022BEB6D">
            <wp:extent cx="4708415" cy="6464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644" cy="6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91654" w14:textId="40FA62F7" w:rsidR="007B0A76" w:rsidRDefault="007B0A76" w:rsidP="007B0A76">
      <w:pPr>
        <w:pStyle w:val="ListParagraph"/>
        <w:ind w:left="1440"/>
      </w:pPr>
    </w:p>
    <w:p w14:paraId="60B37E63" w14:textId="0155188B" w:rsidR="007B0A76" w:rsidRDefault="007B0A76" w:rsidP="007B0A76">
      <w:pPr>
        <w:pStyle w:val="ListParagraph"/>
        <w:numPr>
          <w:ilvl w:val="2"/>
          <w:numId w:val="2"/>
        </w:numPr>
      </w:pPr>
      <w:r>
        <w:t>Verifying if GPUs are installed and enabled:</w:t>
      </w:r>
    </w:p>
    <w:p w14:paraId="389B327C" w14:textId="34EC9C69" w:rsidR="007B0A76" w:rsidRDefault="007B0A76" w:rsidP="007B0A76">
      <w:pPr>
        <w:pStyle w:val="ListParagraph"/>
        <w:ind w:left="1440"/>
      </w:pPr>
    </w:p>
    <w:p w14:paraId="74393385" w14:textId="0C70A5D3" w:rsidR="007B0A76" w:rsidRDefault="007B0A76" w:rsidP="007B0A76">
      <w:pPr>
        <w:pStyle w:val="ListParagraph"/>
        <w:ind w:left="1440"/>
      </w:pPr>
      <w:r>
        <w:rPr>
          <w:noProof/>
        </w:rPr>
        <w:drawing>
          <wp:inline distT="0" distB="0" distL="0" distR="0" wp14:anchorId="403421F0" wp14:editId="43361281">
            <wp:extent cx="4737697" cy="40894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93" cy="41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8406" w14:textId="64605796" w:rsidR="007B0A76" w:rsidRDefault="007B0A76" w:rsidP="007B0A76">
      <w:pPr>
        <w:pStyle w:val="ListParagraph"/>
        <w:ind w:left="1440"/>
      </w:pPr>
    </w:p>
    <w:p w14:paraId="5F0CFFAA" w14:textId="77777777" w:rsidR="007B0A76" w:rsidRPr="007F6FCD" w:rsidRDefault="007B0A76" w:rsidP="007B0A76">
      <w:pPr>
        <w:pStyle w:val="ListParagraph"/>
        <w:ind w:left="1440"/>
        <w:rPr>
          <w:b/>
          <w:bCs/>
        </w:rPr>
      </w:pPr>
    </w:p>
    <w:p w14:paraId="23094739" w14:textId="587BB54C" w:rsidR="007B0A76" w:rsidRPr="007F6FCD" w:rsidRDefault="007B0A76" w:rsidP="007B0A76">
      <w:pPr>
        <w:pStyle w:val="ListParagraph"/>
        <w:numPr>
          <w:ilvl w:val="1"/>
          <w:numId w:val="2"/>
        </w:numPr>
        <w:rPr>
          <w:b/>
          <w:bCs/>
        </w:rPr>
      </w:pPr>
      <w:r w:rsidRPr="007F6FCD">
        <w:rPr>
          <w:b/>
          <w:bCs/>
        </w:rPr>
        <w:t>Setting up NVIDIA CUDA drivers:</w:t>
      </w:r>
    </w:p>
    <w:p w14:paraId="1CE6FC0E" w14:textId="77777777" w:rsidR="007B0A76" w:rsidRDefault="007B0A76" w:rsidP="007B0A76">
      <w:pPr>
        <w:pStyle w:val="ListParagraph"/>
      </w:pPr>
    </w:p>
    <w:p w14:paraId="498A8D2C" w14:textId="761F6254" w:rsidR="007B0A76" w:rsidRDefault="00575167" w:rsidP="007B0A76">
      <w:pPr>
        <w:pStyle w:val="ListParagraph"/>
        <w:numPr>
          <w:ilvl w:val="2"/>
          <w:numId w:val="2"/>
        </w:numPr>
      </w:pPr>
      <w:proofErr w:type="spellStart"/>
      <w:r w:rsidRPr="00575167">
        <w:t>wget</w:t>
      </w:r>
      <w:proofErr w:type="spellEnd"/>
      <w:r w:rsidRPr="00575167">
        <w:t xml:space="preserve"> https://developer.download.nvidia.com/compute/cuda/repos/ubuntu2204/x86_64/cuda-ubuntu2204.pin</w:t>
      </w:r>
    </w:p>
    <w:p w14:paraId="116E78DA" w14:textId="76B317FE" w:rsidR="007B0A76" w:rsidRDefault="007B0A76" w:rsidP="007B0A76">
      <w:pPr>
        <w:ind w:left="720" w:firstLine="720"/>
      </w:pPr>
      <w:r>
        <w:rPr>
          <w:noProof/>
        </w:rPr>
        <w:drawing>
          <wp:inline distT="0" distB="0" distL="0" distR="0" wp14:anchorId="7D32FA84" wp14:editId="7FF5FCC1">
            <wp:extent cx="4860435" cy="1822403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713" cy="183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C65EE" w14:textId="23CF42A4" w:rsidR="007B0A76" w:rsidRDefault="007B0A76" w:rsidP="007B0A76">
      <w:pPr>
        <w:ind w:left="720" w:firstLine="720"/>
      </w:pPr>
    </w:p>
    <w:p w14:paraId="2A3FDA1E" w14:textId="77777777" w:rsidR="00575167" w:rsidRDefault="00575167" w:rsidP="00575167">
      <w:pPr>
        <w:pStyle w:val="ListParagraph"/>
        <w:numPr>
          <w:ilvl w:val="2"/>
          <w:numId w:val="2"/>
        </w:numPr>
      </w:pPr>
      <w:r w:rsidRPr="00575167">
        <w:t>sudo mv cuda-ubuntu2204.pin /</w:t>
      </w:r>
      <w:proofErr w:type="spellStart"/>
      <w:r w:rsidRPr="00575167">
        <w:t>etc</w:t>
      </w:r>
      <w:proofErr w:type="spellEnd"/>
      <w:r w:rsidRPr="00575167">
        <w:t>/apt/</w:t>
      </w:r>
      <w:proofErr w:type="spellStart"/>
      <w:proofErr w:type="gramStart"/>
      <w:r w:rsidRPr="00575167">
        <w:t>preferences.d</w:t>
      </w:r>
      <w:proofErr w:type="spellEnd"/>
      <w:proofErr w:type="gramEnd"/>
      <w:r w:rsidRPr="00575167">
        <w:t>/cuda-repository-pin-600</w:t>
      </w:r>
    </w:p>
    <w:p w14:paraId="05923E6B" w14:textId="403772E7" w:rsidR="00575167" w:rsidRDefault="00575167" w:rsidP="00575167">
      <w:pPr>
        <w:pStyle w:val="ListParagraph"/>
        <w:numPr>
          <w:ilvl w:val="2"/>
          <w:numId w:val="2"/>
        </w:numPr>
      </w:pPr>
      <w:proofErr w:type="spellStart"/>
      <w:r w:rsidRPr="00575167">
        <w:t>wget</w:t>
      </w:r>
      <w:proofErr w:type="spellEnd"/>
      <w:r w:rsidRPr="00575167">
        <w:t xml:space="preserve"> https://developer.download.nvidia.com/compute/cuda/12.1.0/local_installers/cuda-repo-ubuntu2204-12-1-local_12.1.0-530.30.02-1_amd64.deb</w:t>
      </w:r>
    </w:p>
    <w:p w14:paraId="613C459F" w14:textId="0345E8EE" w:rsidR="007B0A76" w:rsidRDefault="007B0A76" w:rsidP="007B0A76">
      <w:pPr>
        <w:pStyle w:val="ListParagraph"/>
        <w:ind w:left="1080"/>
      </w:pPr>
      <w:r>
        <w:t xml:space="preserve">    </w:t>
      </w:r>
      <w:r>
        <w:tab/>
      </w:r>
      <w:r>
        <w:rPr>
          <w:noProof/>
        </w:rPr>
        <w:drawing>
          <wp:inline distT="0" distB="0" distL="0" distR="0" wp14:anchorId="79C26E57" wp14:editId="5B167F88">
            <wp:extent cx="5118454" cy="125920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945" cy="12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B98BC" w14:textId="474F6E3D" w:rsidR="00D63E5E" w:rsidRDefault="00D63E5E" w:rsidP="007B0A76">
      <w:pPr>
        <w:pStyle w:val="ListParagraph"/>
        <w:ind w:left="1080"/>
      </w:pPr>
    </w:p>
    <w:p w14:paraId="4D45036F" w14:textId="20DB934E" w:rsidR="00D63E5E" w:rsidRDefault="00575167" w:rsidP="00D63E5E">
      <w:pPr>
        <w:pStyle w:val="ListParagraph"/>
        <w:numPr>
          <w:ilvl w:val="2"/>
          <w:numId w:val="2"/>
        </w:numPr>
      </w:pPr>
      <w:r w:rsidRPr="00575167">
        <w:t>sudo cp /var/cuda-repo-ubuntu2204-12-1-local/</w:t>
      </w:r>
      <w:proofErr w:type="spellStart"/>
      <w:r w:rsidRPr="00575167">
        <w:t>cuda</w:t>
      </w:r>
      <w:proofErr w:type="spellEnd"/>
      <w:r w:rsidRPr="00575167">
        <w:t>-*-</w:t>
      </w:r>
      <w:proofErr w:type="spellStart"/>
      <w:r w:rsidRPr="00575167">
        <w:t>keyring.gpg</w:t>
      </w:r>
      <w:proofErr w:type="spellEnd"/>
      <w:r w:rsidRPr="00575167">
        <w:t xml:space="preserve"> /</w:t>
      </w:r>
      <w:proofErr w:type="spellStart"/>
      <w:r w:rsidRPr="00575167">
        <w:t>usr</w:t>
      </w:r>
      <w:proofErr w:type="spellEnd"/>
      <w:r w:rsidRPr="00575167">
        <w:t>/share/keyrings/</w:t>
      </w:r>
    </w:p>
    <w:p w14:paraId="22AEED0E" w14:textId="0C32E181" w:rsidR="00575167" w:rsidRDefault="00575167" w:rsidP="00D63E5E">
      <w:pPr>
        <w:pStyle w:val="ListParagraph"/>
        <w:numPr>
          <w:ilvl w:val="2"/>
          <w:numId w:val="2"/>
        </w:numPr>
      </w:pPr>
      <w:r w:rsidRPr="00575167">
        <w:t xml:space="preserve">sudo </w:t>
      </w:r>
      <w:proofErr w:type="spellStart"/>
      <w:r w:rsidRPr="00575167">
        <w:t>dpkg</w:t>
      </w:r>
      <w:proofErr w:type="spellEnd"/>
      <w:r w:rsidRPr="00575167">
        <w:t xml:space="preserve"> -</w:t>
      </w:r>
      <w:proofErr w:type="spellStart"/>
      <w:r w:rsidRPr="00575167">
        <w:t>i</w:t>
      </w:r>
      <w:proofErr w:type="spellEnd"/>
      <w:r w:rsidRPr="00575167">
        <w:t xml:space="preserve"> cuda-repo-ubuntu2204-12-1-local_12.1.0-530.30.02-1_amd64.deb</w:t>
      </w:r>
    </w:p>
    <w:p w14:paraId="0C71A479" w14:textId="35B5991C" w:rsidR="00575167" w:rsidRDefault="00575167" w:rsidP="00575167">
      <w:pPr>
        <w:pStyle w:val="ListParagraph"/>
        <w:numPr>
          <w:ilvl w:val="2"/>
          <w:numId w:val="2"/>
        </w:numPr>
      </w:pPr>
      <w:r w:rsidRPr="00575167">
        <w:t>sudo apt-get update</w:t>
      </w:r>
    </w:p>
    <w:p w14:paraId="19D77982" w14:textId="4011130F" w:rsidR="007B0A76" w:rsidRDefault="007B0A76" w:rsidP="00575167">
      <w:pPr>
        <w:pStyle w:val="ListParagraph"/>
        <w:ind w:left="1080" w:firstLine="360"/>
      </w:pPr>
      <w:r>
        <w:rPr>
          <w:noProof/>
        </w:rPr>
        <w:drawing>
          <wp:inline distT="0" distB="0" distL="0" distR="0" wp14:anchorId="33E1E3B8" wp14:editId="221A1235">
            <wp:extent cx="5130727" cy="2269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638" cy="227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71DB6" w14:textId="371BC0EF" w:rsidR="007B0A76" w:rsidRDefault="007B0A76" w:rsidP="007B0A76">
      <w:pPr>
        <w:pStyle w:val="ListParagraph"/>
        <w:ind w:left="1080" w:firstLine="360"/>
      </w:pPr>
    </w:p>
    <w:p w14:paraId="3EC5674B" w14:textId="504E8754" w:rsidR="007B0A76" w:rsidRDefault="00575167" w:rsidP="00D63E5E">
      <w:pPr>
        <w:pStyle w:val="ListParagraph"/>
        <w:numPr>
          <w:ilvl w:val="2"/>
          <w:numId w:val="2"/>
        </w:numPr>
      </w:pPr>
      <w:r w:rsidRPr="00575167">
        <w:lastRenderedPageBreak/>
        <w:t xml:space="preserve">sudo apt-get -y install </w:t>
      </w:r>
      <w:proofErr w:type="spellStart"/>
      <w:r w:rsidRPr="00575167">
        <w:t>cuda</w:t>
      </w:r>
      <w:proofErr w:type="spellEnd"/>
    </w:p>
    <w:p w14:paraId="6FAA71C3" w14:textId="77777777" w:rsidR="00575167" w:rsidRDefault="00575167" w:rsidP="00575167">
      <w:pPr>
        <w:pStyle w:val="ListParagraph"/>
        <w:ind w:left="1080"/>
      </w:pPr>
    </w:p>
    <w:p w14:paraId="630A3145" w14:textId="5E57713C" w:rsidR="007B0A76" w:rsidRDefault="007B0A76" w:rsidP="007B0A76">
      <w:pPr>
        <w:pStyle w:val="ListParagraph"/>
        <w:ind w:left="1080" w:firstLine="360"/>
      </w:pPr>
      <w:r>
        <w:rPr>
          <w:noProof/>
        </w:rPr>
        <w:drawing>
          <wp:inline distT="0" distB="0" distL="0" distR="0" wp14:anchorId="43125F7C" wp14:editId="62ADAB37">
            <wp:extent cx="5173685" cy="2527300"/>
            <wp:effectExtent l="0" t="0" r="825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799" cy="253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E05D" w14:textId="1FEB926C" w:rsidR="00D63E5E" w:rsidRDefault="00D63E5E" w:rsidP="007B0A76">
      <w:pPr>
        <w:pStyle w:val="ListParagraph"/>
        <w:ind w:left="1080" w:firstLine="360"/>
      </w:pPr>
    </w:p>
    <w:p w14:paraId="2B5D0A88" w14:textId="6A14EC21" w:rsidR="00D63E5E" w:rsidRDefault="00D63E5E" w:rsidP="00D63E5E">
      <w:pPr>
        <w:pStyle w:val="ListParagraph"/>
        <w:numPr>
          <w:ilvl w:val="2"/>
          <w:numId w:val="2"/>
        </w:numPr>
      </w:pPr>
      <w:r>
        <w:t xml:space="preserve">Reboot the server once the </w:t>
      </w:r>
      <w:proofErr w:type="spellStart"/>
      <w:r>
        <w:t>cuda</w:t>
      </w:r>
      <w:proofErr w:type="spellEnd"/>
      <w:r>
        <w:t xml:space="preserve"> driver installation is completed.</w:t>
      </w:r>
    </w:p>
    <w:p w14:paraId="3F71E699" w14:textId="77777777" w:rsidR="00575167" w:rsidRDefault="00575167" w:rsidP="00575167">
      <w:pPr>
        <w:pStyle w:val="ListParagraph"/>
        <w:ind w:left="1440"/>
        <w:rPr>
          <w:noProof/>
        </w:rPr>
      </w:pPr>
    </w:p>
    <w:p w14:paraId="3FB3AB58" w14:textId="123C0AE5" w:rsidR="00575167" w:rsidRDefault="00575167" w:rsidP="00575167">
      <w:pPr>
        <w:pStyle w:val="ListParagraph"/>
        <w:ind w:left="1440"/>
      </w:pPr>
      <w:r>
        <w:rPr>
          <w:noProof/>
        </w:rPr>
        <w:drawing>
          <wp:inline distT="0" distB="0" distL="0" distR="0" wp14:anchorId="67DB43AE" wp14:editId="0BB0A1CE">
            <wp:extent cx="5258764" cy="2129509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6" t="25282" r="2843" b="10670"/>
                    <a:stretch/>
                  </pic:blipFill>
                  <pic:spPr bwMode="auto">
                    <a:xfrm>
                      <a:off x="0" y="0"/>
                      <a:ext cx="5280289" cy="21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AA95E" w14:textId="7822EFA9" w:rsidR="00575167" w:rsidRDefault="00575167" w:rsidP="00575167">
      <w:r>
        <w:tab/>
      </w:r>
      <w:r>
        <w:tab/>
      </w:r>
    </w:p>
    <w:p w14:paraId="59864FEC" w14:textId="18E735A8" w:rsidR="00D63E5E" w:rsidRDefault="00D63E5E" w:rsidP="00D63E5E">
      <w:pPr>
        <w:pStyle w:val="ListParagraph"/>
        <w:numPr>
          <w:ilvl w:val="2"/>
          <w:numId w:val="2"/>
        </w:numPr>
      </w:pPr>
      <w:r>
        <w:t xml:space="preserve">Select “Enroll MOK” and enter the password used after </w:t>
      </w:r>
      <w:proofErr w:type="spellStart"/>
      <w:r>
        <w:t>cuda</w:t>
      </w:r>
      <w:proofErr w:type="spellEnd"/>
      <w:r>
        <w:t xml:space="preserve"> installation.</w:t>
      </w:r>
    </w:p>
    <w:p w14:paraId="79023715" w14:textId="76999A9D" w:rsidR="00D63E5E" w:rsidRDefault="00D63E5E" w:rsidP="00D63E5E">
      <w:pPr>
        <w:pStyle w:val="ListParagraph"/>
        <w:numPr>
          <w:ilvl w:val="2"/>
          <w:numId w:val="2"/>
        </w:numPr>
      </w:pPr>
      <w:r>
        <w:t xml:space="preserve">Reboot and select F9 “System Utilities” this time. Go to </w:t>
      </w:r>
      <w:r w:rsidR="00FC47DA">
        <w:t xml:space="preserve">system configuration &gt; </w:t>
      </w:r>
      <w:r>
        <w:t xml:space="preserve">bios </w:t>
      </w:r>
      <w:r w:rsidR="00FC47DA">
        <w:t>(RBSU) &gt; server security</w:t>
      </w:r>
      <w:r>
        <w:t xml:space="preserve"> &gt; </w:t>
      </w:r>
      <w:r w:rsidR="00FC47DA">
        <w:t xml:space="preserve">secure boot settings. </w:t>
      </w:r>
      <w:r>
        <w:t>Select disable</w:t>
      </w:r>
      <w:r w:rsidR="00FC47DA">
        <w:t xml:space="preserve"> for attempt secure boot</w:t>
      </w:r>
      <w:r>
        <w:t xml:space="preserve"> and save and exit.</w:t>
      </w:r>
      <w:r w:rsidR="00FC47DA">
        <w:t xml:space="preserve"> Reboot after this step.</w:t>
      </w:r>
    </w:p>
    <w:p w14:paraId="5D597E05" w14:textId="77777777" w:rsidR="00FC47DA" w:rsidRDefault="00FC47DA" w:rsidP="00FC47DA">
      <w:pPr>
        <w:pStyle w:val="ListParagraph"/>
        <w:ind w:left="1440"/>
      </w:pPr>
    </w:p>
    <w:p w14:paraId="381CEF05" w14:textId="4D4474DC" w:rsidR="00FC47DA" w:rsidRDefault="00FC47DA" w:rsidP="00FC47DA">
      <w:pPr>
        <w:pStyle w:val="ListParagraph"/>
        <w:ind w:left="1440"/>
      </w:pPr>
      <w:r>
        <w:rPr>
          <w:noProof/>
        </w:rPr>
        <w:drawing>
          <wp:inline distT="0" distB="0" distL="0" distR="0" wp14:anchorId="2FEEC2B5" wp14:editId="173A1EC9">
            <wp:extent cx="5320971" cy="17449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8343" cy="174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FD1A" w14:textId="0951BED7" w:rsidR="00FC47DA" w:rsidRDefault="00FC47DA" w:rsidP="00FC47DA">
      <w:pPr>
        <w:pStyle w:val="ListParagraph"/>
        <w:ind w:left="1440"/>
      </w:pPr>
    </w:p>
    <w:p w14:paraId="20130344" w14:textId="14711448" w:rsidR="00FC47DA" w:rsidRDefault="00FC47DA" w:rsidP="00FC47DA">
      <w:pPr>
        <w:pStyle w:val="ListParagraph"/>
        <w:ind w:left="1440"/>
      </w:pPr>
    </w:p>
    <w:p w14:paraId="5123DA0F" w14:textId="67714B5C" w:rsidR="00FC47DA" w:rsidRDefault="00FC47DA" w:rsidP="00FC47DA">
      <w:pPr>
        <w:pStyle w:val="ListParagraph"/>
        <w:ind w:left="1440"/>
      </w:pPr>
    </w:p>
    <w:p w14:paraId="0065076E" w14:textId="3EDAB5DE" w:rsidR="00FC47DA" w:rsidRDefault="00FC47DA" w:rsidP="00FC47DA">
      <w:pPr>
        <w:pStyle w:val="ListParagraph"/>
        <w:ind w:left="1440"/>
      </w:pPr>
    </w:p>
    <w:p w14:paraId="677FD43F" w14:textId="2DFE71DE" w:rsidR="00FC47DA" w:rsidRDefault="00FC47DA" w:rsidP="00FC47DA">
      <w:pPr>
        <w:pStyle w:val="ListParagraph"/>
        <w:ind w:left="1440"/>
      </w:pPr>
    </w:p>
    <w:p w14:paraId="15632A97" w14:textId="1865ADA3" w:rsidR="00FC47DA" w:rsidRDefault="00FC47DA" w:rsidP="00FC47DA">
      <w:pPr>
        <w:pStyle w:val="ListParagraph"/>
        <w:ind w:left="1440"/>
      </w:pPr>
    </w:p>
    <w:p w14:paraId="0FC30455" w14:textId="4789FA9C" w:rsidR="00FC47DA" w:rsidRDefault="00FC47DA" w:rsidP="00FC47DA">
      <w:pPr>
        <w:pStyle w:val="ListParagraph"/>
        <w:ind w:left="1440"/>
      </w:pPr>
    </w:p>
    <w:p w14:paraId="13600253" w14:textId="6545E0D9" w:rsidR="00FC47DA" w:rsidRDefault="00FC47DA" w:rsidP="00FC47DA">
      <w:pPr>
        <w:pStyle w:val="ListParagraph"/>
        <w:ind w:left="1440"/>
      </w:pPr>
    </w:p>
    <w:p w14:paraId="44CFD599" w14:textId="74423694" w:rsidR="00FC47DA" w:rsidRDefault="00FC47DA" w:rsidP="00FC47DA">
      <w:pPr>
        <w:pStyle w:val="ListParagraph"/>
        <w:ind w:left="1440"/>
      </w:pPr>
    </w:p>
    <w:p w14:paraId="2B34D077" w14:textId="77777777" w:rsidR="00FC47DA" w:rsidRDefault="00FC47DA" w:rsidP="00FC47DA">
      <w:pPr>
        <w:pStyle w:val="ListParagraph"/>
        <w:ind w:left="1440"/>
      </w:pPr>
    </w:p>
    <w:p w14:paraId="0304A3A7" w14:textId="3CD699B7" w:rsidR="00D63E5E" w:rsidRDefault="00D63E5E" w:rsidP="00D63E5E">
      <w:pPr>
        <w:pStyle w:val="ListParagraph"/>
        <w:numPr>
          <w:ilvl w:val="2"/>
          <w:numId w:val="2"/>
        </w:numPr>
      </w:pPr>
      <w:r>
        <w:lastRenderedPageBreak/>
        <w:t>Login and enter the command “</w:t>
      </w:r>
      <w:proofErr w:type="spellStart"/>
      <w:r>
        <w:t>nvidia-smi</w:t>
      </w:r>
      <w:proofErr w:type="spellEnd"/>
      <w:r>
        <w:t>” to see status of the drivers installed.</w:t>
      </w:r>
    </w:p>
    <w:p w14:paraId="77167099" w14:textId="77777777" w:rsidR="00D63E5E" w:rsidRDefault="00D63E5E" w:rsidP="00D63E5E">
      <w:pPr>
        <w:pStyle w:val="ListParagraph"/>
        <w:ind w:left="1440"/>
        <w:rPr>
          <w:noProof/>
        </w:rPr>
      </w:pPr>
    </w:p>
    <w:p w14:paraId="22E0DBF4" w14:textId="6F512EB0" w:rsidR="00D63E5E" w:rsidRDefault="00D63E5E" w:rsidP="00D63E5E">
      <w:pPr>
        <w:pStyle w:val="ListParagraph"/>
        <w:ind w:left="1440"/>
      </w:pPr>
      <w:r w:rsidRPr="00D63E5E">
        <w:rPr>
          <w:noProof/>
        </w:rPr>
        <w:drawing>
          <wp:inline distT="0" distB="0" distL="0" distR="0" wp14:anchorId="654515BA" wp14:editId="350597FE">
            <wp:extent cx="5197966" cy="2773680"/>
            <wp:effectExtent l="0" t="0" r="317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875"/>
                    <a:stretch/>
                  </pic:blipFill>
                  <pic:spPr bwMode="auto">
                    <a:xfrm>
                      <a:off x="0" y="0"/>
                      <a:ext cx="5238835" cy="279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0A440" w14:textId="45D22F06" w:rsidR="00575167" w:rsidRDefault="00575167" w:rsidP="00575167">
      <w:pPr>
        <w:ind w:left="360"/>
      </w:pPr>
      <w:r w:rsidRPr="00575167">
        <w:rPr>
          <w:b/>
          <w:bCs/>
        </w:rPr>
        <w:t>Reference:</w:t>
      </w:r>
      <w:r>
        <w:t xml:space="preserve"> </w:t>
      </w:r>
      <w:hyperlink r:id="rId27" w:history="1">
        <w:r w:rsidRPr="00F41C98">
          <w:rPr>
            <w:rStyle w:val="Hyperlink"/>
          </w:rPr>
          <w:t>https://developer.nvidia.com/cuda-downloads?target_os=Linux&amp;target_arch=x86_64&amp;Distribution=Ubuntu&amp;target_version=22.04&amp;target_type=deb_local</w:t>
        </w:r>
      </w:hyperlink>
    </w:p>
    <w:p w14:paraId="362B21E9" w14:textId="77777777" w:rsidR="00575167" w:rsidRDefault="00575167" w:rsidP="00D63E5E">
      <w:pPr>
        <w:pStyle w:val="ListParagraph"/>
        <w:ind w:left="1440"/>
      </w:pPr>
    </w:p>
    <w:p w14:paraId="1EF4532C" w14:textId="1E27795B" w:rsidR="000C4A08" w:rsidRDefault="000C4A08" w:rsidP="00D63E5E">
      <w:pPr>
        <w:pStyle w:val="ListParagraph"/>
        <w:ind w:left="1440"/>
      </w:pPr>
    </w:p>
    <w:p w14:paraId="6B675EA4" w14:textId="50223874" w:rsidR="000C4A08" w:rsidRPr="007F6FCD" w:rsidRDefault="000C4A08" w:rsidP="000C4A08">
      <w:pPr>
        <w:pStyle w:val="ListParagraph"/>
        <w:numPr>
          <w:ilvl w:val="1"/>
          <w:numId w:val="2"/>
        </w:numPr>
        <w:rPr>
          <w:b/>
          <w:bCs/>
        </w:rPr>
      </w:pPr>
      <w:r w:rsidRPr="007F6FCD">
        <w:rPr>
          <w:b/>
          <w:bCs/>
        </w:rPr>
        <w:t>Docker Installation:</w:t>
      </w:r>
    </w:p>
    <w:p w14:paraId="4BDCA73C" w14:textId="77777777" w:rsidR="007F6FCD" w:rsidRDefault="007F6FCD" w:rsidP="007F6FCD">
      <w:pPr>
        <w:pStyle w:val="ListParagraph"/>
      </w:pPr>
    </w:p>
    <w:p w14:paraId="196CE5EB" w14:textId="5FF0BE89" w:rsidR="000C4A08" w:rsidRDefault="000C4A08" w:rsidP="000C4A08">
      <w:pPr>
        <w:pStyle w:val="ListParagraph"/>
        <w:numPr>
          <w:ilvl w:val="2"/>
          <w:numId w:val="2"/>
        </w:numPr>
      </w:pPr>
      <w:r>
        <w:t>Configuring proxy for the docker environment.</w:t>
      </w:r>
    </w:p>
    <w:p w14:paraId="31CA7A58" w14:textId="77777777" w:rsidR="000C4A08" w:rsidRDefault="000C4A08" w:rsidP="000C4A08">
      <w:pPr>
        <w:pStyle w:val="ListParagraph"/>
        <w:ind w:left="1440"/>
      </w:pPr>
    </w:p>
    <w:p w14:paraId="4D67ADDF" w14:textId="00A69621" w:rsidR="000C4A08" w:rsidRDefault="000C4A08" w:rsidP="000C4A08">
      <w:pPr>
        <w:pStyle w:val="ListParagraph"/>
        <w:numPr>
          <w:ilvl w:val="0"/>
          <w:numId w:val="42"/>
        </w:numPr>
      </w:pPr>
      <w:r>
        <w:t>Navigate to the location cd 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</w:t>
      </w:r>
    </w:p>
    <w:p w14:paraId="1D86238C" w14:textId="005D3A3D" w:rsidR="000C4A08" w:rsidRDefault="000C4A08" w:rsidP="000C4A08">
      <w:pPr>
        <w:pStyle w:val="ListParagraph"/>
        <w:numPr>
          <w:ilvl w:val="0"/>
          <w:numId w:val="42"/>
        </w:numPr>
      </w:pPr>
      <w:r>
        <w:t>Create a folder with the name “</w:t>
      </w:r>
      <w:proofErr w:type="spellStart"/>
      <w:proofErr w:type="gramStart"/>
      <w:r>
        <w:t>docker.service</w:t>
      </w:r>
      <w:proofErr w:type="gramEnd"/>
      <w:r>
        <w:t>.d</w:t>
      </w:r>
      <w:proofErr w:type="spellEnd"/>
      <w:r>
        <w:t xml:space="preserve">”(Command: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docker.service.d</w:t>
      </w:r>
      <w:proofErr w:type="spellEnd"/>
      <w:r>
        <w:t>)</w:t>
      </w:r>
    </w:p>
    <w:p w14:paraId="3E0E7C0A" w14:textId="76B5BABE" w:rsidR="000C4A08" w:rsidRDefault="000C4A08" w:rsidP="000C4A08">
      <w:pPr>
        <w:pStyle w:val="ListParagraph"/>
        <w:numPr>
          <w:ilvl w:val="0"/>
          <w:numId w:val="42"/>
        </w:numPr>
      </w:pPr>
      <w:r>
        <w:t>Create a new file with the name http-</w:t>
      </w:r>
      <w:proofErr w:type="spellStart"/>
      <w:r>
        <w:t>proxy.conf</w:t>
      </w:r>
      <w:proofErr w:type="spellEnd"/>
    </w:p>
    <w:p w14:paraId="7E73F044" w14:textId="77395487" w:rsidR="000C4A08" w:rsidRDefault="000C4A08" w:rsidP="000C4A08">
      <w:pPr>
        <w:pStyle w:val="ListParagraph"/>
        <w:numPr>
          <w:ilvl w:val="0"/>
          <w:numId w:val="42"/>
        </w:numPr>
      </w:pPr>
      <w:r>
        <w:t>Copy the below content and save the configuration.</w:t>
      </w:r>
    </w:p>
    <w:p w14:paraId="368ED605" w14:textId="77777777" w:rsidR="000C4A08" w:rsidRDefault="000C4A08" w:rsidP="000C4A08">
      <w:pPr>
        <w:pStyle w:val="ListParagraph"/>
        <w:ind w:left="1080" w:firstLine="360"/>
      </w:pPr>
    </w:p>
    <w:p w14:paraId="40D553B8" w14:textId="3378A641" w:rsidR="000C4A08" w:rsidRDefault="000C4A08" w:rsidP="000C4A08">
      <w:pPr>
        <w:pStyle w:val="ListParagraph"/>
        <w:ind w:left="1080" w:firstLine="360"/>
      </w:pPr>
      <w:r>
        <w:t>[Service]</w:t>
      </w:r>
    </w:p>
    <w:p w14:paraId="52F98CCA" w14:textId="77777777" w:rsidR="000C4A08" w:rsidRDefault="000C4A08" w:rsidP="000C4A08">
      <w:pPr>
        <w:pStyle w:val="ListParagraph"/>
        <w:ind w:left="1080" w:firstLine="360"/>
      </w:pPr>
    </w:p>
    <w:p w14:paraId="4A9AFE25" w14:textId="7FBDE7F5" w:rsidR="000C4A08" w:rsidRDefault="000C4A08" w:rsidP="000C4A08">
      <w:pPr>
        <w:pStyle w:val="ListParagraph"/>
        <w:ind w:left="1440"/>
      </w:pPr>
      <w:r>
        <w:t>Environment="https_proxy=</w:t>
      </w:r>
      <w:proofErr w:type="gramStart"/>
      <w:r>
        <w:t>http://10.154.248.91:8080/""NO_PROXY=localhost,127.0.0.0/8,10.0.0.0/8,10.30.0  .</w:t>
      </w:r>
      <w:proofErr w:type="gramEnd"/>
      <w:r>
        <w:t>0/16"</w:t>
      </w:r>
    </w:p>
    <w:p w14:paraId="16F8FD41" w14:textId="0E47AAA8" w:rsidR="000C4A08" w:rsidRDefault="000C4A08" w:rsidP="00FC47DA">
      <w:pPr>
        <w:pStyle w:val="ListParagraph"/>
        <w:ind w:left="1080" w:firstLine="360"/>
      </w:pPr>
      <w:r>
        <w:t>Environment="</w:t>
      </w:r>
      <w:proofErr w:type="spellStart"/>
      <w:r>
        <w:t>http_proxy</w:t>
      </w:r>
      <w:proofErr w:type="spellEnd"/>
      <w:r>
        <w:t>=http://10.154.248.91:8080/"</w:t>
      </w:r>
    </w:p>
    <w:p w14:paraId="69C2EDCE" w14:textId="7629E7ED" w:rsidR="000C4A08" w:rsidRDefault="000C4A08" w:rsidP="000C4A08">
      <w:pPr>
        <w:pStyle w:val="ListParagraph"/>
        <w:ind w:left="1080" w:firstLine="360"/>
      </w:pPr>
    </w:p>
    <w:p w14:paraId="40B3651C" w14:textId="6C24A299" w:rsidR="000C4A08" w:rsidRDefault="000C4A08" w:rsidP="000C4A08">
      <w:pPr>
        <w:pStyle w:val="ListParagraph"/>
        <w:ind w:left="1080" w:firstLine="360"/>
      </w:pPr>
      <w:r>
        <w:rPr>
          <w:noProof/>
        </w:rPr>
        <w:drawing>
          <wp:inline distT="0" distB="0" distL="0" distR="0" wp14:anchorId="4ED55E6B" wp14:editId="1DD76AB0">
            <wp:extent cx="4977037" cy="521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387" cy="52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EBE6B" w14:textId="1D5BEC02" w:rsidR="000C4A08" w:rsidRDefault="000C4A08" w:rsidP="000C4A08">
      <w:pPr>
        <w:pStyle w:val="ListParagraph"/>
        <w:ind w:left="1080" w:firstLine="360"/>
      </w:pPr>
    </w:p>
    <w:p w14:paraId="6A79DA19" w14:textId="609D3AB2" w:rsidR="000C4A08" w:rsidRDefault="000C4A08" w:rsidP="000C4A08">
      <w:pPr>
        <w:pStyle w:val="ListParagraph"/>
        <w:numPr>
          <w:ilvl w:val="2"/>
          <w:numId w:val="2"/>
        </w:numPr>
      </w:pPr>
      <w:r>
        <w:t>Install docker engine according to official documentations:</w:t>
      </w:r>
    </w:p>
    <w:p w14:paraId="518F792D" w14:textId="77777777" w:rsidR="000C4A08" w:rsidRDefault="000C4A08" w:rsidP="000C4A08">
      <w:pPr>
        <w:pStyle w:val="ListParagraph"/>
        <w:numPr>
          <w:ilvl w:val="0"/>
          <w:numId w:val="43"/>
        </w:numPr>
      </w:pPr>
      <w:r>
        <w:t>sudo apt-get update</w:t>
      </w:r>
    </w:p>
    <w:p w14:paraId="0AE19EF3" w14:textId="203D4AE5" w:rsidR="000C4A08" w:rsidRDefault="000C4A08" w:rsidP="000C4A08">
      <w:pPr>
        <w:pStyle w:val="ListParagraph"/>
        <w:numPr>
          <w:ilvl w:val="0"/>
          <w:numId w:val="43"/>
        </w:numPr>
      </w:pPr>
      <w:r>
        <w:t xml:space="preserve">sudo apt-get install ca-certificates curl </w:t>
      </w:r>
      <w:proofErr w:type="spellStart"/>
      <w:r>
        <w:t>gnupg</w:t>
      </w:r>
      <w:proofErr w:type="spellEnd"/>
      <w:r>
        <w:t xml:space="preserve"> </w:t>
      </w:r>
      <w:proofErr w:type="spellStart"/>
      <w:r>
        <w:t>lsb</w:t>
      </w:r>
      <w:proofErr w:type="spellEnd"/>
      <w:r>
        <w:t>-release</w:t>
      </w:r>
    </w:p>
    <w:p w14:paraId="057AA9D7" w14:textId="77777777" w:rsidR="000C4A08" w:rsidRDefault="000C4A08" w:rsidP="000C4A08">
      <w:pPr>
        <w:pStyle w:val="ListParagraph"/>
        <w:numPr>
          <w:ilvl w:val="0"/>
          <w:numId w:val="43"/>
        </w:numPr>
      </w:pPr>
      <w:r>
        <w:t xml:space="preserve">sudo </w:t>
      </w:r>
      <w:proofErr w:type="spellStart"/>
      <w:r>
        <w:t>mkdir</w:t>
      </w:r>
      <w:proofErr w:type="spellEnd"/>
      <w:r>
        <w:t xml:space="preserve"> -m 0755 -p /</w:t>
      </w:r>
      <w:proofErr w:type="spellStart"/>
      <w:r>
        <w:t>etc</w:t>
      </w:r>
      <w:proofErr w:type="spellEnd"/>
      <w:r>
        <w:t>/apt/keyrings</w:t>
      </w:r>
    </w:p>
    <w:p w14:paraId="0E0F4999" w14:textId="188134C5" w:rsidR="000C4A08" w:rsidRDefault="000C4A08" w:rsidP="000C4A08">
      <w:pPr>
        <w:pStyle w:val="ListParagraph"/>
        <w:numPr>
          <w:ilvl w:val="0"/>
          <w:numId w:val="43"/>
        </w:numPr>
      </w:pPr>
      <w:r>
        <w:t>curl -</w:t>
      </w:r>
      <w:proofErr w:type="spellStart"/>
      <w:r>
        <w:t>fsSL</w:t>
      </w:r>
      <w:proofErr w:type="spellEnd"/>
      <w:r>
        <w:t xml:space="preserve"> https://download.docker.com/linux/ubuntu/gpg | sudo </w:t>
      </w:r>
      <w:proofErr w:type="spellStart"/>
      <w:r>
        <w:t>gpg</w:t>
      </w:r>
      <w:proofErr w:type="spellEnd"/>
      <w:r>
        <w:t xml:space="preserve"> --</w:t>
      </w:r>
      <w:proofErr w:type="spellStart"/>
      <w:r>
        <w:t>dearmor</w:t>
      </w:r>
      <w:proofErr w:type="spellEnd"/>
      <w:r>
        <w:t xml:space="preserve"> -o /</w:t>
      </w:r>
      <w:proofErr w:type="spellStart"/>
      <w:r>
        <w:t>etc</w:t>
      </w:r>
      <w:proofErr w:type="spellEnd"/>
      <w:r>
        <w:t>/apt/keyrings/</w:t>
      </w:r>
      <w:proofErr w:type="spellStart"/>
      <w:r>
        <w:t>docker.gpg</w:t>
      </w:r>
      <w:proofErr w:type="spellEnd"/>
    </w:p>
    <w:p w14:paraId="2FD221FD" w14:textId="49ADDCEA" w:rsidR="000C4A08" w:rsidRDefault="000C4A08" w:rsidP="007F6FCD">
      <w:pPr>
        <w:pStyle w:val="ListParagraph"/>
        <w:numPr>
          <w:ilvl w:val="0"/>
          <w:numId w:val="43"/>
        </w:numPr>
      </w:pPr>
      <w:r>
        <w:t>echo "deb [arch=$(</w:t>
      </w:r>
      <w:proofErr w:type="spellStart"/>
      <w:r>
        <w:t>dpkg</w:t>
      </w:r>
      <w:proofErr w:type="spellEnd"/>
      <w:r>
        <w:t xml:space="preserve"> --print-architecture) signed-by=/</w:t>
      </w:r>
      <w:proofErr w:type="spellStart"/>
      <w:r>
        <w:t>etc</w:t>
      </w:r>
      <w:proofErr w:type="spellEnd"/>
      <w:r>
        <w:t>/apt/keyrings/</w:t>
      </w:r>
      <w:proofErr w:type="spellStart"/>
      <w:r>
        <w:t>docker.gpg</w:t>
      </w:r>
      <w:proofErr w:type="spellEnd"/>
      <w:r>
        <w:t>] https://download.docker.com/linux/ubuntu $(</w:t>
      </w:r>
      <w:proofErr w:type="spellStart"/>
      <w:r>
        <w:t>lsb_release</w:t>
      </w:r>
      <w:proofErr w:type="spellEnd"/>
      <w:r>
        <w:t xml:space="preserve"> -cs) stable" | sudo te</w:t>
      </w:r>
      <w:r w:rsidR="007F6FCD">
        <w:t xml:space="preserve">e </w:t>
      </w:r>
      <w:r>
        <w:t>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docker.list</w:t>
      </w:r>
      <w:proofErr w:type="spellEnd"/>
      <w:r>
        <w:t xml:space="preserve"> &gt; /dev/null</w:t>
      </w:r>
    </w:p>
    <w:p w14:paraId="7376790A" w14:textId="393956AB" w:rsidR="000C4A08" w:rsidRDefault="000C4A08" w:rsidP="000C4A08">
      <w:pPr>
        <w:pStyle w:val="ListParagraph"/>
        <w:numPr>
          <w:ilvl w:val="0"/>
          <w:numId w:val="43"/>
        </w:numPr>
      </w:pPr>
      <w:r w:rsidRPr="000C4A08">
        <w:t>sudo apt-get update</w:t>
      </w:r>
    </w:p>
    <w:p w14:paraId="67BEBB7B" w14:textId="0EC561DC" w:rsidR="000C4A08" w:rsidRDefault="000C4A08" w:rsidP="000C4A08">
      <w:pPr>
        <w:pStyle w:val="ListParagraph"/>
        <w:numPr>
          <w:ilvl w:val="0"/>
          <w:numId w:val="43"/>
        </w:numPr>
      </w:pPr>
      <w:r w:rsidRPr="000C4A08">
        <w:t>sudo apt-get install docker-</w:t>
      </w:r>
      <w:proofErr w:type="spellStart"/>
      <w:r w:rsidRPr="000C4A08">
        <w:t>ce</w:t>
      </w:r>
      <w:proofErr w:type="spellEnd"/>
      <w:r w:rsidRPr="000C4A08">
        <w:t xml:space="preserve"> docker-</w:t>
      </w:r>
      <w:proofErr w:type="spellStart"/>
      <w:r w:rsidRPr="000C4A08">
        <w:t>ce</w:t>
      </w:r>
      <w:proofErr w:type="spellEnd"/>
      <w:r w:rsidRPr="000C4A08">
        <w:t>-cli containerd.io docker-</w:t>
      </w:r>
      <w:proofErr w:type="spellStart"/>
      <w:r w:rsidRPr="000C4A08">
        <w:t>buildx</w:t>
      </w:r>
      <w:proofErr w:type="spellEnd"/>
      <w:r w:rsidRPr="000C4A08">
        <w:t>-plugin docker-compose-plugin</w:t>
      </w:r>
    </w:p>
    <w:p w14:paraId="4547DCA2" w14:textId="77777777" w:rsidR="000C4A08" w:rsidRDefault="000C4A08" w:rsidP="000C4A08">
      <w:pPr>
        <w:pStyle w:val="ListParagraph"/>
        <w:ind w:left="1440"/>
      </w:pPr>
    </w:p>
    <w:p w14:paraId="2BD97DC1" w14:textId="7BE2F3B5" w:rsidR="000C4A08" w:rsidRDefault="000C4A08" w:rsidP="000C4A08">
      <w:pPr>
        <w:pStyle w:val="ListParagraph"/>
        <w:numPr>
          <w:ilvl w:val="2"/>
          <w:numId w:val="2"/>
        </w:numPr>
      </w:pPr>
      <w:r>
        <w:t>Add user to docker group and restart docker:</w:t>
      </w:r>
    </w:p>
    <w:p w14:paraId="4CAC7305" w14:textId="70E81707" w:rsidR="000C4A08" w:rsidRDefault="000C4A08" w:rsidP="000C4A08">
      <w:pPr>
        <w:pStyle w:val="ListParagraph"/>
        <w:ind w:left="1440"/>
      </w:pPr>
    </w:p>
    <w:p w14:paraId="12C86221" w14:textId="5C1F81C4" w:rsidR="000C4A08" w:rsidRDefault="000C4A08" w:rsidP="007F6FCD">
      <w:pPr>
        <w:pStyle w:val="ListParagraph"/>
        <w:numPr>
          <w:ilvl w:val="0"/>
          <w:numId w:val="44"/>
        </w:numPr>
      </w:pPr>
      <w:r>
        <w:t xml:space="preserve">sudo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$USER</w:t>
      </w:r>
    </w:p>
    <w:p w14:paraId="1848D818" w14:textId="7F3176E6" w:rsidR="000C4A08" w:rsidRDefault="000C4A08" w:rsidP="007F6FCD">
      <w:pPr>
        <w:pStyle w:val="ListParagraph"/>
        <w:numPr>
          <w:ilvl w:val="0"/>
          <w:numId w:val="44"/>
        </w:numPr>
      </w:pPr>
      <w:r>
        <w:t xml:space="preserve">sudo </w:t>
      </w:r>
      <w:proofErr w:type="spellStart"/>
      <w:r>
        <w:t>systemctl</w:t>
      </w:r>
      <w:proofErr w:type="spellEnd"/>
      <w:r>
        <w:t xml:space="preserve"> restart docker</w:t>
      </w:r>
    </w:p>
    <w:p w14:paraId="27AB645F" w14:textId="5F042510" w:rsidR="000C4A08" w:rsidRDefault="000C4A08" w:rsidP="007F6FCD">
      <w:pPr>
        <w:pStyle w:val="ListParagraph"/>
        <w:numPr>
          <w:ilvl w:val="0"/>
          <w:numId w:val="44"/>
        </w:numPr>
      </w:pPr>
      <w:r>
        <w:t xml:space="preserve">sudo </w:t>
      </w:r>
      <w:proofErr w:type="spellStart"/>
      <w:r>
        <w:t>systemctl</w:t>
      </w:r>
      <w:proofErr w:type="spellEnd"/>
      <w:r>
        <w:t xml:space="preserve"> daemon-reload</w:t>
      </w:r>
    </w:p>
    <w:p w14:paraId="3D0EB66C" w14:textId="77777777" w:rsidR="007F6FCD" w:rsidRDefault="007F6FCD" w:rsidP="007F6FCD">
      <w:pPr>
        <w:pStyle w:val="ListParagraph"/>
        <w:ind w:left="2160"/>
      </w:pPr>
    </w:p>
    <w:p w14:paraId="47342A68" w14:textId="5A30D8CE" w:rsidR="007F6FCD" w:rsidRDefault="007F6FCD" w:rsidP="007F6FCD">
      <w:pPr>
        <w:pStyle w:val="ListParagraph"/>
        <w:numPr>
          <w:ilvl w:val="2"/>
          <w:numId w:val="2"/>
        </w:numPr>
      </w:pPr>
      <w:r>
        <w:lastRenderedPageBreak/>
        <w:t>Verify by running “docker version” and pulling a hello-world image:</w:t>
      </w:r>
    </w:p>
    <w:p w14:paraId="2C2D402F" w14:textId="3D2DD555" w:rsidR="007F6FCD" w:rsidRDefault="007F6FCD" w:rsidP="007F6FCD">
      <w:pPr>
        <w:pStyle w:val="ListParagraph"/>
        <w:ind w:left="1440"/>
      </w:pPr>
    </w:p>
    <w:p w14:paraId="225DFB8B" w14:textId="717FF3BD" w:rsidR="007F6FCD" w:rsidRDefault="007F6FCD" w:rsidP="007F6FCD">
      <w:pPr>
        <w:pStyle w:val="ListParagraph"/>
        <w:ind w:left="1440"/>
      </w:pPr>
      <w:r>
        <w:rPr>
          <w:noProof/>
        </w:rPr>
        <w:drawing>
          <wp:inline distT="0" distB="0" distL="0" distR="0" wp14:anchorId="18699E5B" wp14:editId="1164BD5C">
            <wp:extent cx="5323840" cy="26695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016" cy="267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8A20" w14:textId="79DDE030" w:rsidR="007F6FCD" w:rsidRDefault="007F6FCD" w:rsidP="007F6FCD">
      <w:pPr>
        <w:pStyle w:val="ListParagraph"/>
        <w:ind w:left="1440"/>
      </w:pPr>
    </w:p>
    <w:p w14:paraId="4FEE8739" w14:textId="63002A2E" w:rsidR="007F6FCD" w:rsidRDefault="007F6FCD" w:rsidP="007F6FCD">
      <w:pPr>
        <w:pStyle w:val="ListParagraph"/>
        <w:ind w:left="1440"/>
      </w:pPr>
      <w:r>
        <w:rPr>
          <w:noProof/>
        </w:rPr>
        <w:drawing>
          <wp:inline distT="0" distB="0" distL="0" distR="0" wp14:anchorId="2BDD414D" wp14:editId="692246BA">
            <wp:extent cx="5350283" cy="2749337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046" cy="275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F1409" w14:textId="12905146" w:rsidR="00FC47DA" w:rsidRDefault="00FC47DA" w:rsidP="007F6FCD">
      <w:pPr>
        <w:pStyle w:val="ListParagraph"/>
        <w:ind w:left="1440"/>
      </w:pPr>
    </w:p>
    <w:p w14:paraId="458AA027" w14:textId="57BC80B9" w:rsidR="00FC47DA" w:rsidRDefault="00FC47DA" w:rsidP="00FC47DA">
      <w:pPr>
        <w:ind w:firstLine="360"/>
      </w:pPr>
      <w:r w:rsidRPr="00FC47DA">
        <w:rPr>
          <w:b/>
          <w:bCs/>
        </w:rPr>
        <w:t>Reference:</w:t>
      </w:r>
      <w:r>
        <w:t xml:space="preserve"> </w:t>
      </w:r>
      <w:hyperlink r:id="rId31" w:history="1">
        <w:r w:rsidRPr="00F41C98">
          <w:rPr>
            <w:rStyle w:val="Hyperlink"/>
          </w:rPr>
          <w:t>https://docs.docker.com/engine/install/ubuntu/</w:t>
        </w:r>
      </w:hyperlink>
    </w:p>
    <w:p w14:paraId="31D0545B" w14:textId="77777777" w:rsidR="00FC47DA" w:rsidRDefault="00FC47DA" w:rsidP="007F6FCD">
      <w:pPr>
        <w:pStyle w:val="ListParagraph"/>
        <w:ind w:left="1440"/>
      </w:pPr>
    </w:p>
    <w:p w14:paraId="2D0E8C1E" w14:textId="2222333E" w:rsidR="007F6FCD" w:rsidRDefault="007F6FCD" w:rsidP="007F6FCD">
      <w:pPr>
        <w:pStyle w:val="ListParagraph"/>
        <w:ind w:left="1440"/>
      </w:pPr>
    </w:p>
    <w:p w14:paraId="15148AEC" w14:textId="6E4D3D55" w:rsidR="007F6FCD" w:rsidRPr="007F6FCD" w:rsidRDefault="007F6FCD" w:rsidP="007F6FCD">
      <w:pPr>
        <w:pStyle w:val="ListParagraph"/>
        <w:numPr>
          <w:ilvl w:val="1"/>
          <w:numId w:val="2"/>
        </w:numPr>
        <w:rPr>
          <w:b/>
          <w:bCs/>
        </w:rPr>
      </w:pPr>
      <w:r w:rsidRPr="007F6FCD">
        <w:rPr>
          <w:b/>
          <w:bCs/>
        </w:rPr>
        <w:t>NVIDIA Container Toolkit:</w:t>
      </w:r>
    </w:p>
    <w:p w14:paraId="2436E87B" w14:textId="1D4C958F" w:rsidR="007F6FCD" w:rsidRDefault="007F6FCD" w:rsidP="007F6FCD">
      <w:pPr>
        <w:pStyle w:val="ListParagraph"/>
      </w:pPr>
    </w:p>
    <w:p w14:paraId="097E7BC3" w14:textId="77777777" w:rsidR="007F6FCD" w:rsidRDefault="007F6FCD" w:rsidP="007F6FCD">
      <w:pPr>
        <w:pStyle w:val="ListParagraph"/>
        <w:numPr>
          <w:ilvl w:val="2"/>
          <w:numId w:val="2"/>
        </w:numPr>
      </w:pPr>
      <w:r>
        <w:t>Setup the stable repository and the GPG key:</w:t>
      </w:r>
    </w:p>
    <w:p w14:paraId="545E8E47" w14:textId="77777777" w:rsidR="007F6FCD" w:rsidRDefault="007F6FCD" w:rsidP="007F6FCD">
      <w:pPr>
        <w:pStyle w:val="ListParagraph"/>
        <w:ind w:left="1080" w:firstLine="360"/>
      </w:pPr>
      <w:r>
        <w:t>distribution=$(. /</w:t>
      </w:r>
      <w:proofErr w:type="spellStart"/>
      <w:r>
        <w:t>etc</w:t>
      </w:r>
      <w:proofErr w:type="spellEnd"/>
      <w:r>
        <w:t>/</w:t>
      </w:r>
      <w:proofErr w:type="spellStart"/>
      <w:r>
        <w:t>os-</w:t>
      </w:r>
      <w:proofErr w:type="gramStart"/>
      <w:r>
        <w:t>release;echo</w:t>
      </w:r>
      <w:proofErr w:type="spellEnd"/>
      <w:proofErr w:type="gramEnd"/>
      <w:r>
        <w:t xml:space="preserve"> $ID$VERSION_ID) \</w:t>
      </w:r>
    </w:p>
    <w:p w14:paraId="4A851A9A" w14:textId="5F938116" w:rsidR="007F6FCD" w:rsidRDefault="007F6FCD" w:rsidP="007F6FCD">
      <w:pPr>
        <w:pStyle w:val="ListParagraph"/>
        <w:ind w:left="1080" w:firstLine="360"/>
      </w:pPr>
      <w:r>
        <w:t>&amp;&amp; curl -s -L https://nvidia.github.io/nvidia-docker/gpgkey | sudo apt-key add - \</w:t>
      </w:r>
    </w:p>
    <w:p w14:paraId="1E124E6A" w14:textId="76CBA5AF" w:rsidR="007F6FCD" w:rsidRDefault="007F6FCD" w:rsidP="007F6FCD">
      <w:pPr>
        <w:pStyle w:val="ListParagraph"/>
        <w:ind w:left="1440"/>
      </w:pPr>
      <w:r>
        <w:t>&amp;&amp; curl -s -L https://nvidia.github.io/nvidia-docker/$distribution/nvidia-docker.list | sudo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nvidia-docker.list</w:t>
      </w:r>
      <w:proofErr w:type="spellEnd"/>
    </w:p>
    <w:p w14:paraId="3EE2929B" w14:textId="1D74A018" w:rsidR="007F6FCD" w:rsidRDefault="007F6FCD" w:rsidP="007F6FCD">
      <w:pPr>
        <w:pStyle w:val="ListParagraph"/>
        <w:ind w:left="1440"/>
      </w:pPr>
    </w:p>
    <w:p w14:paraId="1E2E79C2" w14:textId="3AF5FD02" w:rsidR="007F6FCD" w:rsidRDefault="007F6FCD" w:rsidP="007F6FCD">
      <w:pPr>
        <w:pStyle w:val="ListParagraph"/>
        <w:ind w:left="1440"/>
      </w:pPr>
      <w:r>
        <w:rPr>
          <w:noProof/>
        </w:rPr>
        <w:drawing>
          <wp:inline distT="0" distB="0" distL="0" distR="0" wp14:anchorId="0BC71D6E" wp14:editId="368C2F0E">
            <wp:extent cx="5418855" cy="9346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491" cy="94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8162A" w14:textId="77777777" w:rsidR="007F6FCD" w:rsidRDefault="007F6FCD" w:rsidP="007F6FCD">
      <w:pPr>
        <w:pStyle w:val="ListParagraph"/>
        <w:ind w:left="1440"/>
      </w:pPr>
    </w:p>
    <w:p w14:paraId="0CDC8D08" w14:textId="692B509A" w:rsidR="007F6FCD" w:rsidRDefault="007F6FCD" w:rsidP="007F6FCD">
      <w:pPr>
        <w:pStyle w:val="ListParagraph"/>
        <w:numPr>
          <w:ilvl w:val="2"/>
          <w:numId w:val="2"/>
        </w:numPr>
      </w:pPr>
      <w:r>
        <w:t>Install the NVIDIA runtime packages:</w:t>
      </w:r>
    </w:p>
    <w:p w14:paraId="21057377" w14:textId="0D76F3F8" w:rsidR="007F6FCD" w:rsidRDefault="007F6FCD" w:rsidP="007F6FCD">
      <w:pPr>
        <w:pStyle w:val="ListParagraph"/>
        <w:ind w:left="1080" w:firstLine="360"/>
      </w:pPr>
      <w:r>
        <w:t>sudo apt-get update &amp;&amp; sudo apt-get install -y nvidia-docker2</w:t>
      </w:r>
    </w:p>
    <w:p w14:paraId="277A391A" w14:textId="16ED6347" w:rsidR="007F6FCD" w:rsidRDefault="007F6FCD" w:rsidP="007F6FCD">
      <w:pPr>
        <w:pStyle w:val="ListParagraph"/>
        <w:ind w:left="1080" w:firstLine="360"/>
      </w:pPr>
    </w:p>
    <w:p w14:paraId="2C06638D" w14:textId="4BE39F3D" w:rsidR="007F6FCD" w:rsidRDefault="007F6FCD" w:rsidP="007F6FCD">
      <w:pPr>
        <w:pStyle w:val="ListParagraph"/>
        <w:ind w:left="1080" w:firstLine="360"/>
      </w:pPr>
      <w:r>
        <w:rPr>
          <w:noProof/>
        </w:rPr>
        <w:lastRenderedPageBreak/>
        <w:drawing>
          <wp:inline distT="0" distB="0" distL="0" distR="0" wp14:anchorId="5886E4D3" wp14:editId="711E6284">
            <wp:extent cx="5480264" cy="2291533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369" cy="229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BB4D" w14:textId="77FE787F" w:rsidR="007F6FCD" w:rsidRDefault="007F6FCD" w:rsidP="007F6FCD">
      <w:pPr>
        <w:pStyle w:val="ListParagraph"/>
        <w:ind w:left="1080" w:firstLine="360"/>
      </w:pPr>
    </w:p>
    <w:p w14:paraId="7861A655" w14:textId="6AA12223" w:rsidR="007F6FCD" w:rsidRDefault="007F6FCD" w:rsidP="007F6FCD">
      <w:pPr>
        <w:pStyle w:val="ListParagraph"/>
        <w:ind w:left="1080" w:firstLine="360"/>
      </w:pPr>
      <w:r>
        <w:rPr>
          <w:noProof/>
        </w:rPr>
        <w:drawing>
          <wp:inline distT="0" distB="0" distL="0" distR="0" wp14:anchorId="11C13E57" wp14:editId="5639F09D">
            <wp:extent cx="5413025" cy="23761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864" cy="237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D4A32" w14:textId="1D742566" w:rsidR="007F6FCD" w:rsidRDefault="007F6FCD" w:rsidP="007F6FCD">
      <w:pPr>
        <w:pStyle w:val="ListParagraph"/>
        <w:ind w:left="1080" w:firstLine="360"/>
      </w:pPr>
    </w:p>
    <w:p w14:paraId="2E70DB9A" w14:textId="35B65BCA" w:rsidR="007F6FCD" w:rsidRDefault="007F6FCD" w:rsidP="007F6FCD">
      <w:pPr>
        <w:pStyle w:val="ListParagraph"/>
        <w:numPr>
          <w:ilvl w:val="2"/>
          <w:numId w:val="2"/>
        </w:numPr>
      </w:pPr>
      <w:r w:rsidRPr="007F6FCD">
        <w:t>Make changes in the Docker Daemon Config file by setting the default runtime:</w:t>
      </w:r>
    </w:p>
    <w:p w14:paraId="2FEC1559" w14:textId="0EFBBD52" w:rsidR="007F6FCD" w:rsidRDefault="007F6FCD" w:rsidP="007F6FCD">
      <w:pPr>
        <w:pStyle w:val="ListParagraph"/>
        <w:ind w:left="1440"/>
      </w:pPr>
    </w:p>
    <w:p w14:paraId="6A9A98ED" w14:textId="1D7146F9" w:rsidR="007F6FCD" w:rsidRDefault="007F6FCD" w:rsidP="007F6FCD">
      <w:pPr>
        <w:pStyle w:val="ListParagraph"/>
        <w:ind w:left="1440"/>
      </w:pPr>
      <w:r>
        <w:rPr>
          <w:noProof/>
        </w:rPr>
        <w:drawing>
          <wp:inline distT="0" distB="0" distL="0" distR="0" wp14:anchorId="1E62D5AA" wp14:editId="7B05F7E2">
            <wp:extent cx="5418889" cy="22707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447" cy="2275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E9F8" w14:textId="77777777" w:rsidR="007F6FCD" w:rsidRPr="007F6FCD" w:rsidRDefault="007F6FCD" w:rsidP="007F6FCD">
      <w:pPr>
        <w:pStyle w:val="ListParagraph"/>
        <w:ind w:left="1440"/>
      </w:pPr>
    </w:p>
    <w:p w14:paraId="713C0112" w14:textId="09189343" w:rsidR="007F6FCD" w:rsidRDefault="007F6FCD" w:rsidP="007F6FCD">
      <w:pPr>
        <w:pStyle w:val="ListParagraph"/>
        <w:numPr>
          <w:ilvl w:val="2"/>
          <w:numId w:val="2"/>
        </w:numPr>
      </w:pPr>
      <w:r>
        <w:t>Post these changes restart Daemon and Docker services using below commands:</w:t>
      </w:r>
    </w:p>
    <w:p w14:paraId="2601F31F" w14:textId="77777777" w:rsidR="007F6FCD" w:rsidRDefault="007F6FCD" w:rsidP="007F6FCD">
      <w:pPr>
        <w:pStyle w:val="ListParagraph"/>
        <w:ind w:left="1440"/>
      </w:pPr>
    </w:p>
    <w:p w14:paraId="33D8AF2C" w14:textId="77777777" w:rsidR="007F6FCD" w:rsidRDefault="007F6FCD" w:rsidP="007F6FCD">
      <w:pPr>
        <w:pStyle w:val="ListParagraph"/>
        <w:numPr>
          <w:ilvl w:val="0"/>
          <w:numId w:val="45"/>
        </w:numPr>
      </w:pPr>
      <w:proofErr w:type="spellStart"/>
      <w:r>
        <w:t>systemctl</w:t>
      </w:r>
      <w:proofErr w:type="spellEnd"/>
      <w:r>
        <w:t xml:space="preserve"> daemon-reload</w:t>
      </w:r>
    </w:p>
    <w:p w14:paraId="0BCB8D9A" w14:textId="531A99AB" w:rsidR="007F6FCD" w:rsidRDefault="007F6FCD" w:rsidP="007F6FCD">
      <w:pPr>
        <w:pStyle w:val="ListParagraph"/>
        <w:numPr>
          <w:ilvl w:val="0"/>
          <w:numId w:val="45"/>
        </w:numPr>
      </w:pPr>
      <w:proofErr w:type="spellStart"/>
      <w:r>
        <w:t>systemctl</w:t>
      </w:r>
      <w:proofErr w:type="spellEnd"/>
      <w:r>
        <w:t xml:space="preserve"> restart docker</w:t>
      </w:r>
    </w:p>
    <w:p w14:paraId="3E860C30" w14:textId="36C5A24C" w:rsidR="007F6FCD" w:rsidRDefault="007F6FCD" w:rsidP="007F6FCD">
      <w:pPr>
        <w:ind w:left="1440"/>
      </w:pPr>
    </w:p>
    <w:p w14:paraId="56F010DB" w14:textId="52C373D4" w:rsidR="007F6FCD" w:rsidRDefault="007F6FCD" w:rsidP="007F6FCD">
      <w:pPr>
        <w:ind w:left="1440"/>
      </w:pPr>
      <w:r>
        <w:rPr>
          <w:noProof/>
        </w:rPr>
        <w:drawing>
          <wp:inline distT="0" distB="0" distL="0" distR="0" wp14:anchorId="2F3F76CA" wp14:editId="5F09DF00">
            <wp:extent cx="5437426" cy="34980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954" cy="38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04F3" w14:textId="1FF178C0" w:rsidR="007F6FCD" w:rsidRDefault="007F6FCD" w:rsidP="007F6FCD">
      <w:pPr>
        <w:pStyle w:val="ListParagraph"/>
        <w:ind w:left="1080"/>
      </w:pPr>
    </w:p>
    <w:p w14:paraId="0DB22768" w14:textId="069E8977" w:rsidR="001B6008" w:rsidRDefault="001B6008" w:rsidP="007F6FCD">
      <w:pPr>
        <w:pStyle w:val="ListParagraph"/>
        <w:ind w:left="1080"/>
      </w:pPr>
    </w:p>
    <w:p w14:paraId="0B0C550E" w14:textId="73279DC0" w:rsidR="001B6008" w:rsidRDefault="001B6008" w:rsidP="007F6FCD">
      <w:pPr>
        <w:pStyle w:val="ListParagraph"/>
        <w:ind w:left="1080"/>
      </w:pPr>
    </w:p>
    <w:p w14:paraId="51DBBA45" w14:textId="7585DC14" w:rsidR="001B6008" w:rsidRDefault="001B6008" w:rsidP="007F6FCD">
      <w:pPr>
        <w:pStyle w:val="ListParagraph"/>
        <w:ind w:left="1080"/>
      </w:pPr>
    </w:p>
    <w:p w14:paraId="2B58E480" w14:textId="10BAC476" w:rsidR="001B6008" w:rsidRPr="001B6008" w:rsidRDefault="001B6008" w:rsidP="001B6008">
      <w:pPr>
        <w:pStyle w:val="ListParagraph"/>
        <w:numPr>
          <w:ilvl w:val="1"/>
          <w:numId w:val="2"/>
        </w:numPr>
        <w:rPr>
          <w:b/>
          <w:bCs/>
        </w:rPr>
      </w:pPr>
      <w:r w:rsidRPr="001B6008">
        <w:rPr>
          <w:b/>
          <w:bCs/>
        </w:rPr>
        <w:lastRenderedPageBreak/>
        <w:t>Running sample docker image:</w:t>
      </w:r>
    </w:p>
    <w:p w14:paraId="680F9E22" w14:textId="6F2A6607" w:rsidR="001B6008" w:rsidRDefault="001B6008" w:rsidP="001B6008">
      <w:pPr>
        <w:pStyle w:val="ListParagraph"/>
      </w:pPr>
    </w:p>
    <w:p w14:paraId="489906F7" w14:textId="361B92B9" w:rsidR="001B6008" w:rsidRDefault="001B6008" w:rsidP="001B6008">
      <w:pPr>
        <w:pStyle w:val="ListParagraph"/>
        <w:numPr>
          <w:ilvl w:val="2"/>
          <w:numId w:val="2"/>
        </w:numPr>
      </w:pPr>
      <w:r>
        <w:t xml:space="preserve">Run “docker </w:t>
      </w:r>
      <w:proofErr w:type="gramStart"/>
      <w:r>
        <w:t xml:space="preserve">pull  </w:t>
      </w:r>
      <w:r w:rsidRPr="001B6008">
        <w:t>nvcr.io</w:t>
      </w:r>
      <w:proofErr w:type="gramEnd"/>
      <w:r w:rsidRPr="001B6008">
        <w:t>/</w:t>
      </w:r>
      <w:proofErr w:type="spellStart"/>
      <w:r w:rsidRPr="001B6008">
        <w:t>nvidia</w:t>
      </w:r>
      <w:proofErr w:type="spellEnd"/>
      <w:r w:rsidRPr="001B6008">
        <w:t>/tensorflow:20.11-tf1-py3</w:t>
      </w:r>
      <w:r>
        <w:t>”</w:t>
      </w:r>
    </w:p>
    <w:p w14:paraId="38F2ABD7" w14:textId="5AD89EE6" w:rsidR="001B6008" w:rsidRDefault="001B6008" w:rsidP="001B6008">
      <w:pPr>
        <w:pStyle w:val="ListParagraph"/>
        <w:ind w:firstLine="360"/>
      </w:pPr>
      <w:r>
        <w:rPr>
          <w:noProof/>
        </w:rPr>
        <w:drawing>
          <wp:inline distT="0" distB="0" distL="0" distR="0" wp14:anchorId="4A99EE4F" wp14:editId="2CCC9B9C">
            <wp:extent cx="4995447" cy="24301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75" cy="243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CBD9" w14:textId="271D2C0F" w:rsidR="001B6008" w:rsidRDefault="001B6008" w:rsidP="001B6008">
      <w:pPr>
        <w:pStyle w:val="ListParagraph"/>
      </w:pPr>
    </w:p>
    <w:p w14:paraId="43B3C759" w14:textId="27D7BAF5" w:rsidR="001B6008" w:rsidRDefault="001B6008" w:rsidP="001B6008">
      <w:pPr>
        <w:pStyle w:val="ListParagraph"/>
        <w:numPr>
          <w:ilvl w:val="2"/>
          <w:numId w:val="2"/>
        </w:numPr>
      </w:pPr>
      <w:r>
        <w:t>Run “</w:t>
      </w:r>
      <w:r w:rsidRPr="001B6008">
        <w:t>docker run --</w:t>
      </w:r>
      <w:proofErr w:type="spellStart"/>
      <w:r w:rsidRPr="001B6008">
        <w:t>gpus</w:t>
      </w:r>
      <w:proofErr w:type="spellEnd"/>
      <w:r w:rsidRPr="001B6008">
        <w:t xml:space="preserve"> all -it --</w:t>
      </w:r>
      <w:proofErr w:type="spellStart"/>
      <w:r w:rsidRPr="001B6008">
        <w:t>shm</w:t>
      </w:r>
      <w:proofErr w:type="spellEnd"/>
      <w:r w:rsidRPr="001B6008">
        <w:t>-size=1g --</w:t>
      </w:r>
      <w:proofErr w:type="spellStart"/>
      <w:r w:rsidRPr="001B6008">
        <w:t>ulimit</w:t>
      </w:r>
      <w:proofErr w:type="spellEnd"/>
      <w:r w:rsidRPr="001B6008">
        <w:t xml:space="preserve"> </w:t>
      </w:r>
      <w:proofErr w:type="spellStart"/>
      <w:r w:rsidRPr="001B6008">
        <w:t>memlock</w:t>
      </w:r>
      <w:proofErr w:type="spellEnd"/>
      <w:r w:rsidRPr="001B6008">
        <w:t>=-1 --</w:t>
      </w:r>
      <w:proofErr w:type="spellStart"/>
      <w:r w:rsidRPr="001B6008">
        <w:t>ulimit</w:t>
      </w:r>
      <w:proofErr w:type="spellEnd"/>
      <w:r w:rsidRPr="001B6008">
        <w:t xml:space="preserve"> stack=67108864 --rm nvcr.io/</w:t>
      </w:r>
      <w:proofErr w:type="spellStart"/>
      <w:r w:rsidRPr="001B6008">
        <w:t>nvidia</w:t>
      </w:r>
      <w:proofErr w:type="spellEnd"/>
      <w:r w:rsidRPr="001B6008">
        <w:t>/tensorflow:20.11-tf1-py3</w:t>
      </w:r>
      <w:r>
        <w:t>”</w:t>
      </w:r>
    </w:p>
    <w:p w14:paraId="25300854" w14:textId="27D7E1FA" w:rsidR="001B6008" w:rsidRDefault="001B6008" w:rsidP="001B6008">
      <w:pPr>
        <w:pStyle w:val="ListParagraph"/>
        <w:ind w:left="1080"/>
      </w:pPr>
      <w:r>
        <w:rPr>
          <w:noProof/>
        </w:rPr>
        <w:drawing>
          <wp:inline distT="0" distB="0" distL="0" distR="0" wp14:anchorId="3B70CCC4" wp14:editId="1AF799E7">
            <wp:extent cx="5099774" cy="181410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830" cy="182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4E9FF" w14:textId="77919B9F" w:rsidR="001B6008" w:rsidRDefault="001B6008" w:rsidP="001B6008">
      <w:pPr>
        <w:pStyle w:val="ListParagraph"/>
        <w:ind w:left="1080"/>
      </w:pPr>
    </w:p>
    <w:p w14:paraId="07419281" w14:textId="6B7475AC" w:rsidR="001B6008" w:rsidRDefault="001B6008" w:rsidP="001B6008">
      <w:pPr>
        <w:pStyle w:val="ListParagraph"/>
        <w:numPr>
          <w:ilvl w:val="2"/>
          <w:numId w:val="2"/>
        </w:numPr>
      </w:pPr>
      <w:r>
        <w:t>Go to given directory: cd /workspace/</w:t>
      </w:r>
      <w:proofErr w:type="spellStart"/>
      <w:r>
        <w:t>nvidia</w:t>
      </w:r>
      <w:proofErr w:type="spellEnd"/>
      <w:r>
        <w:t>-examples/</w:t>
      </w:r>
      <w:proofErr w:type="spellStart"/>
      <w:r>
        <w:t>cnn</w:t>
      </w:r>
      <w:proofErr w:type="spellEnd"/>
    </w:p>
    <w:p w14:paraId="6CA95B9D" w14:textId="0B992B88" w:rsidR="001B6008" w:rsidRDefault="001B6008" w:rsidP="001B6008">
      <w:pPr>
        <w:pStyle w:val="ListParagraph"/>
        <w:ind w:left="1080"/>
      </w:pPr>
      <w:r>
        <w:rPr>
          <w:noProof/>
        </w:rPr>
        <w:drawing>
          <wp:inline distT="0" distB="0" distL="0" distR="0" wp14:anchorId="3408CA89" wp14:editId="3C89C00B">
            <wp:extent cx="5167549" cy="20142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608" cy="201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7C977" w14:textId="27689188" w:rsidR="001B6008" w:rsidRDefault="001B6008" w:rsidP="001B6008">
      <w:pPr>
        <w:pStyle w:val="ListParagraph"/>
        <w:ind w:left="1080"/>
      </w:pPr>
    </w:p>
    <w:p w14:paraId="71A3C3D4" w14:textId="4AEF1367" w:rsidR="001B6008" w:rsidRDefault="001B6008" w:rsidP="001B6008">
      <w:pPr>
        <w:pStyle w:val="ListParagraph"/>
        <w:numPr>
          <w:ilvl w:val="2"/>
          <w:numId w:val="2"/>
        </w:numPr>
      </w:pPr>
      <w:r>
        <w:t>Run the python file named as “resnet.py”:</w:t>
      </w:r>
    </w:p>
    <w:p w14:paraId="2C93B4C9" w14:textId="77777777" w:rsidR="001B6008" w:rsidRDefault="001B6008" w:rsidP="001B6008">
      <w:pPr>
        <w:pStyle w:val="ListParagraph"/>
        <w:ind w:left="1440"/>
      </w:pPr>
      <w:proofErr w:type="spellStart"/>
      <w:r>
        <w:t>horovodrun</w:t>
      </w:r>
      <w:proofErr w:type="spellEnd"/>
      <w:r>
        <w:t xml:space="preserve"> -np 1 python resnet.py \</w:t>
      </w:r>
    </w:p>
    <w:p w14:paraId="398B5ECF" w14:textId="77777777" w:rsidR="001B6008" w:rsidRDefault="001B6008" w:rsidP="001B6008">
      <w:pPr>
        <w:pStyle w:val="ListParagraph"/>
        <w:ind w:left="1440"/>
      </w:pPr>
      <w:r>
        <w:t>--layers=50 --precision=fp16 \</w:t>
      </w:r>
    </w:p>
    <w:p w14:paraId="50C82DA2" w14:textId="5AF78BD7" w:rsidR="001B6008" w:rsidRDefault="001B6008" w:rsidP="001B6008">
      <w:pPr>
        <w:pStyle w:val="ListParagraph"/>
        <w:ind w:left="1440"/>
      </w:pPr>
      <w:r>
        <w:t>--</w:t>
      </w:r>
      <w:proofErr w:type="spellStart"/>
      <w:r>
        <w:t>batch_size</w:t>
      </w:r>
      <w:proofErr w:type="spellEnd"/>
      <w:r>
        <w:t>=64 --</w:t>
      </w:r>
      <w:proofErr w:type="spellStart"/>
      <w:r>
        <w:t>num_iter</w:t>
      </w:r>
      <w:proofErr w:type="spellEnd"/>
      <w:r>
        <w:t>=200</w:t>
      </w:r>
    </w:p>
    <w:p w14:paraId="0F53571B" w14:textId="77777777" w:rsidR="009C2F37" w:rsidRDefault="009C2F37" w:rsidP="009C2F37">
      <w:pPr>
        <w:pStyle w:val="ListParagraph"/>
        <w:ind w:left="1440"/>
      </w:pPr>
      <w:r>
        <w:t xml:space="preserve">On another tab, run “watch </w:t>
      </w:r>
      <w:proofErr w:type="spellStart"/>
      <w:r>
        <w:t>nvidia-smi</w:t>
      </w:r>
      <w:proofErr w:type="spellEnd"/>
      <w:r>
        <w:t xml:space="preserve">” to see live status of the power consumption and temperature change in </w:t>
      </w:r>
      <w:proofErr w:type="spellStart"/>
      <w:r>
        <w:t>gpus</w:t>
      </w:r>
      <w:proofErr w:type="spellEnd"/>
      <w:r>
        <w:t xml:space="preserve">. </w:t>
      </w:r>
    </w:p>
    <w:p w14:paraId="65BC9956" w14:textId="77777777" w:rsidR="009C2F37" w:rsidRDefault="009C2F37" w:rsidP="001B6008">
      <w:pPr>
        <w:pStyle w:val="ListParagraph"/>
        <w:ind w:left="1440"/>
      </w:pPr>
    </w:p>
    <w:p w14:paraId="0586112C" w14:textId="6F4C10DA" w:rsidR="001B6008" w:rsidRDefault="001B6008" w:rsidP="001B6008">
      <w:pPr>
        <w:pStyle w:val="ListParagraph"/>
        <w:ind w:left="1440"/>
      </w:pPr>
    </w:p>
    <w:p w14:paraId="542F7C5F" w14:textId="3CC3280C" w:rsidR="001B6008" w:rsidRDefault="001B6008" w:rsidP="001B6008">
      <w:pPr>
        <w:pStyle w:val="ListParagraph"/>
        <w:ind w:left="1440"/>
      </w:pPr>
    </w:p>
    <w:p w14:paraId="25E41E8A" w14:textId="3B74673B" w:rsidR="001B6008" w:rsidRDefault="001B6008" w:rsidP="001B6008">
      <w:pPr>
        <w:pStyle w:val="ListParagraph"/>
        <w:ind w:left="1440"/>
      </w:pPr>
    </w:p>
    <w:p w14:paraId="7BA906C4" w14:textId="1E758038" w:rsidR="001B6008" w:rsidRDefault="001B6008" w:rsidP="001B6008">
      <w:pPr>
        <w:pStyle w:val="ListParagraph"/>
        <w:ind w:left="1440"/>
      </w:pPr>
    </w:p>
    <w:p w14:paraId="1CC4B74B" w14:textId="41B86EA5" w:rsidR="001B6008" w:rsidRDefault="001B6008" w:rsidP="001B6008">
      <w:pPr>
        <w:pStyle w:val="ListParagraph"/>
        <w:ind w:left="1440"/>
      </w:pPr>
    </w:p>
    <w:p w14:paraId="5B7984D5" w14:textId="5FE9D7DD" w:rsidR="001B6008" w:rsidRDefault="001B6008" w:rsidP="001B6008">
      <w:pPr>
        <w:pStyle w:val="ListParagraph"/>
        <w:ind w:left="1440"/>
      </w:pPr>
    </w:p>
    <w:p w14:paraId="290B161F" w14:textId="295C7F20" w:rsidR="001B6008" w:rsidRDefault="001B6008" w:rsidP="001B6008">
      <w:pPr>
        <w:pStyle w:val="ListParagraph"/>
        <w:ind w:left="1440"/>
      </w:pPr>
    </w:p>
    <w:p w14:paraId="5C85BCA0" w14:textId="77777777" w:rsidR="001B6008" w:rsidRDefault="001B6008" w:rsidP="001B6008">
      <w:pPr>
        <w:pStyle w:val="ListParagraph"/>
        <w:ind w:left="1440"/>
      </w:pPr>
    </w:p>
    <w:p w14:paraId="4F7D483E" w14:textId="2288A4EE" w:rsidR="001B6008" w:rsidRDefault="001B6008" w:rsidP="001B6008">
      <w:pPr>
        <w:pStyle w:val="ListParagraph"/>
        <w:ind w:left="1440"/>
      </w:pPr>
      <w:r>
        <w:t xml:space="preserve">With 1 </w:t>
      </w:r>
      <w:proofErr w:type="spellStart"/>
      <w:r>
        <w:t>gpu</w:t>
      </w:r>
      <w:proofErr w:type="spellEnd"/>
      <w:r>
        <w:t>: set np=1</w:t>
      </w:r>
    </w:p>
    <w:p w14:paraId="726DF054" w14:textId="77777777" w:rsidR="001B6008" w:rsidRDefault="001B6008" w:rsidP="001B6008">
      <w:pPr>
        <w:pStyle w:val="ListParagraph"/>
        <w:ind w:left="1440"/>
        <w:rPr>
          <w:noProof/>
        </w:rPr>
      </w:pPr>
    </w:p>
    <w:p w14:paraId="6A6AC149" w14:textId="11A22357" w:rsidR="001B6008" w:rsidRDefault="001B6008" w:rsidP="001B6008">
      <w:pPr>
        <w:pStyle w:val="ListParagraph"/>
        <w:ind w:left="1440"/>
      </w:pPr>
      <w:r>
        <w:rPr>
          <w:noProof/>
        </w:rPr>
        <w:drawing>
          <wp:inline distT="0" distB="0" distL="0" distR="0" wp14:anchorId="784E771F" wp14:editId="1B7EECB8">
            <wp:extent cx="5429805" cy="12179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06"/>
                    <a:stretch/>
                  </pic:blipFill>
                  <pic:spPr bwMode="auto">
                    <a:xfrm>
                      <a:off x="0" y="0"/>
                      <a:ext cx="5447484" cy="122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27296" w14:textId="6E629DE2" w:rsidR="001B6008" w:rsidRDefault="001B6008" w:rsidP="001B6008">
      <w:pPr>
        <w:pStyle w:val="ListParagraph"/>
        <w:ind w:left="1440"/>
      </w:pPr>
    </w:p>
    <w:p w14:paraId="22F2E24E" w14:textId="77777777" w:rsidR="00A40363" w:rsidRDefault="00A40363" w:rsidP="00A40363">
      <w:pPr>
        <w:pStyle w:val="ListParagraph"/>
        <w:ind w:left="1440"/>
      </w:pPr>
    </w:p>
    <w:p w14:paraId="4025583D" w14:textId="18F2736E" w:rsidR="001B6008" w:rsidRDefault="00A40363" w:rsidP="001B6008">
      <w:pPr>
        <w:pStyle w:val="ListParagraph"/>
        <w:ind w:left="1440"/>
      </w:pPr>
      <w:r>
        <w:rPr>
          <w:noProof/>
        </w:rPr>
        <w:drawing>
          <wp:inline distT="0" distB="0" distL="0" distR="0" wp14:anchorId="3455ABF2" wp14:editId="2B32B3C6">
            <wp:extent cx="5007721" cy="23317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484" cy="233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4C54" w14:textId="77777777" w:rsidR="009C2F37" w:rsidRDefault="009C2F37" w:rsidP="001B6008">
      <w:pPr>
        <w:pStyle w:val="ListParagraph"/>
        <w:ind w:left="1440"/>
        <w:rPr>
          <w:noProof/>
        </w:rPr>
      </w:pPr>
    </w:p>
    <w:p w14:paraId="413937AB" w14:textId="77777777" w:rsidR="009C2F37" w:rsidRDefault="009C2F37" w:rsidP="001B6008">
      <w:pPr>
        <w:pStyle w:val="ListParagraph"/>
        <w:ind w:left="1440"/>
        <w:rPr>
          <w:noProof/>
        </w:rPr>
      </w:pPr>
    </w:p>
    <w:p w14:paraId="2B4281ED" w14:textId="469261F6" w:rsidR="00A40363" w:rsidRDefault="00A40363" w:rsidP="001B6008">
      <w:pPr>
        <w:pStyle w:val="ListParagraph"/>
        <w:ind w:left="1440"/>
      </w:pPr>
      <w:r>
        <w:rPr>
          <w:noProof/>
        </w:rPr>
        <w:drawing>
          <wp:inline distT="0" distB="0" distL="0" distR="0" wp14:anchorId="0791CA54" wp14:editId="40884380">
            <wp:extent cx="4983174" cy="1840865"/>
            <wp:effectExtent l="0" t="0" r="8255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42"/>
                    <a:srcRect l="1276" t="16906" r="64980" b="52892"/>
                    <a:stretch/>
                  </pic:blipFill>
                  <pic:spPr bwMode="auto">
                    <a:xfrm>
                      <a:off x="0" y="0"/>
                      <a:ext cx="5022074" cy="1855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4F9BF" w14:textId="37AE1D5B" w:rsidR="009C2F37" w:rsidRDefault="009C2F37" w:rsidP="001B6008">
      <w:pPr>
        <w:pStyle w:val="ListParagraph"/>
        <w:ind w:left="1440"/>
      </w:pPr>
    </w:p>
    <w:p w14:paraId="2DA90766" w14:textId="488D97A4" w:rsidR="009C2F37" w:rsidRDefault="009C2F37" w:rsidP="001B6008">
      <w:pPr>
        <w:pStyle w:val="ListParagraph"/>
        <w:ind w:left="1440"/>
      </w:pPr>
    </w:p>
    <w:p w14:paraId="71B603F4" w14:textId="55EA5355" w:rsidR="009C2F37" w:rsidRDefault="009C2F37" w:rsidP="009C2F37">
      <w:pPr>
        <w:pStyle w:val="ListParagraph"/>
        <w:ind w:left="1440"/>
      </w:pPr>
      <w:r>
        <w:t xml:space="preserve">With 2 </w:t>
      </w:r>
      <w:proofErr w:type="spellStart"/>
      <w:r>
        <w:t>gpus</w:t>
      </w:r>
      <w:proofErr w:type="spellEnd"/>
      <w:r>
        <w:t>: set np=2</w:t>
      </w:r>
    </w:p>
    <w:p w14:paraId="6EC29A0E" w14:textId="77777777" w:rsidR="009C2F37" w:rsidRDefault="009C2F37" w:rsidP="009C2F37">
      <w:pPr>
        <w:pStyle w:val="ListParagraph"/>
        <w:ind w:left="1440"/>
      </w:pPr>
    </w:p>
    <w:p w14:paraId="3A9CF303" w14:textId="77777777" w:rsidR="009C2F37" w:rsidRDefault="009C2F37" w:rsidP="009C2F37">
      <w:pPr>
        <w:pStyle w:val="ListParagraph"/>
        <w:ind w:left="1440"/>
      </w:pPr>
      <w:r>
        <w:rPr>
          <w:noProof/>
        </w:rPr>
        <w:drawing>
          <wp:inline distT="0" distB="0" distL="0" distR="0" wp14:anchorId="33BF2C3E" wp14:editId="481108C3">
            <wp:extent cx="5468257" cy="18465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407" cy="184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39188" w14:textId="77777777" w:rsidR="009C2F37" w:rsidRDefault="009C2F37" w:rsidP="009C2F37">
      <w:pPr>
        <w:pStyle w:val="ListParagraph"/>
        <w:ind w:left="1440"/>
      </w:pPr>
    </w:p>
    <w:p w14:paraId="3220F417" w14:textId="1992E746" w:rsidR="009C2F37" w:rsidRDefault="009C2F37" w:rsidP="009C2F37">
      <w:pPr>
        <w:rPr>
          <w:noProof/>
        </w:rPr>
      </w:pPr>
    </w:p>
    <w:p w14:paraId="21D31C87" w14:textId="77777777" w:rsidR="009C2F37" w:rsidRDefault="009C2F37" w:rsidP="001B6008">
      <w:pPr>
        <w:pStyle w:val="ListParagraph"/>
        <w:ind w:left="1440"/>
        <w:rPr>
          <w:noProof/>
        </w:rPr>
      </w:pPr>
    </w:p>
    <w:p w14:paraId="6C3C7ECB" w14:textId="21890D62" w:rsidR="009C2F37" w:rsidRDefault="009C2F37" w:rsidP="001B6008">
      <w:pPr>
        <w:pStyle w:val="ListParagraph"/>
        <w:ind w:left="1440"/>
      </w:pPr>
      <w:r>
        <w:rPr>
          <w:noProof/>
        </w:rPr>
        <w:drawing>
          <wp:inline distT="0" distB="0" distL="0" distR="0" wp14:anchorId="05B4BF7E" wp14:editId="76D28D39">
            <wp:extent cx="5035685" cy="1902443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44"/>
                    <a:srcRect l="1570" t="17070" r="65415" b="52064"/>
                    <a:stretch/>
                  </pic:blipFill>
                  <pic:spPr bwMode="auto">
                    <a:xfrm>
                      <a:off x="0" y="0"/>
                      <a:ext cx="5084678" cy="1920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C2F37" w:rsidSect="002E0DDA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7" w:h="16839" w:code="1"/>
      <w:pgMar w:top="360" w:right="720" w:bottom="360" w:left="720" w:header="720" w:footer="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11520C" w14:textId="77777777" w:rsidR="008E4D62" w:rsidRDefault="008E4D62">
      <w:r>
        <w:separator/>
      </w:r>
    </w:p>
  </w:endnote>
  <w:endnote w:type="continuationSeparator" w:id="0">
    <w:p w14:paraId="166B0604" w14:textId="77777777" w:rsidR="008E4D62" w:rsidRDefault="008E4D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P Simplified">
    <w:altName w:val="Calibri"/>
    <w:charset w:val="00"/>
    <w:family w:val="swiss"/>
    <w:pitch w:val="variable"/>
    <w:sig w:usb0="A00000AF" w:usb1="5000205B" w:usb2="00000000" w:usb3="00000000" w:csb0="000000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utura Hv">
    <w:charset w:val="00"/>
    <w:family w:val="swiss"/>
    <w:pitch w:val="variable"/>
    <w:sig w:usb0="A00002AF" w:usb1="5000204A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tura Bk">
    <w:charset w:val="00"/>
    <w:family w:val="swiss"/>
    <w:pitch w:val="variable"/>
    <w:sig w:usb0="A00002AF" w:usb1="5000204A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PFutura Book">
    <w:panose1 w:val="00000000000000000000"/>
    <w:charset w:val="00"/>
    <w:family w:val="modern"/>
    <w:notTrueType/>
    <w:pitch w:val="variable"/>
    <w:sig w:usb0="A00002AF" w:usb1="5000204A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58E50" w14:textId="77777777" w:rsidR="00564BB2" w:rsidRDefault="00564BB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58E5B" w14:textId="244B42C6" w:rsidR="00564BB2" w:rsidRPr="00E82A62" w:rsidRDefault="00564BB2" w:rsidP="003B2759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58E5F" w14:textId="77777777" w:rsidR="00564BB2" w:rsidRDefault="00564B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8E7DC" w14:textId="77777777" w:rsidR="008E4D62" w:rsidRDefault="008E4D62">
      <w:r>
        <w:separator/>
      </w:r>
    </w:p>
  </w:footnote>
  <w:footnote w:type="continuationSeparator" w:id="0">
    <w:p w14:paraId="039278C5" w14:textId="77777777" w:rsidR="008E4D62" w:rsidRDefault="008E4D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58E40" w14:textId="77777777" w:rsidR="00564BB2" w:rsidRDefault="00564BB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0" w:rightFromText="180" w:vertAnchor="text" w:horzAnchor="margin" w:tblpY="-378"/>
      <w:tblW w:w="5000" w:type="pct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3330"/>
      <w:gridCol w:w="4137"/>
      <w:gridCol w:w="3000"/>
    </w:tblGrid>
    <w:tr w:rsidR="00564BB2" w:rsidRPr="00054489" w14:paraId="20384005" w14:textId="77777777" w:rsidTr="00A73F21">
      <w:trPr>
        <w:cantSplit/>
      </w:trPr>
      <w:tc>
        <w:tcPr>
          <w:tcW w:w="1591" w:type="pct"/>
        </w:tcPr>
        <w:p w14:paraId="721DD237" w14:textId="59A13DDB" w:rsidR="00564BB2" w:rsidRPr="00965EE3" w:rsidRDefault="001F3FCE" w:rsidP="001F3FCE">
          <w:pPr>
            <w:pStyle w:val="Heading1"/>
            <w:numPr>
              <w:ilvl w:val="0"/>
              <w:numId w:val="0"/>
            </w:numPr>
            <w:spacing w:before="60" w:after="40"/>
            <w:jc w:val="center"/>
            <w:rPr>
              <w:rStyle w:val="Strong"/>
              <w:b/>
              <w:sz w:val="24"/>
              <w:szCs w:val="24"/>
            </w:rPr>
          </w:pPr>
          <w:proofErr w:type="spellStart"/>
          <w:r>
            <w:rPr>
              <w:rStyle w:val="Strong"/>
              <w:b/>
              <w:sz w:val="24"/>
              <w:szCs w:val="24"/>
            </w:rPr>
            <w:t>HCENext</w:t>
          </w:r>
          <w:proofErr w:type="spellEnd"/>
        </w:p>
      </w:tc>
      <w:tc>
        <w:tcPr>
          <w:tcW w:w="1976" w:type="pct"/>
          <w:vAlign w:val="center"/>
        </w:tcPr>
        <w:p w14:paraId="7D166A82" w14:textId="391AB171" w:rsidR="00564BB2" w:rsidRPr="00965EE3" w:rsidRDefault="00564BB2" w:rsidP="001F3FCE">
          <w:pPr>
            <w:jc w:val="center"/>
            <w:rPr>
              <w:rStyle w:val="Strong"/>
              <w:sz w:val="24"/>
              <w:szCs w:val="24"/>
            </w:rPr>
          </w:pPr>
          <w:r w:rsidRPr="00965EE3">
            <w:rPr>
              <w:rStyle w:val="Strong"/>
              <w:sz w:val="24"/>
              <w:szCs w:val="24"/>
            </w:rPr>
            <w:fldChar w:fldCharType="begin"/>
          </w:r>
          <w:r w:rsidRPr="00965EE3">
            <w:rPr>
              <w:rStyle w:val="Strong"/>
              <w:sz w:val="24"/>
              <w:szCs w:val="24"/>
            </w:rPr>
            <w:instrText xml:space="preserve"> DOCPROPERTY "Tool_Name"  \* MERGEFORMAT </w:instrText>
          </w:r>
          <w:r w:rsidRPr="00965EE3">
            <w:rPr>
              <w:rStyle w:val="Strong"/>
              <w:sz w:val="24"/>
              <w:szCs w:val="24"/>
            </w:rPr>
            <w:fldChar w:fldCharType="separate"/>
          </w:r>
          <w:r w:rsidR="001F3FCE">
            <w:rPr>
              <w:rStyle w:val="Strong"/>
              <w:sz w:val="24"/>
              <w:szCs w:val="24"/>
            </w:rPr>
            <w:t>As-Built Document</w:t>
          </w:r>
          <w:r w:rsidRPr="00965EE3">
            <w:rPr>
              <w:rStyle w:val="Strong"/>
              <w:sz w:val="24"/>
              <w:szCs w:val="24"/>
            </w:rPr>
            <w:fldChar w:fldCharType="end"/>
          </w:r>
        </w:p>
      </w:tc>
      <w:tc>
        <w:tcPr>
          <w:tcW w:w="1433" w:type="pct"/>
          <w:vMerge w:val="restart"/>
          <w:vAlign w:val="center"/>
        </w:tcPr>
        <w:p w14:paraId="6000F808" w14:textId="32ED8EFB" w:rsidR="00564BB2" w:rsidRPr="00054489" w:rsidRDefault="00564BB2" w:rsidP="001F3FCE">
          <w:pPr>
            <w:spacing w:before="60" w:after="40"/>
            <w:ind w:right="-72"/>
            <w:jc w:val="center"/>
            <w:rPr>
              <w:sz w:val="32"/>
            </w:rPr>
          </w:pPr>
          <w:r w:rsidRPr="00464902">
            <w:rPr>
              <w:noProof/>
              <w:sz w:val="32"/>
            </w:rPr>
            <w:drawing>
              <wp:inline distT="0" distB="0" distL="0" distR="0" wp14:anchorId="79C816BB" wp14:editId="7B7B2861">
                <wp:extent cx="927803" cy="387706"/>
                <wp:effectExtent l="0" t="0" r="5715" b="0"/>
                <wp:docPr id="12" name="Picture 12" descr="C:\Users\desaik\Pictures\images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desaik\Pictures\images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45085" cy="3949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564BB2" w:rsidRPr="00054489" w14:paraId="510561F2" w14:textId="77777777" w:rsidTr="00A73F21">
      <w:trPr>
        <w:cantSplit/>
        <w:trHeight w:val="387"/>
      </w:trPr>
      <w:tc>
        <w:tcPr>
          <w:tcW w:w="1591" w:type="pct"/>
          <w:vAlign w:val="center"/>
        </w:tcPr>
        <w:p w14:paraId="28FCD5FC" w14:textId="40282AF9" w:rsidR="00564BB2" w:rsidRPr="00965EE3" w:rsidRDefault="00564BB2" w:rsidP="00233F0F">
          <w:pPr>
            <w:pStyle w:val="Heading4"/>
            <w:numPr>
              <w:ilvl w:val="0"/>
              <w:numId w:val="0"/>
            </w:numPr>
            <w:tabs>
              <w:tab w:val="left" w:pos="198"/>
              <w:tab w:val="center" w:pos="1210"/>
              <w:tab w:val="right" w:pos="2558"/>
            </w:tabs>
            <w:spacing w:before="0" w:after="0"/>
            <w:rPr>
              <w:rStyle w:val="Strong"/>
              <w:sz w:val="18"/>
              <w:szCs w:val="18"/>
            </w:rPr>
          </w:pPr>
        </w:p>
      </w:tc>
      <w:tc>
        <w:tcPr>
          <w:tcW w:w="1976" w:type="pct"/>
          <w:vAlign w:val="center"/>
        </w:tcPr>
        <w:p w14:paraId="06A9FA0B" w14:textId="7DE99B40" w:rsidR="00564BB2" w:rsidRPr="00965EE3" w:rsidRDefault="00564BB2" w:rsidP="00A73F21">
          <w:pPr>
            <w:spacing w:before="80" w:after="80"/>
            <w:rPr>
              <w:sz w:val="18"/>
              <w:szCs w:val="18"/>
            </w:rPr>
          </w:pPr>
        </w:p>
      </w:tc>
      <w:tc>
        <w:tcPr>
          <w:tcW w:w="1433" w:type="pct"/>
          <w:vMerge/>
        </w:tcPr>
        <w:p w14:paraId="41EA3523" w14:textId="77777777" w:rsidR="00564BB2" w:rsidRPr="00054489" w:rsidRDefault="00564BB2" w:rsidP="00233F0F">
          <w:pPr>
            <w:spacing w:before="80" w:after="80"/>
            <w:jc w:val="right"/>
            <w:rPr>
              <w:b/>
            </w:rPr>
          </w:pPr>
        </w:p>
      </w:tc>
    </w:tr>
  </w:tbl>
  <w:p w14:paraId="568B5FC6" w14:textId="77777777" w:rsidR="00564BB2" w:rsidRDefault="00564BB2" w:rsidP="002E0DD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58E5E" w14:textId="77777777" w:rsidR="00564BB2" w:rsidRDefault="00564B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19CED70"/>
    <w:lvl w:ilvl="0">
      <w:start w:val="1"/>
      <w:numFmt w:val="decimal"/>
      <w:pStyle w:val="Numberedlist24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F55740C"/>
    <w:multiLevelType w:val="hybridMultilevel"/>
    <w:tmpl w:val="5B3A55B0"/>
    <w:lvl w:ilvl="0" w:tplc="96A6CE8E">
      <w:start w:val="1"/>
      <w:numFmt w:val="decimal"/>
      <w:pStyle w:val="Numberedlis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FC77FFA"/>
    <w:multiLevelType w:val="multilevel"/>
    <w:tmpl w:val="86F2812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Restart w:val="0"/>
      <w:pStyle w:val="Heading2"/>
      <w:isLgl/>
      <w:lvlText w:val="5.%2"/>
      <w:lvlJc w:val="left"/>
      <w:pPr>
        <w:ind w:left="756" w:hanging="576"/>
      </w:pPr>
      <w:rPr>
        <w:rFonts w:hint="default"/>
        <w:b w:val="0"/>
        <w:sz w:val="20"/>
        <w:szCs w:val="2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D628AC"/>
    <w:multiLevelType w:val="hybridMultilevel"/>
    <w:tmpl w:val="C6F680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AE4C0DA">
      <w:numFmt w:val="bullet"/>
      <w:lvlText w:val="•"/>
      <w:lvlJc w:val="left"/>
      <w:pPr>
        <w:ind w:left="1440" w:hanging="360"/>
      </w:pPr>
      <w:rPr>
        <w:rFonts w:ascii="HP Simplified" w:eastAsia="Times New Roman" w:hAnsi="HP Simplified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E2726B"/>
    <w:multiLevelType w:val="hybridMultilevel"/>
    <w:tmpl w:val="5D04FBC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A76972"/>
    <w:multiLevelType w:val="hybridMultilevel"/>
    <w:tmpl w:val="ECB21B4E"/>
    <w:lvl w:ilvl="0" w:tplc="08090017">
      <w:start w:val="1"/>
      <w:numFmt w:val="lowerLetter"/>
      <w:lvlText w:val="%1)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57F6E0C"/>
    <w:multiLevelType w:val="multilevel"/>
    <w:tmpl w:val="3E2C8A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1760018F"/>
    <w:multiLevelType w:val="multilevel"/>
    <w:tmpl w:val="E91EDD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8" w15:restartNumberingAfterBreak="0">
    <w:nsid w:val="1F1A6E80"/>
    <w:multiLevelType w:val="hybridMultilevel"/>
    <w:tmpl w:val="CE447DFA"/>
    <w:lvl w:ilvl="0" w:tplc="08090017">
      <w:start w:val="1"/>
      <w:numFmt w:val="lowerLetter"/>
      <w:lvlText w:val="%1)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1091BE6"/>
    <w:multiLevelType w:val="hybridMultilevel"/>
    <w:tmpl w:val="E08C0C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B716C6"/>
    <w:multiLevelType w:val="hybridMultilevel"/>
    <w:tmpl w:val="8F484FB0"/>
    <w:lvl w:ilvl="0" w:tplc="2300270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7F50A7C"/>
    <w:multiLevelType w:val="multilevel"/>
    <w:tmpl w:val="E91EDD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12" w15:restartNumberingAfterBreak="0">
    <w:nsid w:val="2B162F08"/>
    <w:multiLevelType w:val="hybridMultilevel"/>
    <w:tmpl w:val="0F9E72F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055A84"/>
    <w:multiLevelType w:val="hybridMultilevel"/>
    <w:tmpl w:val="EFFAD6B2"/>
    <w:lvl w:ilvl="0" w:tplc="0A6AD5F4">
      <w:start w:val="1"/>
      <w:numFmt w:val="bullet"/>
      <w:pStyle w:val="Bullet1Single"/>
      <w:lvlText w:val=""/>
      <w:lvlJc w:val="left"/>
      <w:pPr>
        <w:tabs>
          <w:tab w:val="num" w:pos="0"/>
        </w:tabs>
        <w:ind w:left="0" w:firstLine="0"/>
      </w:pPr>
      <w:rPr>
        <w:rFonts w:ascii="Symbol" w:hAnsi="Symbol" w:hint="default"/>
        <w:color w:val="093678"/>
        <w:sz w:val="22"/>
        <w:szCs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62665D"/>
    <w:multiLevelType w:val="multilevel"/>
    <w:tmpl w:val="91E81580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43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3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7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86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60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04" w:hanging="1800"/>
      </w:pPr>
      <w:rPr>
        <w:rFonts w:hint="default"/>
      </w:rPr>
    </w:lvl>
  </w:abstractNum>
  <w:abstractNum w:abstractNumId="15" w15:restartNumberingAfterBreak="0">
    <w:nsid w:val="3746462F"/>
    <w:multiLevelType w:val="multilevel"/>
    <w:tmpl w:val="23B4056C"/>
    <w:lvl w:ilvl="0">
      <w:start w:val="1"/>
      <w:numFmt w:val="decimal"/>
      <w:pStyle w:val="NumberedHeadingStyleB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pStyle w:val="NumberedHeadingStyleB2"/>
      <w:lvlText w:val="%2)"/>
      <w:lvlJc w:val="left"/>
      <w:pPr>
        <w:tabs>
          <w:tab w:val="num" w:pos="360"/>
        </w:tabs>
        <w:ind w:left="360" w:hanging="360"/>
      </w:pPr>
    </w:lvl>
    <w:lvl w:ilvl="2">
      <w:start w:val="1"/>
      <w:numFmt w:val="lowerRoman"/>
      <w:pStyle w:val="NumberedHeadingStyleB3"/>
      <w:lvlText w:val="%3)"/>
      <w:lvlJc w:val="left"/>
      <w:pPr>
        <w:tabs>
          <w:tab w:val="num" w:pos="720"/>
        </w:tabs>
        <w:ind w:left="360" w:hanging="360"/>
      </w:pPr>
    </w:lvl>
    <w:lvl w:ilvl="3">
      <w:start w:val="1"/>
      <w:numFmt w:val="none"/>
      <w:lvlText w:val=""/>
      <w:lvlJc w:val="left"/>
      <w:pPr>
        <w:tabs>
          <w:tab w:val="num" w:pos="1440"/>
        </w:tabs>
        <w:ind w:left="1440" w:hanging="360"/>
      </w:pPr>
    </w:lvl>
    <w:lvl w:ilvl="4">
      <w:start w:val="1"/>
      <w:numFmt w:val="none"/>
      <w:lvlText w:val=""/>
      <w:lvlJc w:val="left"/>
      <w:pPr>
        <w:tabs>
          <w:tab w:val="num" w:pos="1800"/>
        </w:tabs>
        <w:ind w:left="1800" w:hanging="360"/>
      </w:pPr>
    </w:lvl>
    <w:lvl w:ilvl="5">
      <w:start w:val="1"/>
      <w:numFmt w:val="none"/>
      <w:lvlText w:val=""/>
      <w:lvlJc w:val="left"/>
      <w:pPr>
        <w:tabs>
          <w:tab w:val="num" w:pos="2160"/>
        </w:tabs>
        <w:ind w:left="2160" w:hanging="360"/>
      </w:pPr>
    </w:lvl>
    <w:lvl w:ilvl="6">
      <w:start w:val="1"/>
      <w:numFmt w:val="none"/>
      <w:lvlText w:val=""/>
      <w:lvlJc w:val="left"/>
      <w:pPr>
        <w:tabs>
          <w:tab w:val="num" w:pos="2520"/>
        </w:tabs>
        <w:ind w:left="2520" w:hanging="360"/>
      </w:pPr>
    </w:lvl>
    <w:lvl w:ilvl="7">
      <w:start w:val="1"/>
      <w:numFmt w:val="none"/>
      <w:lvlText w:val=""/>
      <w:lvlJc w:val="left"/>
      <w:pPr>
        <w:tabs>
          <w:tab w:val="num" w:pos="2880"/>
        </w:tabs>
        <w:ind w:left="2880" w:hanging="360"/>
      </w:pPr>
    </w:lvl>
    <w:lvl w:ilvl="8">
      <w:start w:val="1"/>
      <w:numFmt w:val="none"/>
      <w:lvlText w:val=""/>
      <w:lvlJc w:val="left"/>
      <w:pPr>
        <w:tabs>
          <w:tab w:val="num" w:pos="3240"/>
        </w:tabs>
        <w:ind w:left="3240" w:hanging="360"/>
      </w:pPr>
    </w:lvl>
  </w:abstractNum>
  <w:abstractNum w:abstractNumId="16" w15:restartNumberingAfterBreak="0">
    <w:nsid w:val="3E452EDE"/>
    <w:multiLevelType w:val="singleLevel"/>
    <w:tmpl w:val="293C69B4"/>
    <w:lvl w:ilvl="0">
      <w:start w:val="1"/>
      <w:numFmt w:val="bullet"/>
      <w:pStyle w:val="Bulletwithtex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17" w15:restartNumberingAfterBreak="0">
    <w:nsid w:val="3E4B1304"/>
    <w:multiLevelType w:val="hybridMultilevel"/>
    <w:tmpl w:val="647C66A6"/>
    <w:lvl w:ilvl="0" w:tplc="08090017">
      <w:start w:val="1"/>
      <w:numFmt w:val="lowerLetter"/>
      <w:lvlText w:val="%1)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FA54D02"/>
    <w:multiLevelType w:val="hybridMultilevel"/>
    <w:tmpl w:val="801058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304EC5"/>
    <w:multiLevelType w:val="multilevel"/>
    <w:tmpl w:val="E91EDD9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0" w15:restartNumberingAfterBreak="0">
    <w:nsid w:val="489254BC"/>
    <w:multiLevelType w:val="hybridMultilevel"/>
    <w:tmpl w:val="CF00AE42"/>
    <w:lvl w:ilvl="0" w:tplc="08090017">
      <w:start w:val="1"/>
      <w:numFmt w:val="lowerLetter"/>
      <w:lvlText w:val="%1)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4A93317F"/>
    <w:multiLevelType w:val="hybridMultilevel"/>
    <w:tmpl w:val="258A83A4"/>
    <w:lvl w:ilvl="0" w:tplc="D14CF2A0">
      <w:start w:val="1"/>
      <w:numFmt w:val="bullet"/>
      <w:pStyle w:val="QuotationAttribute"/>
      <w:lvlText w:val=""/>
      <w:lvlJc w:val="left"/>
      <w:pPr>
        <w:tabs>
          <w:tab w:val="num" w:pos="936"/>
        </w:tabs>
        <w:ind w:left="936" w:hanging="21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4119C0"/>
    <w:multiLevelType w:val="hybridMultilevel"/>
    <w:tmpl w:val="AA32BF58"/>
    <w:lvl w:ilvl="0" w:tplc="20A004A0">
      <w:start w:val="1"/>
      <w:numFmt w:val="bullet"/>
      <w:pStyle w:val="BulletList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2F4130"/>
    <w:multiLevelType w:val="singleLevel"/>
    <w:tmpl w:val="D6947B42"/>
    <w:lvl w:ilvl="0">
      <w:start w:val="1"/>
      <w:numFmt w:val="bullet"/>
      <w:pStyle w:val="Bulletwithtext1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24" w15:restartNumberingAfterBreak="0">
    <w:nsid w:val="5C451B9C"/>
    <w:multiLevelType w:val="hybridMultilevel"/>
    <w:tmpl w:val="8CAACBA8"/>
    <w:lvl w:ilvl="0" w:tplc="F98E88F4">
      <w:start w:val="1"/>
      <w:numFmt w:val="bullet"/>
      <w:pStyle w:val="Bullet1Double"/>
      <w:lvlText w:val=""/>
      <w:lvlJc w:val="left"/>
      <w:pPr>
        <w:tabs>
          <w:tab w:val="num" w:pos="0"/>
        </w:tabs>
        <w:ind w:left="0" w:firstLine="0"/>
      </w:pPr>
      <w:rPr>
        <w:rFonts w:ascii="Symbol" w:hAnsi="Symbol" w:hint="default"/>
        <w:color w:val="093678"/>
        <w:sz w:val="22"/>
        <w:szCs w:val="18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C5667E"/>
    <w:multiLevelType w:val="hybridMultilevel"/>
    <w:tmpl w:val="5DDC230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76387F"/>
    <w:multiLevelType w:val="hybridMultilevel"/>
    <w:tmpl w:val="1E1ECF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075CD5"/>
    <w:multiLevelType w:val="singleLevel"/>
    <w:tmpl w:val="94A63540"/>
    <w:lvl w:ilvl="0">
      <w:start w:val="1"/>
      <w:numFmt w:val="bullet"/>
      <w:pStyle w:val="Bulletwithtext4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i w:val="0"/>
        <w:sz w:val="12"/>
      </w:rPr>
    </w:lvl>
  </w:abstractNum>
  <w:abstractNum w:abstractNumId="28" w15:restartNumberingAfterBreak="0">
    <w:nsid w:val="64F85350"/>
    <w:multiLevelType w:val="multilevel"/>
    <w:tmpl w:val="EF82F8CA"/>
    <w:lvl w:ilvl="0">
      <w:start w:val="1"/>
      <w:numFmt w:val="upperLetter"/>
      <w:pStyle w:val="Appendix"/>
      <w:lvlText w:val="Appendix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651E6979"/>
    <w:multiLevelType w:val="multilevel"/>
    <w:tmpl w:val="2760DCEC"/>
    <w:lvl w:ilvl="0">
      <w:start w:val="3"/>
      <w:numFmt w:val="decimal"/>
      <w:lvlText w:val="%1"/>
      <w:lvlJc w:val="left"/>
      <w:pPr>
        <w:ind w:left="435" w:hanging="435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813" w:hanging="435"/>
      </w:pPr>
      <w:rPr>
        <w:rFonts w:eastAsia="Times New Roman" w:hint="default"/>
      </w:rPr>
    </w:lvl>
    <w:lvl w:ilvl="2">
      <w:start w:val="1"/>
      <w:numFmt w:val="decimal"/>
      <w:lvlText w:val="%1.%2.%3"/>
      <w:lvlJc w:val="left"/>
      <w:pPr>
        <w:ind w:left="1476" w:hanging="720"/>
      </w:pPr>
      <w:rPr>
        <w:rFonts w:eastAsia="Times New Roman" w:hint="default"/>
      </w:rPr>
    </w:lvl>
    <w:lvl w:ilvl="3">
      <w:start w:val="1"/>
      <w:numFmt w:val="decimal"/>
      <w:lvlText w:val="%1.%2.%3.%4"/>
      <w:lvlJc w:val="left"/>
      <w:pPr>
        <w:ind w:left="1854" w:hanging="720"/>
      </w:pPr>
      <w:rPr>
        <w:rFonts w:eastAsia="Times New Roman" w:hint="default"/>
      </w:rPr>
    </w:lvl>
    <w:lvl w:ilvl="4">
      <w:start w:val="1"/>
      <w:numFmt w:val="decimal"/>
      <w:lvlText w:val="%1.%2.%3.%4.%5"/>
      <w:lvlJc w:val="left"/>
      <w:pPr>
        <w:ind w:left="2592" w:hanging="1080"/>
      </w:pPr>
      <w:rPr>
        <w:rFonts w:eastAsia="Times New Roman" w:hint="default"/>
      </w:rPr>
    </w:lvl>
    <w:lvl w:ilvl="5">
      <w:start w:val="1"/>
      <w:numFmt w:val="decimal"/>
      <w:lvlText w:val="%1.%2.%3.%4.%5.%6"/>
      <w:lvlJc w:val="left"/>
      <w:pPr>
        <w:ind w:left="2970" w:hanging="1080"/>
      </w:pPr>
      <w:rPr>
        <w:rFonts w:eastAsia="Times New Roman" w:hint="default"/>
      </w:rPr>
    </w:lvl>
    <w:lvl w:ilvl="6">
      <w:start w:val="1"/>
      <w:numFmt w:val="decimal"/>
      <w:lvlText w:val="%1.%2.%3.%4.%5.%6.%7"/>
      <w:lvlJc w:val="left"/>
      <w:pPr>
        <w:ind w:left="3708" w:hanging="1440"/>
      </w:pPr>
      <w:rPr>
        <w:rFonts w:eastAsia="Times New Roman" w:hint="default"/>
      </w:rPr>
    </w:lvl>
    <w:lvl w:ilvl="7">
      <w:start w:val="1"/>
      <w:numFmt w:val="decimal"/>
      <w:lvlText w:val="%1.%2.%3.%4.%5.%6.%7.%8"/>
      <w:lvlJc w:val="left"/>
      <w:pPr>
        <w:ind w:left="4086" w:hanging="1440"/>
      </w:pPr>
      <w:rPr>
        <w:rFonts w:eastAsia="Times New Roman" w:hint="default"/>
      </w:rPr>
    </w:lvl>
    <w:lvl w:ilvl="8">
      <w:start w:val="1"/>
      <w:numFmt w:val="decimal"/>
      <w:lvlText w:val="%1.%2.%3.%4.%5.%6.%7.%8.%9"/>
      <w:lvlJc w:val="left"/>
      <w:pPr>
        <w:ind w:left="4824" w:hanging="1800"/>
      </w:pPr>
      <w:rPr>
        <w:rFonts w:eastAsia="Times New Roman" w:hint="default"/>
      </w:rPr>
    </w:lvl>
  </w:abstractNum>
  <w:abstractNum w:abstractNumId="30" w15:restartNumberingAfterBreak="0">
    <w:nsid w:val="67DE6F90"/>
    <w:multiLevelType w:val="singleLevel"/>
    <w:tmpl w:val="1E88CE50"/>
    <w:lvl w:ilvl="0">
      <w:start w:val="1"/>
      <w:numFmt w:val="bullet"/>
      <w:pStyle w:val="Bulletwithtext3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b w:val="0"/>
        <w:i w:val="0"/>
        <w:sz w:val="24"/>
      </w:rPr>
    </w:lvl>
  </w:abstractNum>
  <w:abstractNum w:abstractNumId="31" w15:restartNumberingAfterBreak="0">
    <w:nsid w:val="68804DFB"/>
    <w:multiLevelType w:val="multilevel"/>
    <w:tmpl w:val="FD5EA0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990"/>
        </w:tabs>
        <w:ind w:left="9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2" w15:restartNumberingAfterBreak="0">
    <w:nsid w:val="6D4B238B"/>
    <w:multiLevelType w:val="singleLevel"/>
    <w:tmpl w:val="3086DEE0"/>
    <w:lvl w:ilvl="0">
      <w:start w:val="1"/>
      <w:numFmt w:val="bullet"/>
      <w:pStyle w:val="Bulletwithtext5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33" w15:restartNumberingAfterBreak="0">
    <w:nsid w:val="761132CA"/>
    <w:multiLevelType w:val="hybridMultilevel"/>
    <w:tmpl w:val="5EC056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8089185">
    <w:abstractNumId w:val="0"/>
  </w:num>
  <w:num w:numId="2" w16cid:durableId="1784305425">
    <w:abstractNumId w:val="31"/>
  </w:num>
  <w:num w:numId="3" w16cid:durableId="1052732651">
    <w:abstractNumId w:val="15"/>
  </w:num>
  <w:num w:numId="4" w16cid:durableId="1203902149">
    <w:abstractNumId w:val="16"/>
  </w:num>
  <w:num w:numId="5" w16cid:durableId="489711491">
    <w:abstractNumId w:val="30"/>
  </w:num>
  <w:num w:numId="6" w16cid:durableId="1836723695">
    <w:abstractNumId w:val="23"/>
  </w:num>
  <w:num w:numId="7" w16cid:durableId="1921668847">
    <w:abstractNumId w:val="27"/>
  </w:num>
  <w:num w:numId="8" w16cid:durableId="1508208778">
    <w:abstractNumId w:val="32"/>
  </w:num>
  <w:num w:numId="9" w16cid:durableId="946079839">
    <w:abstractNumId w:val="1"/>
  </w:num>
  <w:num w:numId="10" w16cid:durableId="1032148285">
    <w:abstractNumId w:val="2"/>
  </w:num>
  <w:num w:numId="11" w16cid:durableId="1961255890">
    <w:abstractNumId w:val="22"/>
  </w:num>
  <w:num w:numId="12" w16cid:durableId="1389373812">
    <w:abstractNumId w:val="28"/>
  </w:num>
  <w:num w:numId="13" w16cid:durableId="552040099">
    <w:abstractNumId w:val="21"/>
  </w:num>
  <w:num w:numId="14" w16cid:durableId="813059577">
    <w:abstractNumId w:val="24"/>
  </w:num>
  <w:num w:numId="15" w16cid:durableId="980307896">
    <w:abstractNumId w:val="13"/>
  </w:num>
  <w:num w:numId="16" w16cid:durableId="871577070">
    <w:abstractNumId w:val="26"/>
  </w:num>
  <w:num w:numId="17" w16cid:durableId="1985234928">
    <w:abstractNumId w:val="10"/>
  </w:num>
  <w:num w:numId="18" w16cid:durableId="713582872">
    <w:abstractNumId w:val="6"/>
  </w:num>
  <w:num w:numId="19" w16cid:durableId="589777280">
    <w:abstractNumId w:val="33"/>
  </w:num>
  <w:num w:numId="20" w16cid:durableId="1262954747">
    <w:abstractNumId w:val="2"/>
    <w:lvlOverride w:ilvl="0">
      <w:lvl w:ilvl="0">
        <w:start w:val="1"/>
        <w:numFmt w:val="decimal"/>
        <w:pStyle w:val="Heading1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pStyle w:val="Heading2"/>
        <w:isLgl/>
        <w:lvlText w:val="3.%2"/>
        <w:lvlJc w:val="left"/>
        <w:pPr>
          <w:ind w:left="756" w:hanging="576"/>
        </w:pPr>
        <w:rPr>
          <w:rFonts w:hint="default"/>
          <w:b w:val="0"/>
          <w:sz w:val="20"/>
          <w:szCs w:val="2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1" w16cid:durableId="423378771">
    <w:abstractNumId w:val="18"/>
  </w:num>
  <w:num w:numId="22" w16cid:durableId="2105834637">
    <w:abstractNumId w:val="2"/>
    <w:lvlOverride w:ilvl="0">
      <w:lvl w:ilvl="0">
        <w:start w:val="1"/>
        <w:numFmt w:val="decimal"/>
        <w:pStyle w:val="Heading1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none"/>
        <w:lvlRestart w:val="0"/>
        <w:pStyle w:val="Heading2"/>
        <w:isLgl/>
        <w:lvlText w:val="5.1"/>
        <w:lvlJc w:val="left"/>
        <w:pPr>
          <w:ind w:left="756" w:hanging="576"/>
        </w:pPr>
        <w:rPr>
          <w:rFonts w:hint="default"/>
          <w:b w:val="0"/>
          <w:sz w:val="20"/>
          <w:szCs w:val="2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3" w16cid:durableId="1591423838">
    <w:abstractNumId w:val="2"/>
    <w:lvlOverride w:ilvl="0">
      <w:lvl w:ilvl="0">
        <w:start w:val="1"/>
        <w:numFmt w:val="decimal"/>
        <w:pStyle w:val="Heading1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none"/>
        <w:lvlRestart w:val="0"/>
        <w:pStyle w:val="Heading2"/>
        <w:isLgl/>
        <w:lvlText w:val="5.2"/>
        <w:lvlJc w:val="left"/>
        <w:pPr>
          <w:ind w:left="756" w:hanging="576"/>
        </w:pPr>
        <w:rPr>
          <w:rFonts w:hint="default"/>
          <w:b w:val="0"/>
          <w:sz w:val="20"/>
          <w:szCs w:val="2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4" w16cid:durableId="82385422">
    <w:abstractNumId w:val="2"/>
    <w:lvlOverride w:ilvl="0">
      <w:lvl w:ilvl="0">
        <w:start w:val="1"/>
        <w:numFmt w:val="decimal"/>
        <w:pStyle w:val="Heading1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none"/>
        <w:lvlRestart w:val="0"/>
        <w:pStyle w:val="Heading2"/>
        <w:isLgl/>
        <w:lvlText w:val="5.3"/>
        <w:lvlJc w:val="left"/>
        <w:pPr>
          <w:ind w:left="756" w:hanging="576"/>
        </w:pPr>
        <w:rPr>
          <w:rFonts w:hint="default"/>
          <w:b w:val="0"/>
          <w:sz w:val="20"/>
          <w:szCs w:val="2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5" w16cid:durableId="709691369">
    <w:abstractNumId w:val="2"/>
    <w:lvlOverride w:ilvl="0">
      <w:lvl w:ilvl="0">
        <w:start w:val="1"/>
        <w:numFmt w:val="decimal"/>
        <w:pStyle w:val="Heading1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none"/>
        <w:lvlRestart w:val="0"/>
        <w:pStyle w:val="Heading2"/>
        <w:isLgl/>
        <w:lvlText w:val="5.4"/>
        <w:lvlJc w:val="left"/>
        <w:pPr>
          <w:ind w:left="936" w:hanging="576"/>
        </w:pPr>
        <w:rPr>
          <w:rFonts w:hint="default"/>
          <w:b w:val="0"/>
          <w:sz w:val="20"/>
          <w:szCs w:val="2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6" w16cid:durableId="462891277">
    <w:abstractNumId w:val="2"/>
    <w:lvlOverride w:ilvl="0">
      <w:lvl w:ilvl="0">
        <w:start w:val="1"/>
        <w:numFmt w:val="decimal"/>
        <w:pStyle w:val="Heading1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none"/>
        <w:lvlRestart w:val="0"/>
        <w:pStyle w:val="Heading2"/>
        <w:isLgl/>
        <w:lvlText w:val="5.5"/>
        <w:lvlJc w:val="left"/>
        <w:pPr>
          <w:ind w:left="756" w:hanging="576"/>
        </w:pPr>
        <w:rPr>
          <w:rFonts w:hint="default"/>
          <w:b w:val="0"/>
          <w:sz w:val="20"/>
          <w:szCs w:val="20"/>
        </w:rPr>
      </w:lvl>
    </w:lvlOverride>
    <w:lvlOverride w:ilvl="2">
      <w:lvl w:ilvl="2">
        <w:start w:val="1"/>
        <w:numFmt w:val="decimal"/>
        <w:pStyle w:val="Heading3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27" w16cid:durableId="1276399808">
    <w:abstractNumId w:val="3"/>
  </w:num>
  <w:num w:numId="28" w16cid:durableId="571936853">
    <w:abstractNumId w:val="11"/>
  </w:num>
  <w:num w:numId="29" w16cid:durableId="1736859018">
    <w:abstractNumId w:val="7"/>
  </w:num>
  <w:num w:numId="30" w16cid:durableId="872159749">
    <w:abstractNumId w:val="19"/>
  </w:num>
  <w:num w:numId="31" w16cid:durableId="1299073991">
    <w:abstractNumId w:val="0"/>
  </w:num>
  <w:num w:numId="32" w16cid:durableId="1593010885">
    <w:abstractNumId w:val="29"/>
  </w:num>
  <w:num w:numId="33" w16cid:durableId="1238782513">
    <w:abstractNumId w:val="2"/>
  </w:num>
  <w:num w:numId="34" w16cid:durableId="1929849713">
    <w:abstractNumId w:val="0"/>
  </w:num>
  <w:num w:numId="35" w16cid:durableId="1228689706">
    <w:abstractNumId w:val="2"/>
  </w:num>
  <w:num w:numId="36" w16cid:durableId="1277447961">
    <w:abstractNumId w:val="14"/>
  </w:num>
  <w:num w:numId="37" w16cid:durableId="712852087">
    <w:abstractNumId w:val="2"/>
  </w:num>
  <w:num w:numId="38" w16cid:durableId="719787900">
    <w:abstractNumId w:val="9"/>
  </w:num>
  <w:num w:numId="39" w16cid:durableId="1377777519">
    <w:abstractNumId w:val="25"/>
  </w:num>
  <w:num w:numId="40" w16cid:durableId="279456831">
    <w:abstractNumId w:val="12"/>
  </w:num>
  <w:num w:numId="41" w16cid:durableId="735199804">
    <w:abstractNumId w:val="4"/>
  </w:num>
  <w:num w:numId="42" w16cid:durableId="911231184">
    <w:abstractNumId w:val="5"/>
  </w:num>
  <w:num w:numId="43" w16cid:durableId="1631672072">
    <w:abstractNumId w:val="8"/>
  </w:num>
  <w:num w:numId="44" w16cid:durableId="1087195872">
    <w:abstractNumId w:val="20"/>
  </w:num>
  <w:num w:numId="45" w16cid:durableId="2085301949">
    <w:abstractNumId w:val="17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embedSystemFonts/>
  <w:hideSpellingErrors/>
  <w:hideGrammaticalError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rawingGridVerticalSpacing w:val="136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2323"/>
    <w:rsid w:val="00002C89"/>
    <w:rsid w:val="00002EF0"/>
    <w:rsid w:val="000043D6"/>
    <w:rsid w:val="00010338"/>
    <w:rsid w:val="00014BA2"/>
    <w:rsid w:val="000160E7"/>
    <w:rsid w:val="000254E2"/>
    <w:rsid w:val="000254E3"/>
    <w:rsid w:val="0003161C"/>
    <w:rsid w:val="0003284C"/>
    <w:rsid w:val="00046389"/>
    <w:rsid w:val="00055FB1"/>
    <w:rsid w:val="000671E4"/>
    <w:rsid w:val="000818E1"/>
    <w:rsid w:val="000836BC"/>
    <w:rsid w:val="0008447D"/>
    <w:rsid w:val="00092E00"/>
    <w:rsid w:val="000A5888"/>
    <w:rsid w:val="000A716E"/>
    <w:rsid w:val="000B24A5"/>
    <w:rsid w:val="000B3743"/>
    <w:rsid w:val="000C4A08"/>
    <w:rsid w:val="000D0B74"/>
    <w:rsid w:val="000D2A6E"/>
    <w:rsid w:val="000E02F2"/>
    <w:rsid w:val="000E3D62"/>
    <w:rsid w:val="000E5A98"/>
    <w:rsid w:val="000F2993"/>
    <w:rsid w:val="000F36A2"/>
    <w:rsid w:val="000F7E97"/>
    <w:rsid w:val="00100C52"/>
    <w:rsid w:val="00103FF0"/>
    <w:rsid w:val="001109D7"/>
    <w:rsid w:val="00111E3C"/>
    <w:rsid w:val="00114C20"/>
    <w:rsid w:val="00114F0D"/>
    <w:rsid w:val="001247E7"/>
    <w:rsid w:val="00132635"/>
    <w:rsid w:val="0013464A"/>
    <w:rsid w:val="00145302"/>
    <w:rsid w:val="00151B56"/>
    <w:rsid w:val="0015246C"/>
    <w:rsid w:val="001565D2"/>
    <w:rsid w:val="00157FF7"/>
    <w:rsid w:val="00166382"/>
    <w:rsid w:val="00171492"/>
    <w:rsid w:val="00172A87"/>
    <w:rsid w:val="0017459D"/>
    <w:rsid w:val="00184880"/>
    <w:rsid w:val="001871C9"/>
    <w:rsid w:val="001921ED"/>
    <w:rsid w:val="00195302"/>
    <w:rsid w:val="00197581"/>
    <w:rsid w:val="001A7B88"/>
    <w:rsid w:val="001B0759"/>
    <w:rsid w:val="001B5967"/>
    <w:rsid w:val="001B6008"/>
    <w:rsid w:val="001B6A51"/>
    <w:rsid w:val="001B727B"/>
    <w:rsid w:val="001C4418"/>
    <w:rsid w:val="001C5554"/>
    <w:rsid w:val="001C775F"/>
    <w:rsid w:val="001E0065"/>
    <w:rsid w:val="001E1F96"/>
    <w:rsid w:val="001E737C"/>
    <w:rsid w:val="001E7AA8"/>
    <w:rsid w:val="001F3FCE"/>
    <w:rsid w:val="002001F9"/>
    <w:rsid w:val="00206AF2"/>
    <w:rsid w:val="00210E21"/>
    <w:rsid w:val="00212DA2"/>
    <w:rsid w:val="002148D3"/>
    <w:rsid w:val="00233F0F"/>
    <w:rsid w:val="00241FD2"/>
    <w:rsid w:val="00244F7B"/>
    <w:rsid w:val="002466D3"/>
    <w:rsid w:val="00246EE8"/>
    <w:rsid w:val="002513B1"/>
    <w:rsid w:val="00252440"/>
    <w:rsid w:val="002664E0"/>
    <w:rsid w:val="002669EF"/>
    <w:rsid w:val="00277D8D"/>
    <w:rsid w:val="0028725F"/>
    <w:rsid w:val="002913E0"/>
    <w:rsid w:val="00296015"/>
    <w:rsid w:val="002A2418"/>
    <w:rsid w:val="002A50D7"/>
    <w:rsid w:val="002B623B"/>
    <w:rsid w:val="002B7811"/>
    <w:rsid w:val="002C2C2D"/>
    <w:rsid w:val="002C2D15"/>
    <w:rsid w:val="002C553E"/>
    <w:rsid w:val="002C67D9"/>
    <w:rsid w:val="002C7A49"/>
    <w:rsid w:val="002D0264"/>
    <w:rsid w:val="002D2B2A"/>
    <w:rsid w:val="002D4D7B"/>
    <w:rsid w:val="002E0DDA"/>
    <w:rsid w:val="002E1643"/>
    <w:rsid w:val="00302375"/>
    <w:rsid w:val="003067AF"/>
    <w:rsid w:val="00310D7E"/>
    <w:rsid w:val="00311D42"/>
    <w:rsid w:val="003142E0"/>
    <w:rsid w:val="00315152"/>
    <w:rsid w:val="00327758"/>
    <w:rsid w:val="003279AB"/>
    <w:rsid w:val="00341AA5"/>
    <w:rsid w:val="00342D7A"/>
    <w:rsid w:val="00346C49"/>
    <w:rsid w:val="00350D5B"/>
    <w:rsid w:val="00357D99"/>
    <w:rsid w:val="00360DB9"/>
    <w:rsid w:val="00364658"/>
    <w:rsid w:val="00365BD8"/>
    <w:rsid w:val="00370644"/>
    <w:rsid w:val="00377C00"/>
    <w:rsid w:val="00377EE2"/>
    <w:rsid w:val="0039410D"/>
    <w:rsid w:val="003957D5"/>
    <w:rsid w:val="00395C97"/>
    <w:rsid w:val="00396CC7"/>
    <w:rsid w:val="00396CCF"/>
    <w:rsid w:val="00396D64"/>
    <w:rsid w:val="003B2759"/>
    <w:rsid w:val="003B7A5A"/>
    <w:rsid w:val="003C72B4"/>
    <w:rsid w:val="003D17F6"/>
    <w:rsid w:val="003D50D7"/>
    <w:rsid w:val="003D78FA"/>
    <w:rsid w:val="003E78C6"/>
    <w:rsid w:val="003E7B66"/>
    <w:rsid w:val="003F3F12"/>
    <w:rsid w:val="003F7FA4"/>
    <w:rsid w:val="004003FE"/>
    <w:rsid w:val="00401696"/>
    <w:rsid w:val="00403786"/>
    <w:rsid w:val="0040724D"/>
    <w:rsid w:val="00414F61"/>
    <w:rsid w:val="0041543B"/>
    <w:rsid w:val="00434FB9"/>
    <w:rsid w:val="0043657B"/>
    <w:rsid w:val="00436F7D"/>
    <w:rsid w:val="00462B45"/>
    <w:rsid w:val="00464902"/>
    <w:rsid w:val="00465A0B"/>
    <w:rsid w:val="0046654F"/>
    <w:rsid w:val="00476134"/>
    <w:rsid w:val="004839F9"/>
    <w:rsid w:val="004877A5"/>
    <w:rsid w:val="004B3B95"/>
    <w:rsid w:val="004C044A"/>
    <w:rsid w:val="004C08CD"/>
    <w:rsid w:val="004C2E0C"/>
    <w:rsid w:val="004C4579"/>
    <w:rsid w:val="004C5D51"/>
    <w:rsid w:val="004D3545"/>
    <w:rsid w:val="004E7233"/>
    <w:rsid w:val="00502597"/>
    <w:rsid w:val="00504542"/>
    <w:rsid w:val="00504ACE"/>
    <w:rsid w:val="00515883"/>
    <w:rsid w:val="00515CD7"/>
    <w:rsid w:val="00522CDF"/>
    <w:rsid w:val="005256C2"/>
    <w:rsid w:val="00532FD2"/>
    <w:rsid w:val="0053479D"/>
    <w:rsid w:val="00540330"/>
    <w:rsid w:val="00540F2F"/>
    <w:rsid w:val="00544D82"/>
    <w:rsid w:val="00553398"/>
    <w:rsid w:val="0055702D"/>
    <w:rsid w:val="0056204F"/>
    <w:rsid w:val="00564BB2"/>
    <w:rsid w:val="005650EE"/>
    <w:rsid w:val="00567CE2"/>
    <w:rsid w:val="005744F0"/>
    <w:rsid w:val="00574AFE"/>
    <w:rsid w:val="00575167"/>
    <w:rsid w:val="005759FE"/>
    <w:rsid w:val="00585FF2"/>
    <w:rsid w:val="0059380C"/>
    <w:rsid w:val="005A39BF"/>
    <w:rsid w:val="005A588E"/>
    <w:rsid w:val="005B5CF3"/>
    <w:rsid w:val="005B6F34"/>
    <w:rsid w:val="005B7AA5"/>
    <w:rsid w:val="005C73A6"/>
    <w:rsid w:val="005C7860"/>
    <w:rsid w:val="005D0990"/>
    <w:rsid w:val="005D33CC"/>
    <w:rsid w:val="005D3A46"/>
    <w:rsid w:val="005D56A2"/>
    <w:rsid w:val="005E6071"/>
    <w:rsid w:val="005F05B1"/>
    <w:rsid w:val="00603AB6"/>
    <w:rsid w:val="00604517"/>
    <w:rsid w:val="00605E30"/>
    <w:rsid w:val="00611D9B"/>
    <w:rsid w:val="006219A6"/>
    <w:rsid w:val="006258A0"/>
    <w:rsid w:val="006309A8"/>
    <w:rsid w:val="00631BA5"/>
    <w:rsid w:val="00633847"/>
    <w:rsid w:val="006434E0"/>
    <w:rsid w:val="00651645"/>
    <w:rsid w:val="006540B4"/>
    <w:rsid w:val="0066218F"/>
    <w:rsid w:val="00670660"/>
    <w:rsid w:val="00673153"/>
    <w:rsid w:val="00674EBA"/>
    <w:rsid w:val="00681517"/>
    <w:rsid w:val="006837C7"/>
    <w:rsid w:val="00683D59"/>
    <w:rsid w:val="00686D8F"/>
    <w:rsid w:val="00687FE5"/>
    <w:rsid w:val="00694A28"/>
    <w:rsid w:val="006B0EF1"/>
    <w:rsid w:val="006B2509"/>
    <w:rsid w:val="006B2BFF"/>
    <w:rsid w:val="006B3460"/>
    <w:rsid w:val="006B3E03"/>
    <w:rsid w:val="006B4673"/>
    <w:rsid w:val="006B7DD2"/>
    <w:rsid w:val="006C074C"/>
    <w:rsid w:val="006D327C"/>
    <w:rsid w:val="006E5C74"/>
    <w:rsid w:val="006E7B05"/>
    <w:rsid w:val="006F43F3"/>
    <w:rsid w:val="006F5F96"/>
    <w:rsid w:val="00700021"/>
    <w:rsid w:val="007177A3"/>
    <w:rsid w:val="0072083D"/>
    <w:rsid w:val="0072365F"/>
    <w:rsid w:val="00733071"/>
    <w:rsid w:val="0074166F"/>
    <w:rsid w:val="00747C06"/>
    <w:rsid w:val="0075206C"/>
    <w:rsid w:val="00753F3D"/>
    <w:rsid w:val="0075787D"/>
    <w:rsid w:val="00757B3E"/>
    <w:rsid w:val="00757DC7"/>
    <w:rsid w:val="00763F87"/>
    <w:rsid w:val="0077294F"/>
    <w:rsid w:val="00781021"/>
    <w:rsid w:val="00782A2D"/>
    <w:rsid w:val="00784D46"/>
    <w:rsid w:val="007923E9"/>
    <w:rsid w:val="00793BC5"/>
    <w:rsid w:val="00794EC1"/>
    <w:rsid w:val="00796184"/>
    <w:rsid w:val="007A5E6A"/>
    <w:rsid w:val="007A7FA2"/>
    <w:rsid w:val="007B0A76"/>
    <w:rsid w:val="007B378A"/>
    <w:rsid w:val="007B3CDE"/>
    <w:rsid w:val="007B4569"/>
    <w:rsid w:val="007B7231"/>
    <w:rsid w:val="007B7241"/>
    <w:rsid w:val="007B7D0B"/>
    <w:rsid w:val="007C1B83"/>
    <w:rsid w:val="007C2D06"/>
    <w:rsid w:val="007D21EB"/>
    <w:rsid w:val="007F36C9"/>
    <w:rsid w:val="007F6FCD"/>
    <w:rsid w:val="00803857"/>
    <w:rsid w:val="00806A90"/>
    <w:rsid w:val="00813C20"/>
    <w:rsid w:val="008177E1"/>
    <w:rsid w:val="0082331D"/>
    <w:rsid w:val="008256D5"/>
    <w:rsid w:val="0083102E"/>
    <w:rsid w:val="008360E5"/>
    <w:rsid w:val="00844CE3"/>
    <w:rsid w:val="00854AA2"/>
    <w:rsid w:val="00855006"/>
    <w:rsid w:val="00857A2E"/>
    <w:rsid w:val="00860BF3"/>
    <w:rsid w:val="00866554"/>
    <w:rsid w:val="008701B0"/>
    <w:rsid w:val="008749FE"/>
    <w:rsid w:val="00880167"/>
    <w:rsid w:val="00885B48"/>
    <w:rsid w:val="00886458"/>
    <w:rsid w:val="008A17F0"/>
    <w:rsid w:val="008C2089"/>
    <w:rsid w:val="008C473E"/>
    <w:rsid w:val="008D43F9"/>
    <w:rsid w:val="008D5D1B"/>
    <w:rsid w:val="008E2821"/>
    <w:rsid w:val="008E3A1D"/>
    <w:rsid w:val="008E4D62"/>
    <w:rsid w:val="008E6D52"/>
    <w:rsid w:val="009077CE"/>
    <w:rsid w:val="00907B1F"/>
    <w:rsid w:val="00916D89"/>
    <w:rsid w:val="00927650"/>
    <w:rsid w:val="00942669"/>
    <w:rsid w:val="009426AE"/>
    <w:rsid w:val="00952742"/>
    <w:rsid w:val="00957738"/>
    <w:rsid w:val="009642D4"/>
    <w:rsid w:val="00965AAA"/>
    <w:rsid w:val="00971470"/>
    <w:rsid w:val="009725B5"/>
    <w:rsid w:val="009729BC"/>
    <w:rsid w:val="009768A1"/>
    <w:rsid w:val="009822CC"/>
    <w:rsid w:val="00983EBB"/>
    <w:rsid w:val="00984A2B"/>
    <w:rsid w:val="00984F8F"/>
    <w:rsid w:val="00995FE2"/>
    <w:rsid w:val="0099759D"/>
    <w:rsid w:val="009A00F0"/>
    <w:rsid w:val="009A441F"/>
    <w:rsid w:val="009A689F"/>
    <w:rsid w:val="009B3EEA"/>
    <w:rsid w:val="009C13AE"/>
    <w:rsid w:val="009C2F37"/>
    <w:rsid w:val="009E146B"/>
    <w:rsid w:val="009E2283"/>
    <w:rsid w:val="009E39EC"/>
    <w:rsid w:val="009E6365"/>
    <w:rsid w:val="009E6EE0"/>
    <w:rsid w:val="009E7179"/>
    <w:rsid w:val="009F5E20"/>
    <w:rsid w:val="009F60E2"/>
    <w:rsid w:val="00A00DFC"/>
    <w:rsid w:val="00A10DE3"/>
    <w:rsid w:val="00A144E2"/>
    <w:rsid w:val="00A149CF"/>
    <w:rsid w:val="00A272FB"/>
    <w:rsid w:val="00A33974"/>
    <w:rsid w:val="00A40363"/>
    <w:rsid w:val="00A40C77"/>
    <w:rsid w:val="00A412FE"/>
    <w:rsid w:val="00A50E1B"/>
    <w:rsid w:val="00A510C1"/>
    <w:rsid w:val="00A562C6"/>
    <w:rsid w:val="00A61A4A"/>
    <w:rsid w:val="00A631A1"/>
    <w:rsid w:val="00A64D66"/>
    <w:rsid w:val="00A724AB"/>
    <w:rsid w:val="00A73590"/>
    <w:rsid w:val="00A73F21"/>
    <w:rsid w:val="00A770CA"/>
    <w:rsid w:val="00A84C39"/>
    <w:rsid w:val="00A947D8"/>
    <w:rsid w:val="00AA1F4C"/>
    <w:rsid w:val="00AB4276"/>
    <w:rsid w:val="00AC0AD7"/>
    <w:rsid w:val="00AC6B89"/>
    <w:rsid w:val="00AD074F"/>
    <w:rsid w:val="00AE1220"/>
    <w:rsid w:val="00AE6A7A"/>
    <w:rsid w:val="00AF25E7"/>
    <w:rsid w:val="00B03DD9"/>
    <w:rsid w:val="00B055B4"/>
    <w:rsid w:val="00B10978"/>
    <w:rsid w:val="00B16ABC"/>
    <w:rsid w:val="00B16D71"/>
    <w:rsid w:val="00B21DCB"/>
    <w:rsid w:val="00B30509"/>
    <w:rsid w:val="00B35784"/>
    <w:rsid w:val="00B44508"/>
    <w:rsid w:val="00B45872"/>
    <w:rsid w:val="00B706B2"/>
    <w:rsid w:val="00B77EB2"/>
    <w:rsid w:val="00B865AF"/>
    <w:rsid w:val="00B877BC"/>
    <w:rsid w:val="00B90665"/>
    <w:rsid w:val="00B939B2"/>
    <w:rsid w:val="00BA2717"/>
    <w:rsid w:val="00BA4FD2"/>
    <w:rsid w:val="00BB2740"/>
    <w:rsid w:val="00BB3C58"/>
    <w:rsid w:val="00BC2D3B"/>
    <w:rsid w:val="00BC3625"/>
    <w:rsid w:val="00BC36C3"/>
    <w:rsid w:val="00BC5305"/>
    <w:rsid w:val="00BE2BF9"/>
    <w:rsid w:val="00BE3316"/>
    <w:rsid w:val="00C0719C"/>
    <w:rsid w:val="00C16D30"/>
    <w:rsid w:val="00C22948"/>
    <w:rsid w:val="00C23E32"/>
    <w:rsid w:val="00C24365"/>
    <w:rsid w:val="00C25D37"/>
    <w:rsid w:val="00C27083"/>
    <w:rsid w:val="00C459A9"/>
    <w:rsid w:val="00C53E6D"/>
    <w:rsid w:val="00C63A4B"/>
    <w:rsid w:val="00C655BD"/>
    <w:rsid w:val="00C73E4C"/>
    <w:rsid w:val="00C74E0E"/>
    <w:rsid w:val="00C86AE6"/>
    <w:rsid w:val="00C92D9E"/>
    <w:rsid w:val="00CA2323"/>
    <w:rsid w:val="00CB19BA"/>
    <w:rsid w:val="00CB5B78"/>
    <w:rsid w:val="00CC36BE"/>
    <w:rsid w:val="00CC3956"/>
    <w:rsid w:val="00CC3ED5"/>
    <w:rsid w:val="00CC44BF"/>
    <w:rsid w:val="00CD26AB"/>
    <w:rsid w:val="00CE2DBB"/>
    <w:rsid w:val="00CE441F"/>
    <w:rsid w:val="00CE7107"/>
    <w:rsid w:val="00CE73C0"/>
    <w:rsid w:val="00CF6E03"/>
    <w:rsid w:val="00D062EA"/>
    <w:rsid w:val="00D14D1E"/>
    <w:rsid w:val="00D15A67"/>
    <w:rsid w:val="00D21E9D"/>
    <w:rsid w:val="00D22D0F"/>
    <w:rsid w:val="00D24E85"/>
    <w:rsid w:val="00D310F5"/>
    <w:rsid w:val="00D33585"/>
    <w:rsid w:val="00D3427D"/>
    <w:rsid w:val="00D567FB"/>
    <w:rsid w:val="00D6143A"/>
    <w:rsid w:val="00D63E5E"/>
    <w:rsid w:val="00D67F4F"/>
    <w:rsid w:val="00D7252A"/>
    <w:rsid w:val="00D735B1"/>
    <w:rsid w:val="00D87388"/>
    <w:rsid w:val="00D92B63"/>
    <w:rsid w:val="00D95D9B"/>
    <w:rsid w:val="00D96482"/>
    <w:rsid w:val="00D974FF"/>
    <w:rsid w:val="00DA422F"/>
    <w:rsid w:val="00DA5775"/>
    <w:rsid w:val="00DB49C3"/>
    <w:rsid w:val="00DB64A4"/>
    <w:rsid w:val="00DC6873"/>
    <w:rsid w:val="00DD2C7D"/>
    <w:rsid w:val="00DD3B36"/>
    <w:rsid w:val="00DD72CF"/>
    <w:rsid w:val="00DE259C"/>
    <w:rsid w:val="00DE31F9"/>
    <w:rsid w:val="00DE6388"/>
    <w:rsid w:val="00DF73C4"/>
    <w:rsid w:val="00E008F5"/>
    <w:rsid w:val="00E104BA"/>
    <w:rsid w:val="00E12934"/>
    <w:rsid w:val="00E145AF"/>
    <w:rsid w:val="00E259F9"/>
    <w:rsid w:val="00E31095"/>
    <w:rsid w:val="00E34D80"/>
    <w:rsid w:val="00E44C58"/>
    <w:rsid w:val="00E53168"/>
    <w:rsid w:val="00E622E0"/>
    <w:rsid w:val="00E66138"/>
    <w:rsid w:val="00E66B6B"/>
    <w:rsid w:val="00E842D1"/>
    <w:rsid w:val="00EA1766"/>
    <w:rsid w:val="00EA3AC4"/>
    <w:rsid w:val="00EB488C"/>
    <w:rsid w:val="00EB6EB8"/>
    <w:rsid w:val="00EB7EDA"/>
    <w:rsid w:val="00EC0BA3"/>
    <w:rsid w:val="00EC3118"/>
    <w:rsid w:val="00ED683E"/>
    <w:rsid w:val="00ED728B"/>
    <w:rsid w:val="00EE05C0"/>
    <w:rsid w:val="00EE5BE6"/>
    <w:rsid w:val="00EF2FDF"/>
    <w:rsid w:val="00F03EBD"/>
    <w:rsid w:val="00F1022B"/>
    <w:rsid w:val="00F108B5"/>
    <w:rsid w:val="00F1744D"/>
    <w:rsid w:val="00F2087F"/>
    <w:rsid w:val="00F21DF7"/>
    <w:rsid w:val="00F24AE3"/>
    <w:rsid w:val="00F31E2C"/>
    <w:rsid w:val="00F32654"/>
    <w:rsid w:val="00F35D91"/>
    <w:rsid w:val="00F41CEF"/>
    <w:rsid w:val="00F46DBF"/>
    <w:rsid w:val="00F53BD3"/>
    <w:rsid w:val="00F54D17"/>
    <w:rsid w:val="00F751B0"/>
    <w:rsid w:val="00F81B58"/>
    <w:rsid w:val="00F827A7"/>
    <w:rsid w:val="00F92532"/>
    <w:rsid w:val="00F9529E"/>
    <w:rsid w:val="00F964C5"/>
    <w:rsid w:val="00F97AAE"/>
    <w:rsid w:val="00FA5A4C"/>
    <w:rsid w:val="00FC03F1"/>
    <w:rsid w:val="00FC31ED"/>
    <w:rsid w:val="00FC47DA"/>
    <w:rsid w:val="00FC6B03"/>
    <w:rsid w:val="00FC760F"/>
    <w:rsid w:val="00FE4600"/>
    <w:rsid w:val="00FF4100"/>
    <w:rsid w:val="00FF5AB0"/>
    <w:rsid w:val="2CE50E34"/>
    <w:rsid w:val="2D9419FF"/>
    <w:rsid w:val="424AE1A1"/>
    <w:rsid w:val="4B6DEA02"/>
    <w:rsid w:val="590B7FD2"/>
    <w:rsid w:val="6A6C9804"/>
    <w:rsid w:val="7F60C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3258B95"/>
  <w15:docId w15:val="{691725F6-0EE9-43A7-AACA-B9C1F6C97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0" w:unhideWhenUsed="1" w:qFormat="1"/>
    <w:lsdException w:name="toc 4" w:semiHidden="1" w:uiPriority="0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locked="1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iPriority="0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0167"/>
    <w:rPr>
      <w:rFonts w:ascii="HP Simplified" w:hAnsi="HP Simplified"/>
      <w:sz w:val="20"/>
      <w:szCs w:val="20"/>
      <w:lang w:bidi="ar-SA"/>
    </w:rPr>
  </w:style>
  <w:style w:type="paragraph" w:styleId="Heading1">
    <w:name w:val="heading 1"/>
    <w:basedOn w:val="Normal"/>
    <w:next w:val="Normal"/>
    <w:link w:val="Heading1Char"/>
    <w:qFormat/>
    <w:rsid w:val="00880167"/>
    <w:pPr>
      <w:keepNext/>
      <w:numPr>
        <w:numId w:val="10"/>
      </w:numPr>
      <w:spacing w:before="240" w:after="60"/>
      <w:outlineLvl w:val="0"/>
    </w:pPr>
    <w:rPr>
      <w:b/>
      <w:kern w:val="28"/>
      <w:sz w:val="28"/>
    </w:rPr>
  </w:style>
  <w:style w:type="paragraph" w:styleId="Heading2">
    <w:name w:val="heading 2"/>
    <w:basedOn w:val="Normal"/>
    <w:next w:val="Normal"/>
    <w:link w:val="Heading2Char"/>
    <w:qFormat/>
    <w:rsid w:val="003C72B4"/>
    <w:pPr>
      <w:keepNext/>
      <w:numPr>
        <w:ilvl w:val="1"/>
        <w:numId w:val="10"/>
      </w:numPr>
      <w:spacing w:before="240" w:after="60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qFormat/>
    <w:rsid w:val="00880167"/>
    <w:pPr>
      <w:keepNext/>
      <w:numPr>
        <w:ilvl w:val="2"/>
        <w:numId w:val="10"/>
      </w:numPr>
      <w:spacing w:before="240" w:after="60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qFormat/>
    <w:rsid w:val="00880167"/>
    <w:pPr>
      <w:keepNext/>
      <w:numPr>
        <w:ilvl w:val="3"/>
        <w:numId w:val="10"/>
      </w:numPr>
      <w:spacing w:before="240" w:after="60"/>
      <w:outlineLvl w:val="3"/>
    </w:pPr>
    <w:rPr>
      <w:b/>
    </w:rPr>
  </w:style>
  <w:style w:type="paragraph" w:styleId="Heading5">
    <w:name w:val="heading 5"/>
    <w:basedOn w:val="Normal"/>
    <w:next w:val="Normal"/>
    <w:link w:val="Heading5Char"/>
    <w:qFormat/>
    <w:rsid w:val="00880167"/>
    <w:pPr>
      <w:numPr>
        <w:ilvl w:val="4"/>
        <w:numId w:val="10"/>
      </w:numPr>
      <w:spacing w:before="240" w:after="60"/>
      <w:outlineLvl w:val="4"/>
    </w:pPr>
    <w:rPr>
      <w:b/>
      <w:i/>
    </w:rPr>
  </w:style>
  <w:style w:type="paragraph" w:styleId="Heading6">
    <w:name w:val="heading 6"/>
    <w:basedOn w:val="Normal"/>
    <w:next w:val="Normal"/>
    <w:link w:val="Heading6Char"/>
    <w:qFormat/>
    <w:rsid w:val="00880167"/>
    <w:pPr>
      <w:numPr>
        <w:ilvl w:val="5"/>
        <w:numId w:val="10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link w:val="Heading7Char"/>
    <w:qFormat/>
    <w:rsid w:val="00880167"/>
    <w:pPr>
      <w:numPr>
        <w:ilvl w:val="6"/>
        <w:numId w:val="10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880167"/>
    <w:pPr>
      <w:numPr>
        <w:ilvl w:val="7"/>
        <w:numId w:val="10"/>
      </w:numPr>
      <w:spacing w:before="240" w:after="60"/>
      <w:outlineLvl w:val="7"/>
    </w:pPr>
    <w:rPr>
      <w:sz w:val="18"/>
    </w:rPr>
  </w:style>
  <w:style w:type="paragraph" w:styleId="Heading9">
    <w:name w:val="heading 9"/>
    <w:basedOn w:val="Normal"/>
    <w:next w:val="Normal"/>
    <w:link w:val="Heading9Char"/>
    <w:qFormat/>
    <w:rsid w:val="00880167"/>
    <w:pPr>
      <w:numPr>
        <w:ilvl w:val="8"/>
        <w:numId w:val="10"/>
      </w:numPr>
      <w:spacing w:before="240" w:after="60"/>
      <w:outlineLvl w:val="8"/>
    </w:pPr>
    <w:rPr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80167"/>
    <w:rPr>
      <w:rFonts w:ascii="HP Simplified" w:hAnsi="HP Simplified"/>
      <w:b/>
      <w:kern w:val="28"/>
      <w:sz w:val="28"/>
      <w:szCs w:val="20"/>
      <w:lang w:bidi="ar-SA"/>
    </w:rPr>
  </w:style>
  <w:style w:type="character" w:customStyle="1" w:styleId="Heading2Char">
    <w:name w:val="Heading 2 Char"/>
    <w:basedOn w:val="DefaultParagraphFont"/>
    <w:link w:val="Heading2"/>
    <w:rsid w:val="003C72B4"/>
    <w:rPr>
      <w:rFonts w:ascii="HP Simplified" w:hAnsi="HP Simplified"/>
      <w:b/>
      <w:sz w:val="20"/>
      <w:szCs w:val="20"/>
      <w:lang w:bidi="ar-SA"/>
    </w:rPr>
  </w:style>
  <w:style w:type="character" w:customStyle="1" w:styleId="Heading3Char">
    <w:name w:val="Heading 3 Char"/>
    <w:basedOn w:val="DefaultParagraphFont"/>
    <w:link w:val="Heading3"/>
    <w:rsid w:val="00866CB8"/>
    <w:rPr>
      <w:rFonts w:ascii="HP Simplified" w:hAnsi="HP Simplified"/>
      <w:b/>
      <w:sz w:val="20"/>
      <w:szCs w:val="20"/>
      <w:lang w:bidi="ar-SA"/>
    </w:rPr>
  </w:style>
  <w:style w:type="character" w:customStyle="1" w:styleId="Heading4Char">
    <w:name w:val="Heading 4 Char"/>
    <w:basedOn w:val="DefaultParagraphFont"/>
    <w:link w:val="Heading4"/>
    <w:rsid w:val="00880167"/>
    <w:rPr>
      <w:rFonts w:ascii="HP Simplified" w:hAnsi="HP Simplified"/>
      <w:b/>
      <w:sz w:val="20"/>
      <w:szCs w:val="20"/>
      <w:lang w:bidi="ar-SA"/>
    </w:rPr>
  </w:style>
  <w:style w:type="character" w:customStyle="1" w:styleId="Heading5Char">
    <w:name w:val="Heading 5 Char"/>
    <w:basedOn w:val="DefaultParagraphFont"/>
    <w:link w:val="Heading5"/>
    <w:rsid w:val="00866CB8"/>
    <w:rPr>
      <w:rFonts w:ascii="HP Simplified" w:hAnsi="HP Simplified"/>
      <w:b/>
      <w:i/>
      <w:sz w:val="20"/>
      <w:szCs w:val="20"/>
      <w:lang w:bidi="ar-SA"/>
    </w:rPr>
  </w:style>
  <w:style w:type="character" w:customStyle="1" w:styleId="Heading6Char">
    <w:name w:val="Heading 6 Char"/>
    <w:basedOn w:val="DefaultParagraphFont"/>
    <w:link w:val="Heading6"/>
    <w:rsid w:val="00866CB8"/>
    <w:rPr>
      <w:rFonts w:ascii="HP Simplified" w:hAnsi="HP Simplified"/>
      <w:i/>
      <w:sz w:val="20"/>
      <w:szCs w:val="20"/>
      <w:lang w:bidi="ar-SA"/>
    </w:rPr>
  </w:style>
  <w:style w:type="character" w:customStyle="1" w:styleId="Heading7Char">
    <w:name w:val="Heading 7 Char"/>
    <w:basedOn w:val="DefaultParagraphFont"/>
    <w:link w:val="Heading7"/>
    <w:rsid w:val="00866CB8"/>
    <w:rPr>
      <w:rFonts w:ascii="HP Simplified" w:hAnsi="HP Simplified"/>
      <w:sz w:val="20"/>
      <w:szCs w:val="20"/>
      <w:lang w:bidi="ar-SA"/>
    </w:rPr>
  </w:style>
  <w:style w:type="character" w:customStyle="1" w:styleId="Heading8Char">
    <w:name w:val="Heading 8 Char"/>
    <w:basedOn w:val="DefaultParagraphFont"/>
    <w:link w:val="Heading8"/>
    <w:rsid w:val="00866CB8"/>
    <w:rPr>
      <w:rFonts w:ascii="HP Simplified" w:hAnsi="HP Simplified"/>
      <w:sz w:val="18"/>
      <w:szCs w:val="20"/>
      <w:lang w:bidi="ar-SA"/>
    </w:rPr>
  </w:style>
  <w:style w:type="character" w:customStyle="1" w:styleId="Heading9Char">
    <w:name w:val="Heading 9 Char"/>
    <w:basedOn w:val="DefaultParagraphFont"/>
    <w:link w:val="Heading9"/>
    <w:rsid w:val="00866CB8"/>
    <w:rPr>
      <w:rFonts w:ascii="HP Simplified" w:hAnsi="HP Simplified"/>
      <w:i/>
      <w:sz w:val="18"/>
      <w:szCs w:val="20"/>
      <w:lang w:bidi="ar-SA"/>
    </w:rPr>
  </w:style>
  <w:style w:type="paragraph" w:styleId="Caption">
    <w:name w:val="caption"/>
    <w:aliases w:val="cp"/>
    <w:basedOn w:val="Normal"/>
    <w:next w:val="Normal"/>
    <w:link w:val="CaptionChar"/>
    <w:qFormat/>
    <w:rsid w:val="00880167"/>
    <w:pPr>
      <w:spacing w:before="60" w:after="360"/>
      <w:jc w:val="center"/>
    </w:pPr>
    <w:rPr>
      <w:i/>
      <w:sz w:val="16"/>
    </w:rPr>
  </w:style>
  <w:style w:type="character" w:customStyle="1" w:styleId="CaptionChar">
    <w:name w:val="Caption Char"/>
    <w:aliases w:val="cp Char"/>
    <w:basedOn w:val="DefaultParagraphFont"/>
    <w:link w:val="Caption"/>
    <w:locked/>
    <w:rsid w:val="00311D42"/>
    <w:rPr>
      <w:rFonts w:ascii="HP Simplified" w:hAnsi="HP Simplified"/>
      <w:i/>
      <w:sz w:val="16"/>
      <w:szCs w:val="20"/>
      <w:lang w:bidi="ar-SA"/>
    </w:rPr>
  </w:style>
  <w:style w:type="paragraph" w:customStyle="1" w:styleId="Table">
    <w:name w:val="Table"/>
    <w:basedOn w:val="Normal"/>
    <w:link w:val="TableChar"/>
    <w:rsid w:val="00880167"/>
    <w:pPr>
      <w:spacing w:before="40" w:after="40"/>
    </w:pPr>
  </w:style>
  <w:style w:type="paragraph" w:styleId="Header">
    <w:name w:val="header"/>
    <w:basedOn w:val="Normal"/>
    <w:link w:val="HeaderChar"/>
    <w:rsid w:val="0088016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880167"/>
    <w:rPr>
      <w:rFonts w:ascii="HP Simplified" w:hAnsi="HP Simplified"/>
      <w:sz w:val="20"/>
      <w:szCs w:val="20"/>
      <w:lang w:bidi="ar-SA"/>
    </w:rPr>
  </w:style>
  <w:style w:type="paragraph" w:customStyle="1" w:styleId="Bulletwithtext1">
    <w:name w:val="Bullet with text 1"/>
    <w:basedOn w:val="Normal"/>
    <w:rsid w:val="00880167"/>
    <w:pPr>
      <w:numPr>
        <w:numId w:val="6"/>
      </w:numPr>
    </w:pPr>
  </w:style>
  <w:style w:type="paragraph" w:customStyle="1" w:styleId="Bulletwithtext2">
    <w:name w:val="Bullet with text 2"/>
    <w:basedOn w:val="Normal"/>
    <w:rsid w:val="00880167"/>
    <w:pPr>
      <w:numPr>
        <w:numId w:val="4"/>
      </w:numPr>
    </w:pPr>
  </w:style>
  <w:style w:type="paragraph" w:customStyle="1" w:styleId="Header1">
    <w:name w:val="Header 1"/>
    <w:basedOn w:val="Normal"/>
    <w:next w:val="Normal"/>
    <w:rsid w:val="00880167"/>
    <w:pPr>
      <w:keepLines/>
      <w:spacing w:before="80" w:after="80"/>
      <w:jc w:val="center"/>
    </w:pPr>
  </w:style>
  <w:style w:type="paragraph" w:customStyle="1" w:styleId="Header2">
    <w:name w:val="Header 2"/>
    <w:basedOn w:val="Header1"/>
    <w:next w:val="Normal"/>
    <w:rsid w:val="00880167"/>
    <w:pPr>
      <w:jc w:val="right"/>
    </w:pPr>
  </w:style>
  <w:style w:type="paragraph" w:customStyle="1" w:styleId="Header3">
    <w:name w:val="Header 3"/>
    <w:basedOn w:val="Header1"/>
    <w:next w:val="Normal"/>
    <w:rsid w:val="00880167"/>
    <w:pPr>
      <w:jc w:val="left"/>
    </w:pPr>
  </w:style>
  <w:style w:type="paragraph" w:styleId="TOC2">
    <w:name w:val="toc 2"/>
    <w:basedOn w:val="Normal"/>
    <w:next w:val="Normal"/>
    <w:uiPriority w:val="39"/>
    <w:rsid w:val="00880167"/>
    <w:pPr>
      <w:tabs>
        <w:tab w:val="left" w:pos="1021"/>
        <w:tab w:val="right" w:leader="dot" w:pos="9806"/>
      </w:tabs>
      <w:spacing w:before="60" w:after="60"/>
      <w:ind w:left="1020" w:hanging="680"/>
    </w:pPr>
    <w:rPr>
      <w:noProof/>
    </w:rPr>
  </w:style>
  <w:style w:type="paragraph" w:customStyle="1" w:styleId="Bulletwithtext3">
    <w:name w:val="Bullet with text 3"/>
    <w:basedOn w:val="Normal"/>
    <w:rsid w:val="00880167"/>
    <w:pPr>
      <w:numPr>
        <w:numId w:val="5"/>
      </w:numPr>
    </w:pPr>
  </w:style>
  <w:style w:type="paragraph" w:styleId="Title">
    <w:name w:val="Title"/>
    <w:basedOn w:val="Normal"/>
    <w:next w:val="Normal"/>
    <w:link w:val="TitleChar"/>
    <w:qFormat/>
    <w:rsid w:val="00880167"/>
    <w:pPr>
      <w:keepNext/>
      <w:spacing w:before="240" w:after="60"/>
    </w:pPr>
    <w:rPr>
      <w:b/>
      <w:kern w:val="28"/>
      <w:sz w:val="24"/>
    </w:rPr>
  </w:style>
  <w:style w:type="character" w:customStyle="1" w:styleId="TitleChar">
    <w:name w:val="Title Char"/>
    <w:basedOn w:val="DefaultParagraphFont"/>
    <w:link w:val="Title"/>
    <w:rsid w:val="00866CB8"/>
    <w:rPr>
      <w:rFonts w:ascii="HP Simplified" w:hAnsi="HP Simplified"/>
      <w:b/>
      <w:kern w:val="28"/>
      <w:sz w:val="24"/>
      <w:szCs w:val="20"/>
      <w:lang w:bidi="ar-SA"/>
    </w:rPr>
  </w:style>
  <w:style w:type="paragraph" w:customStyle="1" w:styleId="Numberedlist1">
    <w:name w:val="Numbered list 1"/>
    <w:basedOn w:val="ListNumber"/>
    <w:autoRedefine/>
    <w:rsid w:val="00880167"/>
    <w:pPr>
      <w:numPr>
        <w:numId w:val="9"/>
      </w:numPr>
    </w:pPr>
  </w:style>
  <w:style w:type="paragraph" w:styleId="ListNumber">
    <w:name w:val="List Number"/>
    <w:basedOn w:val="Normal"/>
    <w:rsid w:val="00880167"/>
    <w:pPr>
      <w:tabs>
        <w:tab w:val="num" w:pos="360"/>
      </w:tabs>
      <w:ind w:left="360" w:hanging="360"/>
    </w:pPr>
  </w:style>
  <w:style w:type="paragraph" w:customStyle="1" w:styleId="Numberedlist31">
    <w:name w:val="Numbered list 3.1"/>
    <w:basedOn w:val="Heading1"/>
    <w:next w:val="Normal"/>
    <w:uiPriority w:val="99"/>
    <w:rsid w:val="00BA4FD2"/>
    <w:pPr>
      <w:tabs>
        <w:tab w:val="num" w:pos="360"/>
      </w:tabs>
      <w:ind w:left="360" w:hanging="360"/>
    </w:pPr>
  </w:style>
  <w:style w:type="paragraph" w:customStyle="1" w:styleId="HPInternal">
    <w:name w:val="HP_Internal"/>
    <w:basedOn w:val="Normal"/>
    <w:next w:val="Normal"/>
    <w:rsid w:val="00880167"/>
    <w:rPr>
      <w:i/>
      <w:sz w:val="18"/>
    </w:rPr>
  </w:style>
  <w:style w:type="paragraph" w:styleId="TOC1">
    <w:name w:val="toc 1"/>
    <w:basedOn w:val="Normal"/>
    <w:next w:val="Normal"/>
    <w:uiPriority w:val="39"/>
    <w:rsid w:val="00880167"/>
    <w:pPr>
      <w:tabs>
        <w:tab w:val="left" w:pos="425"/>
        <w:tab w:val="right" w:leader="dot" w:pos="9806"/>
      </w:tabs>
      <w:spacing w:before="60" w:after="60"/>
    </w:pPr>
    <w:rPr>
      <w:b/>
      <w:noProof/>
    </w:rPr>
  </w:style>
  <w:style w:type="paragraph" w:customStyle="1" w:styleId="TitlePagebogus">
    <w:name w:val="TitlePage_bogus"/>
    <w:basedOn w:val="Normal"/>
    <w:rsid w:val="00880167"/>
  </w:style>
  <w:style w:type="paragraph" w:customStyle="1" w:styleId="TitlePageHeadernotused">
    <w:name w:val="TitlePage_Header_not_used"/>
    <w:basedOn w:val="Normal"/>
    <w:rsid w:val="00880167"/>
  </w:style>
  <w:style w:type="paragraph" w:customStyle="1" w:styleId="Numberedlist32">
    <w:name w:val="Numbered list 3.2"/>
    <w:basedOn w:val="Heading2"/>
    <w:next w:val="Normal"/>
    <w:uiPriority w:val="99"/>
    <w:rsid w:val="00BA4FD2"/>
    <w:pPr>
      <w:tabs>
        <w:tab w:val="num" w:pos="360"/>
      </w:tabs>
      <w:ind w:left="360" w:hanging="360"/>
    </w:pPr>
  </w:style>
  <w:style w:type="paragraph" w:customStyle="1" w:styleId="Bulletwithtext4">
    <w:name w:val="Bullet with text 4"/>
    <w:basedOn w:val="Normal"/>
    <w:rsid w:val="00880167"/>
    <w:pPr>
      <w:numPr>
        <w:numId w:val="7"/>
      </w:numPr>
    </w:pPr>
  </w:style>
  <w:style w:type="paragraph" w:customStyle="1" w:styleId="Numberedlist33">
    <w:name w:val="Numbered list 3.3"/>
    <w:basedOn w:val="Heading3"/>
    <w:next w:val="Normal"/>
    <w:uiPriority w:val="99"/>
    <w:rsid w:val="00BA4FD2"/>
    <w:pPr>
      <w:tabs>
        <w:tab w:val="num" w:pos="720"/>
      </w:tabs>
      <w:ind w:left="360" w:hanging="360"/>
    </w:pPr>
  </w:style>
  <w:style w:type="paragraph" w:customStyle="1" w:styleId="TableHeading">
    <w:name w:val="Table_Heading"/>
    <w:basedOn w:val="Normal"/>
    <w:next w:val="Table"/>
    <w:rsid w:val="00880167"/>
    <w:pPr>
      <w:keepNext/>
      <w:keepLines/>
      <w:spacing w:before="40" w:after="40"/>
    </w:pPr>
    <w:rPr>
      <w:b/>
    </w:rPr>
  </w:style>
  <w:style w:type="paragraph" w:styleId="TOC3">
    <w:name w:val="toc 3"/>
    <w:basedOn w:val="Normal"/>
    <w:next w:val="Normal"/>
    <w:rsid w:val="00880167"/>
    <w:pPr>
      <w:tabs>
        <w:tab w:val="left" w:pos="1021"/>
        <w:tab w:val="right" w:leader="dot" w:pos="9806"/>
      </w:tabs>
      <w:spacing w:before="60" w:after="60"/>
      <w:ind w:left="1020" w:hanging="680"/>
    </w:pPr>
    <w:rPr>
      <w:i/>
      <w:noProof/>
    </w:rPr>
  </w:style>
  <w:style w:type="paragraph" w:customStyle="1" w:styleId="TableTitle">
    <w:name w:val="Table_Title"/>
    <w:basedOn w:val="Normal"/>
    <w:next w:val="Normal"/>
    <w:rsid w:val="00880167"/>
    <w:pPr>
      <w:keepNext/>
      <w:keepLines/>
      <w:spacing w:before="240" w:after="60"/>
    </w:pPr>
    <w:rPr>
      <w:b/>
    </w:rPr>
  </w:style>
  <w:style w:type="paragraph" w:styleId="TOC4">
    <w:name w:val="toc 4"/>
    <w:basedOn w:val="Normal"/>
    <w:next w:val="Normal"/>
    <w:rsid w:val="00880167"/>
    <w:pPr>
      <w:tabs>
        <w:tab w:val="left" w:pos="1021"/>
        <w:tab w:val="left" w:pos="1123"/>
        <w:tab w:val="left" w:pos="1225"/>
        <w:tab w:val="right" w:leader="dot" w:pos="9806"/>
      </w:tabs>
      <w:spacing w:before="60" w:after="60"/>
      <w:ind w:left="1020" w:hanging="680"/>
    </w:pPr>
    <w:rPr>
      <w:noProof/>
      <w:sz w:val="18"/>
    </w:rPr>
  </w:style>
  <w:style w:type="paragraph" w:customStyle="1" w:styleId="TOCHeading">
    <w:name w:val="TOC_Heading"/>
    <w:basedOn w:val="Normal"/>
    <w:next w:val="Normal"/>
    <w:rsid w:val="00880167"/>
    <w:pPr>
      <w:keepNext/>
      <w:spacing w:before="80" w:after="120"/>
    </w:pPr>
    <w:rPr>
      <w:b/>
      <w:sz w:val="24"/>
    </w:rPr>
  </w:style>
  <w:style w:type="paragraph" w:customStyle="1" w:styleId="TableCenter">
    <w:name w:val="Table_Center"/>
    <w:basedOn w:val="Table"/>
    <w:rsid w:val="00880167"/>
    <w:pPr>
      <w:jc w:val="center"/>
    </w:pPr>
  </w:style>
  <w:style w:type="paragraph" w:customStyle="1" w:styleId="Numberedlist21">
    <w:name w:val="Numbered list 2.1"/>
    <w:basedOn w:val="Heading1"/>
    <w:next w:val="Normal"/>
    <w:uiPriority w:val="99"/>
    <w:rsid w:val="00BA4FD2"/>
    <w:pPr>
      <w:tabs>
        <w:tab w:val="left" w:pos="720"/>
      </w:tabs>
    </w:pPr>
  </w:style>
  <w:style w:type="paragraph" w:customStyle="1" w:styleId="Numberedlist22">
    <w:name w:val="Numbered list 2.2"/>
    <w:basedOn w:val="Heading2"/>
    <w:next w:val="Normal"/>
    <w:uiPriority w:val="99"/>
    <w:rsid w:val="00BA4FD2"/>
    <w:pPr>
      <w:numPr>
        <w:numId w:val="1"/>
      </w:numPr>
      <w:tabs>
        <w:tab w:val="left" w:pos="720"/>
      </w:tabs>
    </w:pPr>
  </w:style>
  <w:style w:type="paragraph" w:customStyle="1" w:styleId="Numberedlist23">
    <w:name w:val="Numbered list 2.3"/>
    <w:basedOn w:val="Heading3"/>
    <w:next w:val="Normal"/>
    <w:uiPriority w:val="99"/>
    <w:rsid w:val="00BA4FD2"/>
    <w:pPr>
      <w:numPr>
        <w:numId w:val="1"/>
      </w:numPr>
      <w:tabs>
        <w:tab w:val="clear" w:pos="360"/>
        <w:tab w:val="left" w:pos="1080"/>
        <w:tab w:val="left" w:pos="1440"/>
      </w:tabs>
      <w:ind w:left="1080" w:hanging="1080"/>
    </w:pPr>
  </w:style>
  <w:style w:type="paragraph" w:customStyle="1" w:styleId="Numberedlist24">
    <w:name w:val="Numbered list 2.4"/>
    <w:basedOn w:val="Heading4"/>
    <w:next w:val="Normal"/>
    <w:uiPriority w:val="99"/>
    <w:rsid w:val="00BA4FD2"/>
    <w:pPr>
      <w:numPr>
        <w:numId w:val="1"/>
      </w:numPr>
      <w:tabs>
        <w:tab w:val="clear" w:pos="360"/>
        <w:tab w:val="left" w:pos="1080"/>
        <w:tab w:val="left" w:pos="1440"/>
        <w:tab w:val="left" w:pos="1800"/>
      </w:tabs>
      <w:ind w:left="1080" w:hanging="1080"/>
    </w:pPr>
  </w:style>
  <w:style w:type="paragraph" w:customStyle="1" w:styleId="NormalUserEntry">
    <w:name w:val="Normal_UserEntry"/>
    <w:basedOn w:val="Normal"/>
    <w:rsid w:val="00880167"/>
    <w:rPr>
      <w:color w:val="FF0000"/>
    </w:rPr>
  </w:style>
  <w:style w:type="paragraph" w:customStyle="1" w:styleId="TitleCenter">
    <w:name w:val="Title_Center"/>
    <w:basedOn w:val="Title"/>
    <w:rsid w:val="00880167"/>
    <w:pPr>
      <w:jc w:val="center"/>
    </w:pPr>
  </w:style>
  <w:style w:type="paragraph" w:customStyle="1" w:styleId="TableSmall">
    <w:name w:val="Table_Small"/>
    <w:basedOn w:val="Table"/>
    <w:rsid w:val="00880167"/>
    <w:rPr>
      <w:sz w:val="16"/>
    </w:rPr>
  </w:style>
  <w:style w:type="character" w:customStyle="1" w:styleId="CharacterUserEntry">
    <w:name w:val="Character UserEntry"/>
    <w:basedOn w:val="DefaultParagraphFont"/>
    <w:rsid w:val="00880167"/>
    <w:rPr>
      <w:color w:val="FF0000"/>
    </w:rPr>
  </w:style>
  <w:style w:type="paragraph" w:customStyle="1" w:styleId="TableHeadingCenter">
    <w:name w:val="Table_Heading_Center"/>
    <w:basedOn w:val="TableHeading"/>
    <w:rsid w:val="00880167"/>
    <w:pPr>
      <w:jc w:val="center"/>
    </w:pPr>
  </w:style>
  <w:style w:type="paragraph" w:customStyle="1" w:styleId="TableSmHeading">
    <w:name w:val="Table_Sm_Heading"/>
    <w:basedOn w:val="TableHeading"/>
    <w:rsid w:val="00880167"/>
    <w:pPr>
      <w:spacing w:before="60"/>
    </w:pPr>
    <w:rPr>
      <w:sz w:val="16"/>
    </w:rPr>
  </w:style>
  <w:style w:type="paragraph" w:customStyle="1" w:styleId="TableSmHeadingbogus">
    <w:name w:val="Table_Sm_Heading_bogus"/>
    <w:basedOn w:val="TableSmHeading"/>
    <w:rsid w:val="00880167"/>
    <w:pPr>
      <w:jc w:val="center"/>
    </w:pPr>
  </w:style>
  <w:style w:type="paragraph" w:customStyle="1" w:styleId="Tablenotused">
    <w:name w:val="Table_not_used"/>
    <w:basedOn w:val="Table"/>
    <w:rsid w:val="00880167"/>
    <w:pPr>
      <w:jc w:val="right"/>
    </w:pPr>
  </w:style>
  <w:style w:type="paragraph" w:customStyle="1" w:styleId="TableSmallRight">
    <w:name w:val="Table_Small_Right"/>
    <w:basedOn w:val="TableSmall"/>
    <w:rsid w:val="00880167"/>
    <w:pPr>
      <w:jc w:val="right"/>
    </w:pPr>
  </w:style>
  <w:style w:type="paragraph" w:customStyle="1" w:styleId="TableSmallCenter">
    <w:name w:val="Table_Small_Center"/>
    <w:basedOn w:val="TableSmall"/>
    <w:rsid w:val="00880167"/>
    <w:pPr>
      <w:jc w:val="center"/>
    </w:pPr>
  </w:style>
  <w:style w:type="paragraph" w:styleId="BodyText">
    <w:name w:val="Body Text"/>
    <w:basedOn w:val="Normal"/>
    <w:link w:val="BodyTextChar"/>
    <w:rsid w:val="00E145AF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866CB8"/>
    <w:rPr>
      <w:rFonts w:ascii="Arial" w:hAnsi="Arial"/>
      <w:sz w:val="20"/>
      <w:szCs w:val="20"/>
      <w:lang w:bidi="ar-SA"/>
    </w:rPr>
  </w:style>
  <w:style w:type="paragraph" w:styleId="Closing">
    <w:name w:val="Closing"/>
    <w:basedOn w:val="Normal"/>
    <w:link w:val="ClosingChar"/>
    <w:rsid w:val="00880167"/>
    <w:pPr>
      <w:ind w:left="4320"/>
      <w:jc w:val="right"/>
    </w:pPr>
  </w:style>
  <w:style w:type="character" w:customStyle="1" w:styleId="ClosingChar">
    <w:name w:val="Closing Char"/>
    <w:basedOn w:val="DefaultParagraphFont"/>
    <w:link w:val="Closing"/>
    <w:rsid w:val="00866CB8"/>
    <w:rPr>
      <w:rFonts w:ascii="HP Simplified" w:hAnsi="HP Simplified"/>
      <w:sz w:val="20"/>
      <w:szCs w:val="20"/>
      <w:lang w:bidi="ar-SA"/>
    </w:rPr>
  </w:style>
  <w:style w:type="character" w:styleId="CommentReference">
    <w:name w:val="annotation reference"/>
    <w:basedOn w:val="DefaultParagraphFont"/>
    <w:semiHidden/>
    <w:rsid w:val="00880167"/>
    <w:rPr>
      <w:rFonts w:ascii="Arial" w:hAnsi="Arial"/>
      <w:sz w:val="16"/>
    </w:rPr>
  </w:style>
  <w:style w:type="paragraph" w:styleId="PlainText">
    <w:name w:val="Plain Text"/>
    <w:basedOn w:val="Normal"/>
    <w:link w:val="PlainTextChar"/>
    <w:rsid w:val="00880167"/>
  </w:style>
  <w:style w:type="character" w:customStyle="1" w:styleId="PlainTextChar">
    <w:name w:val="Plain Text Char"/>
    <w:basedOn w:val="DefaultParagraphFont"/>
    <w:link w:val="PlainText"/>
    <w:rsid w:val="00866CB8"/>
    <w:rPr>
      <w:rFonts w:ascii="HP Simplified" w:hAnsi="HP Simplified"/>
      <w:sz w:val="20"/>
      <w:szCs w:val="20"/>
      <w:lang w:bidi="ar-SA"/>
    </w:rPr>
  </w:style>
  <w:style w:type="paragraph" w:customStyle="1" w:styleId="HPTableTitle">
    <w:name w:val="HP_Table_Title"/>
    <w:basedOn w:val="Normal"/>
    <w:next w:val="Normal"/>
    <w:rsid w:val="00880167"/>
    <w:pPr>
      <w:keepNext/>
      <w:keepLines/>
      <w:spacing w:before="240" w:after="60"/>
    </w:pPr>
    <w:rPr>
      <w:b/>
      <w:sz w:val="18"/>
    </w:rPr>
  </w:style>
  <w:style w:type="character" w:styleId="PageNumber">
    <w:name w:val="page number"/>
    <w:basedOn w:val="DefaultParagraphFont"/>
    <w:rsid w:val="00880167"/>
    <w:rPr>
      <w:rFonts w:ascii="Arial" w:hAnsi="Arial"/>
      <w:sz w:val="18"/>
    </w:rPr>
  </w:style>
  <w:style w:type="paragraph" w:styleId="Footer">
    <w:name w:val="footer"/>
    <w:basedOn w:val="Normal"/>
    <w:link w:val="FooterChar"/>
    <w:rsid w:val="0088016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880167"/>
    <w:rPr>
      <w:rFonts w:ascii="HP Simplified" w:hAnsi="HP Simplified"/>
      <w:sz w:val="20"/>
      <w:szCs w:val="20"/>
      <w:lang w:bidi="ar-SA"/>
    </w:rPr>
  </w:style>
  <w:style w:type="paragraph" w:customStyle="1" w:styleId="TableSmHeadingRight">
    <w:name w:val="Table_Sm_Heading_Right"/>
    <w:basedOn w:val="TableSmHeading"/>
    <w:rsid w:val="00880167"/>
    <w:pPr>
      <w:jc w:val="right"/>
    </w:pPr>
  </w:style>
  <w:style w:type="paragraph" w:customStyle="1" w:styleId="TableMedium">
    <w:name w:val="Table_Medium"/>
    <w:basedOn w:val="Table"/>
    <w:rsid w:val="00880167"/>
    <w:rPr>
      <w:sz w:val="18"/>
    </w:rPr>
  </w:style>
  <w:style w:type="paragraph" w:styleId="Subtitle">
    <w:name w:val="Subtitle"/>
    <w:basedOn w:val="Normal"/>
    <w:link w:val="SubtitleChar"/>
    <w:qFormat/>
    <w:rsid w:val="00880167"/>
    <w:pPr>
      <w:spacing w:after="60"/>
      <w:jc w:val="center"/>
    </w:pPr>
    <w:rPr>
      <w:i/>
      <w:sz w:val="16"/>
    </w:rPr>
  </w:style>
  <w:style w:type="character" w:customStyle="1" w:styleId="SubtitleChar">
    <w:name w:val="Subtitle Char"/>
    <w:basedOn w:val="DefaultParagraphFont"/>
    <w:link w:val="Subtitle"/>
    <w:rsid w:val="00866CB8"/>
    <w:rPr>
      <w:rFonts w:ascii="HP Simplified" w:hAnsi="HP Simplified"/>
      <w:i/>
      <w:sz w:val="16"/>
      <w:szCs w:val="20"/>
      <w:lang w:bidi="ar-SA"/>
    </w:rPr>
  </w:style>
  <w:style w:type="paragraph" w:customStyle="1" w:styleId="Bulletwithtext5">
    <w:name w:val="Bullet with text 5"/>
    <w:basedOn w:val="Normal"/>
    <w:rsid w:val="00880167"/>
    <w:pPr>
      <w:numPr>
        <w:numId w:val="8"/>
      </w:numPr>
    </w:pPr>
  </w:style>
  <w:style w:type="paragraph" w:customStyle="1" w:styleId="RMIndtasBullwtxt2">
    <w:name w:val="RM_Indt as Bull w txt 2"/>
    <w:basedOn w:val="Bulletwithtext2"/>
    <w:next w:val="Bulletwithtext2"/>
    <w:rsid w:val="00880167"/>
    <w:pPr>
      <w:numPr>
        <w:numId w:val="0"/>
      </w:numPr>
      <w:ind w:left="720"/>
    </w:pPr>
  </w:style>
  <w:style w:type="paragraph" w:customStyle="1" w:styleId="TableHeadingRight">
    <w:name w:val="Table_Heading_Right"/>
    <w:basedOn w:val="TableHeading"/>
    <w:next w:val="Table"/>
    <w:rsid w:val="00880167"/>
    <w:pPr>
      <w:jc w:val="right"/>
    </w:pPr>
  </w:style>
  <w:style w:type="paragraph" w:customStyle="1" w:styleId="RMHeading1">
    <w:name w:val="RM_Heading 1"/>
    <w:basedOn w:val="Heading1"/>
    <w:next w:val="Normal"/>
    <w:rsid w:val="00880167"/>
    <w:pPr>
      <w:pageBreakBefore/>
    </w:pPr>
    <w:rPr>
      <w:sz w:val="32"/>
    </w:rPr>
  </w:style>
  <w:style w:type="paragraph" w:customStyle="1" w:styleId="RMHeading2">
    <w:name w:val="RM_Heading 2"/>
    <w:basedOn w:val="Heading2"/>
    <w:next w:val="Normal"/>
    <w:rsid w:val="00880167"/>
    <w:pPr>
      <w:pageBreakBefore/>
    </w:pPr>
    <w:rPr>
      <w:sz w:val="30"/>
    </w:rPr>
  </w:style>
  <w:style w:type="paragraph" w:customStyle="1" w:styleId="RMHeading3">
    <w:name w:val="RM_Heading 3"/>
    <w:basedOn w:val="Heading3"/>
    <w:next w:val="Normal"/>
    <w:rsid w:val="00880167"/>
    <w:pPr>
      <w:pageBreakBefore/>
    </w:pPr>
    <w:rPr>
      <w:sz w:val="28"/>
    </w:rPr>
  </w:style>
  <w:style w:type="paragraph" w:customStyle="1" w:styleId="RMTableBullet">
    <w:name w:val="RM_Table_Bullet"/>
    <w:basedOn w:val="Bulletwithtext4"/>
    <w:next w:val="Normal"/>
    <w:rsid w:val="00880167"/>
    <w:pPr>
      <w:tabs>
        <w:tab w:val="clear" w:pos="1440"/>
        <w:tab w:val="left" w:pos="567"/>
      </w:tabs>
      <w:ind w:left="568" w:hanging="284"/>
    </w:pPr>
  </w:style>
  <w:style w:type="paragraph" w:customStyle="1" w:styleId="TableRight">
    <w:name w:val="Table_Right"/>
    <w:basedOn w:val="Table"/>
    <w:rsid w:val="00880167"/>
    <w:pPr>
      <w:jc w:val="right"/>
    </w:pPr>
  </w:style>
  <w:style w:type="paragraph" w:customStyle="1" w:styleId="TableSmHeadingCenter">
    <w:name w:val="Table_Sm_Heading_Center"/>
    <w:basedOn w:val="TableSmHeading"/>
    <w:rsid w:val="00880167"/>
    <w:pPr>
      <w:jc w:val="center"/>
    </w:pPr>
  </w:style>
  <w:style w:type="paragraph" w:customStyle="1" w:styleId="TitlePageHeader">
    <w:name w:val="TitlePage_Header"/>
    <w:basedOn w:val="Normal"/>
    <w:rsid w:val="00880167"/>
    <w:pPr>
      <w:spacing w:before="240" w:after="240"/>
      <w:ind w:left="3240"/>
    </w:pPr>
    <w:rPr>
      <w:b/>
      <w:sz w:val="32"/>
      <w:szCs w:val="32"/>
    </w:rPr>
  </w:style>
  <w:style w:type="paragraph" w:customStyle="1" w:styleId="TitlePageTopBorder">
    <w:name w:val="TitlePage_TopBorder"/>
    <w:basedOn w:val="Normal"/>
    <w:next w:val="Normal"/>
    <w:uiPriority w:val="99"/>
    <w:rsid w:val="00651645"/>
    <w:pPr>
      <w:pBdr>
        <w:top w:val="single" w:sz="18" w:space="1" w:color="auto"/>
      </w:pBdr>
      <w:spacing w:before="240" w:after="240"/>
      <w:ind w:left="3240"/>
    </w:pPr>
    <w:rPr>
      <w:rFonts w:ascii="Futura Hv" w:hAnsi="Futura Hv"/>
      <w:sz w:val="32"/>
    </w:rPr>
  </w:style>
  <w:style w:type="paragraph" w:styleId="BodyText2">
    <w:name w:val="Body Text 2"/>
    <w:basedOn w:val="Normal"/>
    <w:link w:val="BodyText2Char"/>
    <w:uiPriority w:val="99"/>
    <w:rsid w:val="00EC3118"/>
    <w:rPr>
      <w:color w:val="3366FF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866CB8"/>
    <w:rPr>
      <w:rFonts w:ascii="Arial" w:hAnsi="Arial"/>
      <w:sz w:val="20"/>
      <w:szCs w:val="20"/>
      <w:lang w:bidi="ar-SA"/>
    </w:rPr>
  </w:style>
  <w:style w:type="paragraph" w:customStyle="1" w:styleId="TitlePageDetail">
    <w:name w:val="TitlePage_Detail"/>
    <w:basedOn w:val="TitlePageHeaderOOV"/>
    <w:rsid w:val="00880167"/>
    <w:pPr>
      <w:spacing w:line="360" w:lineRule="auto"/>
    </w:pPr>
    <w:rPr>
      <w:b/>
      <w:sz w:val="20"/>
    </w:rPr>
  </w:style>
  <w:style w:type="paragraph" w:customStyle="1" w:styleId="TitlePageHeaderOOV">
    <w:name w:val="TitlePage_Header_OOV"/>
    <w:basedOn w:val="Normal"/>
    <w:rsid w:val="00880167"/>
    <w:pPr>
      <w:ind w:left="4060"/>
    </w:pPr>
    <w:rPr>
      <w:sz w:val="44"/>
    </w:rPr>
  </w:style>
  <w:style w:type="paragraph" w:customStyle="1" w:styleId="TtilePageDetail">
    <w:name w:val="TtilePage_Detail"/>
    <w:basedOn w:val="TitlePageHeaderOOV"/>
    <w:uiPriority w:val="99"/>
    <w:rsid w:val="000F36A2"/>
    <w:pPr>
      <w:spacing w:line="360" w:lineRule="auto"/>
      <w:ind w:left="4320"/>
    </w:pPr>
    <w:rPr>
      <w:rFonts w:ascii="Futura Hv" w:hAnsi="Futura Hv"/>
      <w:sz w:val="20"/>
      <w:szCs w:val="24"/>
    </w:rPr>
  </w:style>
  <w:style w:type="paragraph" w:customStyle="1" w:styleId="NumberedHeadingStyleB1">
    <w:name w:val="Numbered Heading Style B.1"/>
    <w:basedOn w:val="Heading1"/>
    <w:next w:val="Normal"/>
    <w:rsid w:val="00880167"/>
    <w:pPr>
      <w:numPr>
        <w:numId w:val="3"/>
      </w:numPr>
    </w:pPr>
  </w:style>
  <w:style w:type="paragraph" w:customStyle="1" w:styleId="NumberedHeadingStyleB2">
    <w:name w:val="Numbered Heading Style B.2"/>
    <w:basedOn w:val="Heading2"/>
    <w:next w:val="Normal"/>
    <w:rsid w:val="00880167"/>
    <w:pPr>
      <w:numPr>
        <w:numId w:val="3"/>
      </w:numPr>
    </w:pPr>
  </w:style>
  <w:style w:type="paragraph" w:customStyle="1" w:styleId="NumberedHeadingStyleB3">
    <w:name w:val="Numbered Heading Style B.3"/>
    <w:basedOn w:val="Heading3"/>
    <w:next w:val="Normal"/>
    <w:rsid w:val="00880167"/>
    <w:pPr>
      <w:numPr>
        <w:numId w:val="3"/>
      </w:numPr>
    </w:pPr>
  </w:style>
  <w:style w:type="paragraph" w:customStyle="1" w:styleId="NumberedHeadingStyleA1">
    <w:name w:val="Numbered Heading Style A.1"/>
    <w:basedOn w:val="Heading1"/>
    <w:next w:val="Normal"/>
    <w:rsid w:val="00880167"/>
    <w:pPr>
      <w:tabs>
        <w:tab w:val="num" w:pos="360"/>
        <w:tab w:val="left" w:pos="720"/>
      </w:tabs>
      <w:ind w:left="0" w:firstLine="0"/>
    </w:pPr>
  </w:style>
  <w:style w:type="paragraph" w:customStyle="1" w:styleId="NumberedHeadingStyleA2">
    <w:name w:val="Numbered Heading Style A.2"/>
    <w:basedOn w:val="Heading2"/>
    <w:next w:val="Normal"/>
    <w:rsid w:val="00880167"/>
    <w:pPr>
      <w:tabs>
        <w:tab w:val="num" w:pos="720"/>
      </w:tabs>
      <w:ind w:left="720" w:hanging="720"/>
    </w:pPr>
  </w:style>
  <w:style w:type="paragraph" w:customStyle="1" w:styleId="NumberedHeadingStyleA3">
    <w:name w:val="Numbered Heading Style A.3"/>
    <w:basedOn w:val="Heading3"/>
    <w:next w:val="Normal"/>
    <w:rsid w:val="00880167"/>
    <w:pPr>
      <w:tabs>
        <w:tab w:val="num" w:pos="720"/>
        <w:tab w:val="left" w:pos="1080"/>
      </w:tabs>
    </w:pPr>
  </w:style>
  <w:style w:type="paragraph" w:customStyle="1" w:styleId="NumberedHeadingStyleA4">
    <w:name w:val="Numbered Heading Style A.4"/>
    <w:basedOn w:val="Heading4"/>
    <w:next w:val="Normal"/>
    <w:rsid w:val="00880167"/>
    <w:pPr>
      <w:tabs>
        <w:tab w:val="num" w:pos="1080"/>
        <w:tab w:val="left" w:pos="1440"/>
        <w:tab w:val="left" w:pos="1800"/>
      </w:tabs>
      <w:ind w:left="1080" w:hanging="1080"/>
    </w:pPr>
  </w:style>
  <w:style w:type="paragraph" w:customStyle="1" w:styleId="CommandorProgramCode">
    <w:name w:val="Command or Program Code"/>
    <w:basedOn w:val="Normal"/>
    <w:autoRedefine/>
    <w:rsid w:val="00880167"/>
    <w:pPr>
      <w:jc w:val="both"/>
    </w:pPr>
    <w:rPr>
      <w:rFonts w:ascii="Courier New" w:hAnsi="Courier New"/>
    </w:rPr>
  </w:style>
  <w:style w:type="paragraph" w:customStyle="1" w:styleId="NumberedHeadingStyleA5">
    <w:name w:val="Numbered Heading Style A.5"/>
    <w:basedOn w:val="Heading5"/>
    <w:next w:val="Normal"/>
    <w:rsid w:val="00880167"/>
    <w:pPr>
      <w:keepNext/>
      <w:tabs>
        <w:tab w:val="num" w:pos="1080"/>
      </w:tabs>
      <w:ind w:left="1080" w:hanging="1080"/>
    </w:pPr>
    <w:rPr>
      <w:szCs w:val="12"/>
    </w:rPr>
  </w:style>
  <w:style w:type="paragraph" w:customStyle="1" w:styleId="Note">
    <w:name w:val="Note"/>
    <w:basedOn w:val="Normal"/>
    <w:autoRedefine/>
    <w:rsid w:val="00880167"/>
    <w:pPr>
      <w:pBdr>
        <w:top w:val="single" w:sz="4" w:space="1" w:color="auto"/>
        <w:bottom w:val="single" w:sz="4" w:space="1" w:color="auto"/>
      </w:pBdr>
      <w:jc w:val="both"/>
    </w:pPr>
    <w:rPr>
      <w:i/>
      <w:iCs/>
    </w:rPr>
  </w:style>
  <w:style w:type="paragraph" w:customStyle="1" w:styleId="NumberedHeadingStyleA6">
    <w:name w:val="Numbered Heading Style A.6"/>
    <w:basedOn w:val="Heading6"/>
    <w:next w:val="Normal"/>
    <w:rsid w:val="00880167"/>
    <w:pPr>
      <w:keepNext/>
      <w:tabs>
        <w:tab w:val="num" w:pos="1440"/>
      </w:tabs>
      <w:ind w:left="1440" w:hanging="1440"/>
    </w:pPr>
    <w:rPr>
      <w:szCs w:val="12"/>
    </w:rPr>
  </w:style>
  <w:style w:type="paragraph" w:customStyle="1" w:styleId="NumberedHeadingStyleA7">
    <w:name w:val="Numbered Heading Style A.7"/>
    <w:basedOn w:val="Heading7"/>
    <w:next w:val="Normal"/>
    <w:rsid w:val="00880167"/>
    <w:pPr>
      <w:keepNext/>
      <w:tabs>
        <w:tab w:val="num" w:pos="1440"/>
      </w:tabs>
      <w:ind w:left="1440" w:hanging="1440"/>
    </w:pPr>
    <w:rPr>
      <w:szCs w:val="12"/>
    </w:rPr>
  </w:style>
  <w:style w:type="paragraph" w:customStyle="1" w:styleId="NumberedHeadingStyleA8">
    <w:name w:val="Numbered Heading Style A.8"/>
    <w:basedOn w:val="Heading8"/>
    <w:next w:val="Normal"/>
    <w:rsid w:val="00880167"/>
    <w:pPr>
      <w:keepNext/>
      <w:tabs>
        <w:tab w:val="num" w:pos="1800"/>
      </w:tabs>
      <w:ind w:left="1800" w:hanging="1800"/>
    </w:pPr>
    <w:rPr>
      <w:szCs w:val="12"/>
    </w:rPr>
  </w:style>
  <w:style w:type="paragraph" w:customStyle="1" w:styleId="NumberedHeadingStyleA9">
    <w:name w:val="Numbered Heading Style A.9"/>
    <w:basedOn w:val="Heading9"/>
    <w:next w:val="Normal"/>
    <w:rsid w:val="00880167"/>
    <w:pPr>
      <w:keepNext/>
      <w:tabs>
        <w:tab w:val="num" w:pos="1800"/>
      </w:tabs>
      <w:ind w:left="1800" w:hanging="1800"/>
    </w:pPr>
    <w:rPr>
      <w:szCs w:val="12"/>
    </w:rPr>
  </w:style>
  <w:style w:type="paragraph" w:customStyle="1" w:styleId="Source">
    <w:name w:val="Source"/>
    <w:basedOn w:val="Normal"/>
    <w:uiPriority w:val="99"/>
    <w:rsid w:val="00002C89"/>
    <w:pPr>
      <w:ind w:left="720"/>
    </w:pPr>
    <w:rPr>
      <w:rFonts w:ascii="Lucida Console" w:hAnsi="Lucida Console"/>
      <w:sz w:val="16"/>
    </w:rPr>
  </w:style>
  <w:style w:type="paragraph" w:styleId="BalloonText">
    <w:name w:val="Balloon Text"/>
    <w:basedOn w:val="Normal"/>
    <w:link w:val="BalloonTextChar"/>
    <w:rsid w:val="0088016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locked/>
    <w:rsid w:val="00880167"/>
    <w:rPr>
      <w:rFonts w:ascii="Tahoma" w:hAnsi="Tahoma" w:cs="Tahoma"/>
      <w:sz w:val="16"/>
      <w:szCs w:val="16"/>
      <w:lang w:bidi="ar-SA"/>
    </w:rPr>
  </w:style>
  <w:style w:type="paragraph" w:customStyle="1" w:styleId="TableTitle0">
    <w:name w:val="Table Title"/>
    <w:basedOn w:val="Normal"/>
    <w:autoRedefine/>
    <w:uiPriority w:val="99"/>
    <w:rsid w:val="00002C89"/>
    <w:pPr>
      <w:keepNext/>
      <w:keepLines/>
    </w:pPr>
    <w:rPr>
      <w:rFonts w:ascii="Futura Bk" w:hAnsi="Futura Bk"/>
      <w:color w:val="77131F"/>
      <w:sz w:val="28"/>
      <w:szCs w:val="22"/>
      <w:lang w:val="en-GB"/>
    </w:rPr>
  </w:style>
  <w:style w:type="paragraph" w:customStyle="1" w:styleId="TableColumnHeadings">
    <w:name w:val="Table Column Headings"/>
    <w:basedOn w:val="Normal"/>
    <w:autoRedefine/>
    <w:uiPriority w:val="99"/>
    <w:rsid w:val="00002C89"/>
    <w:pPr>
      <w:keepNext/>
      <w:keepLines/>
      <w:framePr w:hSpace="180" w:wrap="around" w:vAnchor="text" w:hAnchor="margin" w:y="228"/>
      <w:jc w:val="center"/>
    </w:pPr>
    <w:rPr>
      <w:rFonts w:ascii="Futura Bk" w:hAnsi="Futura Bk"/>
      <w:b/>
      <w:bCs/>
      <w:color w:val="FFFFFF"/>
      <w:sz w:val="18"/>
      <w:szCs w:val="22"/>
      <w:lang w:val="en-GB"/>
    </w:rPr>
  </w:style>
  <w:style w:type="character" w:styleId="Strong">
    <w:name w:val="Strong"/>
    <w:basedOn w:val="DefaultParagraphFont"/>
    <w:qFormat/>
    <w:locked/>
    <w:rsid w:val="00880167"/>
    <w:rPr>
      <w:b/>
      <w:bCs/>
    </w:rPr>
  </w:style>
  <w:style w:type="table" w:styleId="TableGrid">
    <w:name w:val="Table Grid"/>
    <w:basedOn w:val="TableNormal"/>
    <w:uiPriority w:val="59"/>
    <w:rsid w:val="00880167"/>
    <w:rPr>
      <w:rFonts w:asciiTheme="minorHAnsi" w:eastAsiaTheme="minorHAnsi" w:hAnsiTheme="minorHAnsi" w:cstheme="minorBidi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BookTitle">
    <w:name w:val="Book Title"/>
    <w:basedOn w:val="DefaultParagraphFont"/>
    <w:uiPriority w:val="33"/>
    <w:qFormat/>
    <w:rsid w:val="00880167"/>
    <w:rPr>
      <w:b/>
      <w:bCs/>
      <w:smallCaps/>
      <w:spacing w:val="5"/>
    </w:rPr>
  </w:style>
  <w:style w:type="paragraph" w:styleId="ListParagraph">
    <w:name w:val="List Paragraph"/>
    <w:aliases w:val="lp1"/>
    <w:basedOn w:val="Normal"/>
    <w:link w:val="ListParagraphChar"/>
    <w:uiPriority w:val="34"/>
    <w:qFormat/>
    <w:rsid w:val="00241FD2"/>
    <w:pPr>
      <w:ind w:left="720"/>
      <w:contextualSpacing/>
    </w:pPr>
  </w:style>
  <w:style w:type="character" w:customStyle="1" w:styleId="ListParagraphChar">
    <w:name w:val="List Paragraph Char"/>
    <w:aliases w:val="lp1 Char"/>
    <w:basedOn w:val="DefaultParagraphFont"/>
    <w:link w:val="ListParagraph"/>
    <w:uiPriority w:val="34"/>
    <w:locked/>
    <w:rsid w:val="00311D42"/>
    <w:rPr>
      <w:rFonts w:ascii="HP Simplified" w:hAnsi="HP Simplified"/>
      <w:sz w:val="20"/>
      <w:szCs w:val="20"/>
      <w:lang w:bidi="ar-SA"/>
    </w:rPr>
  </w:style>
  <w:style w:type="table" w:customStyle="1" w:styleId="TSTableStyle">
    <w:name w:val="TS Table Style"/>
    <w:basedOn w:val="TableNormal"/>
    <w:uiPriority w:val="99"/>
    <w:qFormat/>
    <w:rsid w:val="002148D3"/>
    <w:pPr>
      <w:spacing w:before="120" w:after="120"/>
    </w:pPr>
    <w:rPr>
      <w:rFonts w:ascii="Arial" w:hAnsi="Arial" w:cs="Arial"/>
      <w:sz w:val="20"/>
      <w:szCs w:val="20"/>
      <w:lang w:val="en-GB" w:eastAsia="en-GB" w:bidi="ar-SA"/>
    </w:rPr>
    <w:tblPr>
      <w:tblInd w:w="144" w:type="dxa"/>
      <w:tblBorders>
        <w:top w:val="single" w:sz="6" w:space="0" w:color="000000"/>
        <w:bottom w:val="single" w:sz="6" w:space="0" w:color="000000"/>
        <w:insideH w:val="single" w:sz="6" w:space="0" w:color="000000"/>
      </w:tblBorders>
    </w:tblPr>
    <w:trPr>
      <w:cantSplit/>
    </w:trPr>
    <w:tcPr>
      <w:shd w:val="clear" w:color="auto" w:fill="auto"/>
    </w:tcPr>
    <w:tblStylePr w:type="firstRow">
      <w:pPr>
        <w:wordWrap/>
        <w:spacing w:beforeLines="0" w:beforeAutospacing="0" w:afterLines="0" w:afterAutospacing="0"/>
      </w:pPr>
      <w:rPr>
        <w:b/>
      </w:rPr>
      <w:tblPr/>
      <w:tcPr>
        <w:tcBorders>
          <w:top w:val="single" w:sz="6" w:space="0" w:color="000000"/>
          <w:left w:val="nil"/>
          <w:bottom w:val="single" w:sz="6" w:space="0" w:color="000000"/>
          <w:right w:val="nil"/>
          <w:insideH w:val="nil"/>
          <w:insideV w:val="nil"/>
          <w:tl2br w:val="nil"/>
          <w:tr2bl w:val="nil"/>
        </w:tcBorders>
        <w:shd w:val="clear" w:color="auto" w:fill="D9D9D9"/>
      </w:tcPr>
    </w:tblStylePr>
  </w:style>
  <w:style w:type="character" w:customStyle="1" w:styleId="uicontrol">
    <w:name w:val="uicontrol"/>
    <w:basedOn w:val="DefaultParagraphFont"/>
    <w:semiHidden/>
    <w:rsid w:val="0017459D"/>
  </w:style>
  <w:style w:type="paragraph" w:customStyle="1" w:styleId="UserInterface">
    <w:name w:val="User Interface"/>
    <w:next w:val="BodyText"/>
    <w:link w:val="UserInterfaceChar"/>
    <w:rsid w:val="008E2821"/>
    <w:pPr>
      <w:spacing w:before="120" w:after="120"/>
    </w:pPr>
    <w:rPr>
      <w:rFonts w:ascii="Arial" w:hAnsi="Arial" w:cs="Arial"/>
      <w:b/>
      <w:sz w:val="20"/>
      <w:szCs w:val="24"/>
      <w:lang w:bidi="ar-SA"/>
    </w:rPr>
  </w:style>
  <w:style w:type="character" w:customStyle="1" w:styleId="UserInterfaceChar">
    <w:name w:val="User Interface Char"/>
    <w:basedOn w:val="DefaultParagraphFont"/>
    <w:link w:val="UserInterface"/>
    <w:rsid w:val="008E2821"/>
    <w:rPr>
      <w:rFonts w:ascii="Arial" w:hAnsi="Arial" w:cs="Arial"/>
      <w:b/>
      <w:sz w:val="20"/>
      <w:szCs w:val="24"/>
      <w:lang w:bidi="ar-SA"/>
    </w:rPr>
  </w:style>
  <w:style w:type="character" w:customStyle="1" w:styleId="CommandFilename">
    <w:name w:val="Command/Filename"/>
    <w:basedOn w:val="BodyTextChar"/>
    <w:rsid w:val="008E2821"/>
    <w:rPr>
      <w:rFonts w:ascii="Courier New" w:hAnsi="Courier New" w:cs="Arial"/>
      <w:spacing w:val="0"/>
      <w:kern w:val="16"/>
      <w:sz w:val="20"/>
      <w:szCs w:val="20"/>
      <w:lang w:bidi="ar-SA"/>
    </w:rPr>
  </w:style>
  <w:style w:type="paragraph" w:customStyle="1" w:styleId="BulletList1">
    <w:name w:val="Bullet List 1"/>
    <w:rsid w:val="008E2821"/>
    <w:pPr>
      <w:numPr>
        <w:numId w:val="11"/>
      </w:numPr>
      <w:tabs>
        <w:tab w:val="left" w:pos="360"/>
      </w:tabs>
      <w:spacing w:before="120" w:after="120"/>
      <w:ind w:left="360"/>
    </w:pPr>
    <w:rPr>
      <w:rFonts w:ascii="Arial" w:hAnsi="Arial" w:cs="Arial"/>
      <w:sz w:val="20"/>
      <w:szCs w:val="20"/>
      <w:lang w:val="en-GB" w:bidi="ar-SA"/>
    </w:rPr>
  </w:style>
  <w:style w:type="paragraph" w:customStyle="1" w:styleId="TableCell9-pt">
    <w:name w:val="Table Cell (9-pt.)"/>
    <w:basedOn w:val="BodyText"/>
    <w:qFormat/>
    <w:rsid w:val="00CC3956"/>
    <w:pPr>
      <w:spacing w:before="120"/>
    </w:pPr>
    <w:rPr>
      <w:rFonts w:ascii="Arial" w:hAnsi="Arial" w:cs="Arial"/>
      <w:noProof/>
      <w:sz w:val="18"/>
      <w:szCs w:val="32"/>
    </w:rPr>
  </w:style>
  <w:style w:type="table" w:styleId="GridTable4-Accent1">
    <w:name w:val="Grid Table 4 Accent 1"/>
    <w:basedOn w:val="TableNormal"/>
    <w:uiPriority w:val="49"/>
    <w:rsid w:val="007B7D0B"/>
    <w:rPr>
      <w:rFonts w:asciiTheme="minorHAnsi" w:eastAsiaTheme="minorHAnsi" w:hAnsiTheme="minorHAnsi" w:cstheme="minorBidi"/>
      <w:lang w:bidi="ar-SA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BodyText0">
    <w:name w:val="*Body Text"/>
    <w:link w:val="BodyTextZchn"/>
    <w:qFormat/>
    <w:rsid w:val="007B7D0B"/>
    <w:pPr>
      <w:spacing w:after="120"/>
    </w:pPr>
    <w:rPr>
      <w:rFonts w:ascii="Arial" w:hAnsi="Arial"/>
      <w:color w:val="000000"/>
      <w:szCs w:val="20"/>
      <w:lang w:bidi="ar-SA"/>
    </w:rPr>
  </w:style>
  <w:style w:type="character" w:customStyle="1" w:styleId="BodyTextZchn">
    <w:name w:val="*Body Text Zchn"/>
    <w:link w:val="BodyText0"/>
    <w:rsid w:val="007B7D0B"/>
    <w:rPr>
      <w:rFonts w:ascii="Arial" w:hAnsi="Arial"/>
      <w:color w:val="000000"/>
      <w:szCs w:val="20"/>
      <w:lang w:bidi="ar-SA"/>
    </w:rPr>
  </w:style>
  <w:style w:type="paragraph" w:customStyle="1" w:styleId="Normal-Left">
    <w:name w:val="Normal - Left"/>
    <w:basedOn w:val="Normal"/>
    <w:link w:val="Normal-LeftChar"/>
    <w:qFormat/>
    <w:rsid w:val="00B35784"/>
    <w:pPr>
      <w:spacing w:after="200" w:line="276" w:lineRule="auto"/>
    </w:pPr>
    <w:rPr>
      <w:rFonts w:eastAsiaTheme="minorHAnsi" w:cstheme="minorBidi"/>
      <w:szCs w:val="22"/>
      <w:lang w:val="en-GB"/>
    </w:rPr>
  </w:style>
  <w:style w:type="character" w:customStyle="1" w:styleId="Normal-LeftChar">
    <w:name w:val="Normal - Left Char"/>
    <w:basedOn w:val="DefaultParagraphFont"/>
    <w:link w:val="Normal-Left"/>
    <w:rsid w:val="00B35784"/>
    <w:rPr>
      <w:rFonts w:ascii="HP Simplified" w:eastAsiaTheme="minorHAnsi" w:hAnsi="HP Simplified" w:cstheme="minorBidi"/>
      <w:sz w:val="20"/>
      <w:lang w:val="en-GB" w:bidi="ar-SA"/>
    </w:rPr>
  </w:style>
  <w:style w:type="paragraph" w:customStyle="1" w:styleId="Appendix">
    <w:name w:val="Appendix"/>
    <w:basedOn w:val="Heading1"/>
    <w:next w:val="Normal"/>
    <w:link w:val="AppendixChar"/>
    <w:qFormat/>
    <w:rsid w:val="00B35784"/>
    <w:pPr>
      <w:pageBreakBefore/>
      <w:numPr>
        <w:numId w:val="12"/>
      </w:numPr>
      <w:tabs>
        <w:tab w:val="left" w:pos="1710"/>
      </w:tabs>
      <w:spacing w:before="120" w:after="120"/>
      <w:ind w:left="2160" w:hanging="2160"/>
    </w:pPr>
    <w:rPr>
      <w:rFonts w:eastAsiaTheme="majorEastAsia" w:cstheme="majorBidi"/>
      <w:bCs/>
      <w:color w:val="4F81BD" w:themeColor="accent1"/>
      <w:szCs w:val="28"/>
      <w:lang w:val="en-GB"/>
    </w:rPr>
  </w:style>
  <w:style w:type="character" w:customStyle="1" w:styleId="AppendixChar">
    <w:name w:val="Appendix Char"/>
    <w:basedOn w:val="Heading1Char"/>
    <w:link w:val="Appendix"/>
    <w:rsid w:val="00B35784"/>
    <w:rPr>
      <w:rFonts w:ascii="HP Simplified" w:eastAsiaTheme="majorEastAsia" w:hAnsi="HP Simplified" w:cstheme="majorBidi"/>
      <w:b/>
      <w:bCs/>
      <w:color w:val="4F81BD" w:themeColor="accent1"/>
      <w:kern w:val="28"/>
      <w:sz w:val="28"/>
      <w:szCs w:val="28"/>
      <w:lang w:val="en-GB" w:bidi="ar-SA"/>
    </w:rPr>
  </w:style>
  <w:style w:type="paragraph" w:customStyle="1" w:styleId="Normal-8">
    <w:name w:val="Normal - 8"/>
    <w:basedOn w:val="Normal"/>
    <w:link w:val="Normal-8Char"/>
    <w:qFormat/>
    <w:rsid w:val="00B35784"/>
    <w:pPr>
      <w:widowControl w:val="0"/>
      <w:tabs>
        <w:tab w:val="left" w:pos="576"/>
      </w:tabs>
      <w:autoSpaceDE w:val="0"/>
      <w:autoSpaceDN w:val="0"/>
      <w:adjustRightInd w:val="0"/>
      <w:spacing w:before="69" w:after="69" w:line="276" w:lineRule="auto"/>
      <w:ind w:left="576" w:hanging="360"/>
      <w:jc w:val="both"/>
    </w:pPr>
    <w:rPr>
      <w:rFonts w:eastAsia="MS Mincho" w:cstheme="minorBidi"/>
      <w:sz w:val="16"/>
      <w:szCs w:val="22"/>
      <w:lang w:val="en-GB" w:eastAsia="ja-JP" w:bidi="he-IL"/>
    </w:rPr>
  </w:style>
  <w:style w:type="character" w:customStyle="1" w:styleId="Normal-8Char">
    <w:name w:val="Normal - 8 Char"/>
    <w:basedOn w:val="DefaultParagraphFont"/>
    <w:link w:val="Normal-8"/>
    <w:rsid w:val="00B35784"/>
    <w:rPr>
      <w:rFonts w:ascii="HP Simplified" w:eastAsia="MS Mincho" w:hAnsi="HP Simplified" w:cstheme="minorBidi"/>
      <w:sz w:val="16"/>
      <w:lang w:val="en-GB" w:eastAsia="ja-JP"/>
    </w:rPr>
  </w:style>
  <w:style w:type="paragraph" w:customStyle="1" w:styleId="CoverPage1">
    <w:name w:val="Cover Page 1"/>
    <w:basedOn w:val="Normal"/>
    <w:next w:val="Normal"/>
    <w:qFormat/>
    <w:rsid w:val="00B35784"/>
    <w:pPr>
      <w:spacing w:line="276" w:lineRule="auto"/>
    </w:pPr>
    <w:rPr>
      <w:rFonts w:eastAsiaTheme="minorHAnsi" w:cstheme="minorBidi"/>
    </w:rPr>
  </w:style>
  <w:style w:type="character" w:styleId="Hyperlink">
    <w:name w:val="Hyperlink"/>
    <w:basedOn w:val="DefaultParagraphFont"/>
    <w:uiPriority w:val="99"/>
    <w:unhideWhenUsed/>
    <w:rsid w:val="00B35784"/>
    <w:rPr>
      <w:color w:val="0000FF" w:themeColor="hyperlink"/>
      <w:u w:val="single"/>
    </w:rPr>
  </w:style>
  <w:style w:type="paragraph" w:customStyle="1" w:styleId="MBParaMain">
    <w:name w:val="MB Para Main"/>
    <w:basedOn w:val="Normal"/>
    <w:link w:val="MBParaMainChar"/>
    <w:rsid w:val="00B35784"/>
    <w:pPr>
      <w:spacing w:line="360" w:lineRule="auto"/>
    </w:pPr>
    <w:rPr>
      <w:rFonts w:ascii="Century Gothic" w:hAnsi="Century Gothic"/>
      <w:szCs w:val="24"/>
    </w:rPr>
  </w:style>
  <w:style w:type="character" w:customStyle="1" w:styleId="MBParaMainChar">
    <w:name w:val="MB Para Main Char"/>
    <w:link w:val="MBParaMain"/>
    <w:rsid w:val="00B35784"/>
    <w:rPr>
      <w:rFonts w:ascii="Century Gothic" w:hAnsi="Century Gothic"/>
      <w:sz w:val="20"/>
      <w:szCs w:val="24"/>
      <w:lang w:bidi="ar-SA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5784"/>
    <w:rPr>
      <w:rFonts w:ascii="HP Simplified" w:eastAsiaTheme="minorHAnsi" w:hAnsi="HP Simplified" w:cstheme="minorBidi"/>
      <w:sz w:val="20"/>
      <w:szCs w:val="20"/>
      <w:lang w:val="en-GB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5784"/>
    <w:pPr>
      <w:spacing w:after="200"/>
      <w:jc w:val="both"/>
    </w:pPr>
    <w:rPr>
      <w:rFonts w:eastAsiaTheme="minorHAnsi" w:cstheme="minorBidi"/>
      <w:lang w:val="en-GB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5784"/>
    <w:rPr>
      <w:rFonts w:ascii="HP Simplified" w:eastAsiaTheme="minorHAnsi" w:hAnsi="HP Simplified" w:cstheme="minorBidi"/>
      <w:b/>
      <w:bCs/>
      <w:sz w:val="20"/>
      <w:szCs w:val="20"/>
      <w:lang w:val="en-GB"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5784"/>
    <w:rPr>
      <w:b/>
      <w:bCs/>
    </w:rPr>
  </w:style>
  <w:style w:type="paragraph" w:customStyle="1" w:styleId="msolistparagraph0">
    <w:name w:val="msolistparagraph"/>
    <w:basedOn w:val="Normal"/>
    <w:rsid w:val="00B35784"/>
    <w:pPr>
      <w:ind w:left="720"/>
    </w:pPr>
    <w:rPr>
      <w:rFonts w:ascii="Calibri" w:hAnsi="Calibri"/>
      <w:sz w:val="22"/>
      <w:szCs w:val="22"/>
    </w:rPr>
  </w:style>
  <w:style w:type="paragraph" w:customStyle="1" w:styleId="Body">
    <w:name w:val="Body"/>
    <w:basedOn w:val="Normal"/>
    <w:link w:val="BodyChar"/>
    <w:uiPriority w:val="99"/>
    <w:rsid w:val="00B35784"/>
    <w:pPr>
      <w:spacing w:before="120" w:after="120" w:line="276" w:lineRule="auto"/>
      <w:jc w:val="both"/>
    </w:pPr>
    <w:rPr>
      <w:rFonts w:ascii="Arial" w:eastAsia="SimSun" w:hAnsi="Arial"/>
      <w:szCs w:val="24"/>
      <w:lang w:eastAsia="zh-CN"/>
    </w:rPr>
  </w:style>
  <w:style w:type="character" w:customStyle="1" w:styleId="BodyChar">
    <w:name w:val="Body Char"/>
    <w:basedOn w:val="DefaultParagraphFont"/>
    <w:link w:val="Body"/>
    <w:uiPriority w:val="99"/>
    <w:locked/>
    <w:rsid w:val="00B35784"/>
    <w:rPr>
      <w:rFonts w:ascii="Arial" w:eastAsia="SimSun" w:hAnsi="Arial"/>
      <w:sz w:val="20"/>
      <w:szCs w:val="24"/>
      <w:lang w:eastAsia="zh-CN" w:bidi="ar-SA"/>
    </w:rPr>
  </w:style>
  <w:style w:type="paragraph" w:customStyle="1" w:styleId="TableFigureCaption">
    <w:name w:val="*Table/Figure Caption"/>
    <w:basedOn w:val="BodyText0"/>
    <w:next w:val="BodyText0"/>
    <w:rsid w:val="00B35784"/>
    <w:pPr>
      <w:keepNext/>
    </w:pPr>
    <w:rPr>
      <w:b/>
      <w:color w:val="auto"/>
      <w:sz w:val="20"/>
      <w:szCs w:val="18"/>
    </w:rPr>
  </w:style>
  <w:style w:type="paragraph" w:customStyle="1" w:styleId="Subheading">
    <w:name w:val="*Subheading"/>
    <w:basedOn w:val="BodyText0"/>
    <w:next w:val="BodyText0"/>
    <w:rsid w:val="00B35784"/>
    <w:pPr>
      <w:keepNext/>
    </w:pPr>
    <w:rPr>
      <w:b/>
      <w:color w:val="093678"/>
    </w:rPr>
  </w:style>
  <w:style w:type="paragraph" w:customStyle="1" w:styleId="Figure">
    <w:name w:val="*Figure"/>
    <w:basedOn w:val="BodyText0"/>
    <w:next w:val="BodyText0"/>
    <w:rsid w:val="00B35784"/>
    <w:pPr>
      <w:jc w:val="center"/>
    </w:pPr>
  </w:style>
  <w:style w:type="paragraph" w:customStyle="1" w:styleId="QuotationAttribute">
    <w:name w:val="*Quotation Attribute"/>
    <w:basedOn w:val="BodyText0"/>
    <w:next w:val="BodyText0"/>
    <w:rsid w:val="00B35784"/>
    <w:pPr>
      <w:numPr>
        <w:numId w:val="13"/>
      </w:numPr>
      <w:tabs>
        <w:tab w:val="clear" w:pos="936"/>
      </w:tabs>
      <w:ind w:left="1080" w:right="720" w:hanging="360"/>
    </w:pPr>
  </w:style>
  <w:style w:type="paragraph" w:customStyle="1" w:styleId="body0">
    <w:name w:val="*body"/>
    <w:basedOn w:val="BodyText0"/>
    <w:link w:val="bodyChar0"/>
    <w:rsid w:val="00B35784"/>
  </w:style>
  <w:style w:type="character" w:customStyle="1" w:styleId="bodyChar0">
    <w:name w:val="*body Char"/>
    <w:basedOn w:val="DefaultParagraphFont"/>
    <w:link w:val="body0"/>
    <w:rsid w:val="00B35784"/>
    <w:rPr>
      <w:rFonts w:ascii="Arial" w:hAnsi="Arial"/>
      <w:color w:val="000000"/>
      <w:szCs w:val="20"/>
      <w:lang w:bidi="ar-SA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B35784"/>
    <w:rPr>
      <w:rFonts w:ascii="Tahoma" w:eastAsiaTheme="minorHAnsi" w:hAnsi="Tahoma" w:cs="Tahoma"/>
      <w:sz w:val="16"/>
      <w:szCs w:val="16"/>
      <w:lang w:val="en-GB" w:bidi="ar-SA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35784"/>
    <w:pPr>
      <w:jc w:val="both"/>
    </w:pPr>
    <w:rPr>
      <w:rFonts w:ascii="Tahoma" w:eastAsiaTheme="minorHAnsi" w:hAnsi="Tahoma" w:cs="Tahoma"/>
      <w:sz w:val="16"/>
      <w:szCs w:val="16"/>
      <w:lang w:val="en-GB"/>
    </w:rPr>
  </w:style>
  <w:style w:type="paragraph" w:customStyle="1" w:styleId="BodySingle">
    <w:name w:val="*Body Single"/>
    <w:basedOn w:val="BodyText0"/>
    <w:rsid w:val="00B35784"/>
    <w:pPr>
      <w:spacing w:after="0"/>
    </w:pPr>
  </w:style>
  <w:style w:type="paragraph" w:customStyle="1" w:styleId="Bullet1Single">
    <w:name w:val="*Bullet #1 Single"/>
    <w:basedOn w:val="Bullet1Double"/>
    <w:link w:val="Bullet1SingleChar"/>
    <w:rsid w:val="00B35784"/>
    <w:pPr>
      <w:numPr>
        <w:numId w:val="15"/>
      </w:numPr>
      <w:tabs>
        <w:tab w:val="clear" w:pos="0"/>
      </w:tabs>
      <w:spacing w:after="0"/>
      <w:ind w:left="432" w:hanging="432"/>
    </w:pPr>
  </w:style>
  <w:style w:type="paragraph" w:customStyle="1" w:styleId="Bullet1Double">
    <w:name w:val="*Bullet #1 Double"/>
    <w:basedOn w:val="BodyText0"/>
    <w:link w:val="Bullet1DoubleCharChar"/>
    <w:rsid w:val="00B35784"/>
    <w:pPr>
      <w:numPr>
        <w:numId w:val="14"/>
      </w:numPr>
      <w:tabs>
        <w:tab w:val="left" w:pos="432"/>
      </w:tabs>
    </w:pPr>
  </w:style>
  <w:style w:type="character" w:customStyle="1" w:styleId="Bullet1DoubleCharChar">
    <w:name w:val="*Bullet #1 Double Char Char"/>
    <w:basedOn w:val="BodyTextZchn"/>
    <w:link w:val="Bullet1Double"/>
    <w:rsid w:val="00B35784"/>
    <w:rPr>
      <w:rFonts w:ascii="Arial" w:hAnsi="Arial"/>
      <w:color w:val="000000"/>
      <w:szCs w:val="20"/>
      <w:lang w:bidi="ar-SA"/>
    </w:rPr>
  </w:style>
  <w:style w:type="character" w:customStyle="1" w:styleId="Bullet1SingleChar">
    <w:name w:val="*Bullet #1 Single Char"/>
    <w:basedOn w:val="Bullet1DoubleCharChar"/>
    <w:link w:val="Bullet1Single"/>
    <w:rsid w:val="00B35784"/>
    <w:rPr>
      <w:rFonts w:ascii="Arial" w:hAnsi="Arial"/>
      <w:color w:val="000000"/>
      <w:szCs w:val="20"/>
      <w:lang w:bidi="ar-SA"/>
    </w:rPr>
  </w:style>
  <w:style w:type="paragraph" w:customStyle="1" w:styleId="body1">
    <w:name w:val="body"/>
    <w:basedOn w:val="BodyText0"/>
    <w:link w:val="bodyChar1"/>
    <w:rsid w:val="00B35784"/>
  </w:style>
  <w:style w:type="character" w:customStyle="1" w:styleId="bodyChar1">
    <w:name w:val="body Char"/>
    <w:link w:val="body1"/>
    <w:rsid w:val="00B35784"/>
    <w:rPr>
      <w:rFonts w:ascii="Arial" w:hAnsi="Arial"/>
      <w:color w:val="000000"/>
      <w:szCs w:val="20"/>
      <w:lang w:bidi="ar-SA"/>
    </w:rPr>
  </w:style>
  <w:style w:type="paragraph" w:customStyle="1" w:styleId="bullet">
    <w:name w:val="*bullet"/>
    <w:basedOn w:val="Bullet1Single"/>
    <w:link w:val="bulletChar"/>
    <w:rsid w:val="00B35784"/>
  </w:style>
  <w:style w:type="character" w:customStyle="1" w:styleId="bulletChar">
    <w:name w:val="*bullet Char"/>
    <w:basedOn w:val="Bullet1SingleChar"/>
    <w:link w:val="bullet"/>
    <w:rsid w:val="00B35784"/>
    <w:rPr>
      <w:rFonts w:ascii="Arial" w:hAnsi="Arial"/>
      <w:color w:val="000000"/>
      <w:szCs w:val="20"/>
      <w:lang w:bidi="ar-SA"/>
    </w:rPr>
  </w:style>
  <w:style w:type="paragraph" w:customStyle="1" w:styleId="Heading20">
    <w:name w:val="*Heading2"/>
    <w:basedOn w:val="Normal"/>
    <w:link w:val="Heading2Char0"/>
    <w:rsid w:val="00B35784"/>
    <w:pPr>
      <w:keepNext/>
      <w:keepLines/>
      <w:spacing w:before="120" w:after="120"/>
      <w:outlineLvl w:val="2"/>
    </w:pPr>
    <w:rPr>
      <w:rFonts w:ascii="Arial" w:hAnsi="Arial"/>
      <w:b/>
      <w:color w:val="093678"/>
      <w:sz w:val="32"/>
      <w:szCs w:val="24"/>
    </w:rPr>
  </w:style>
  <w:style w:type="character" w:customStyle="1" w:styleId="Heading2Char0">
    <w:name w:val="*Heading2 Char"/>
    <w:basedOn w:val="DefaultParagraphFont"/>
    <w:link w:val="Heading20"/>
    <w:rsid w:val="00B35784"/>
    <w:rPr>
      <w:rFonts w:ascii="Arial" w:hAnsi="Arial"/>
      <w:b/>
      <w:color w:val="093678"/>
      <w:sz w:val="32"/>
      <w:szCs w:val="24"/>
      <w:lang w:bidi="ar-SA"/>
    </w:rPr>
  </w:style>
  <w:style w:type="character" w:customStyle="1" w:styleId="hps">
    <w:name w:val="hps"/>
    <w:basedOn w:val="DefaultParagraphFont"/>
    <w:rsid w:val="00B35784"/>
  </w:style>
  <w:style w:type="character" w:customStyle="1" w:styleId="apple-converted-space">
    <w:name w:val="apple-converted-space"/>
    <w:basedOn w:val="DefaultParagraphFont"/>
    <w:rsid w:val="00B35784"/>
  </w:style>
  <w:style w:type="character" w:customStyle="1" w:styleId="cpitemname">
    <w:name w:val="cp_item_name"/>
    <w:basedOn w:val="DefaultParagraphFont"/>
    <w:rsid w:val="00B35784"/>
  </w:style>
  <w:style w:type="character" w:customStyle="1" w:styleId="cpitemversion">
    <w:name w:val="cp_item_version"/>
    <w:basedOn w:val="DefaultParagraphFont"/>
    <w:rsid w:val="00B35784"/>
  </w:style>
  <w:style w:type="paragraph" w:customStyle="1" w:styleId="Default">
    <w:name w:val="Default"/>
    <w:rsid w:val="00B35784"/>
    <w:pPr>
      <w:autoSpaceDE w:val="0"/>
      <w:autoSpaceDN w:val="0"/>
      <w:adjustRightInd w:val="0"/>
    </w:pPr>
    <w:rPr>
      <w:rFonts w:ascii="Century Schoolbook" w:eastAsiaTheme="minorHAnsi" w:hAnsi="Century Schoolbook" w:cs="Century Schoolbook"/>
      <w:color w:val="000000"/>
      <w:sz w:val="24"/>
      <w:szCs w:val="24"/>
      <w:lang w:val="en-SG" w:bidi="ar-SA"/>
    </w:rPr>
  </w:style>
  <w:style w:type="character" w:styleId="HTMLCode">
    <w:name w:val="HTML Code"/>
    <w:basedOn w:val="DefaultParagraphFont"/>
    <w:uiPriority w:val="99"/>
    <w:semiHidden/>
    <w:unhideWhenUsed/>
    <w:rsid w:val="00B35784"/>
    <w:rPr>
      <w:rFonts w:ascii="Consolas" w:eastAsia="Times New Roman" w:hAnsi="Consolas" w:cs="Consolas" w:hint="default"/>
      <w:color w:val="333333"/>
      <w:sz w:val="24"/>
      <w:szCs w:val="24"/>
    </w:rPr>
  </w:style>
  <w:style w:type="character" w:customStyle="1" w:styleId="csaidocvariablescsaidocjbossdirectory">
    <w:name w:val="csaidocvariablescsaidocjbossdirectory"/>
    <w:basedOn w:val="DefaultParagraphFont"/>
    <w:rsid w:val="00B35784"/>
  </w:style>
  <w:style w:type="character" w:customStyle="1" w:styleId="csavariablesfileproviderproperty">
    <w:name w:val="csavariablesfileproviderproperty"/>
    <w:basedOn w:val="DefaultParagraphFont"/>
    <w:rsid w:val="00B35784"/>
  </w:style>
  <w:style w:type="character" w:customStyle="1" w:styleId="csavariablesoo">
    <w:name w:val="csavariablesoo"/>
    <w:basedOn w:val="DefaultParagraphFont"/>
    <w:rsid w:val="00B35784"/>
  </w:style>
  <w:style w:type="character" w:customStyle="1" w:styleId="csavariablestaboperations">
    <w:name w:val="csavariablestaboperations"/>
    <w:basedOn w:val="DefaultParagraphFont"/>
    <w:rsid w:val="00B35784"/>
  </w:style>
  <w:style w:type="character" w:customStyle="1" w:styleId="csavariablesadminclient">
    <w:name w:val="csavariablesadminclient"/>
    <w:basedOn w:val="DefaultParagraphFont"/>
    <w:rsid w:val="00B35784"/>
  </w:style>
  <w:style w:type="character" w:customStyle="1" w:styleId="csavariablesenduserclient">
    <w:name w:val="csavariablesenduserclient"/>
    <w:basedOn w:val="DefaultParagraphFont"/>
    <w:rsid w:val="00B35784"/>
  </w:style>
  <w:style w:type="character" w:customStyle="1" w:styleId="searchhighlight1">
    <w:name w:val="searchhighlight1"/>
    <w:basedOn w:val="DefaultParagraphFont"/>
    <w:rsid w:val="00B35784"/>
  </w:style>
  <w:style w:type="character" w:customStyle="1" w:styleId="StyleBold">
    <w:name w:val="Style Bold"/>
    <w:basedOn w:val="DefaultParagraphFont"/>
    <w:rsid w:val="00B35784"/>
    <w:rPr>
      <w:b/>
      <w:bCs/>
    </w:rPr>
  </w:style>
  <w:style w:type="character" w:customStyle="1" w:styleId="FootnoteTextChar">
    <w:name w:val="Footnote Text Char"/>
    <w:basedOn w:val="DefaultParagraphFont"/>
    <w:link w:val="FootnoteText"/>
    <w:semiHidden/>
    <w:rsid w:val="00B35784"/>
    <w:rPr>
      <w:rFonts w:ascii="HP Simplified" w:hAnsi="HP Simplified"/>
      <w:sz w:val="20"/>
      <w:szCs w:val="20"/>
      <w:lang w:bidi="ar-SA"/>
    </w:rPr>
  </w:style>
  <w:style w:type="paragraph" w:styleId="FootnoteText">
    <w:name w:val="footnote text"/>
    <w:basedOn w:val="Normal"/>
    <w:link w:val="FootnoteTextChar"/>
    <w:semiHidden/>
    <w:unhideWhenUsed/>
    <w:rsid w:val="00B35784"/>
  </w:style>
  <w:style w:type="character" w:customStyle="1" w:styleId="BodyTextChar0">
    <w:name w:val="*Body Text Char"/>
    <w:basedOn w:val="DefaultParagraphFont"/>
    <w:locked/>
    <w:rsid w:val="00B35784"/>
    <w:rPr>
      <w:rFonts w:ascii="Arial" w:hAnsi="Arial"/>
      <w:color w:val="000000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B35784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B35784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B35784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B35784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B35784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table" w:styleId="GridTable7Colorful-Accent1">
    <w:name w:val="Grid Table 7 Colorful Accent 1"/>
    <w:basedOn w:val="TableNormal"/>
    <w:uiPriority w:val="52"/>
    <w:rsid w:val="00B35784"/>
    <w:rPr>
      <w:rFonts w:asciiTheme="minorHAnsi" w:eastAsiaTheme="minorHAnsi" w:hAnsiTheme="minorHAnsi" w:cstheme="minorBidi"/>
      <w:color w:val="365F91" w:themeColor="accent1" w:themeShade="BF"/>
      <w:lang w:bidi="ar-SA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B35784"/>
    <w:rPr>
      <w:rFonts w:asciiTheme="minorHAnsi" w:eastAsiaTheme="minorHAnsi" w:hAnsiTheme="minorHAnsi" w:cstheme="minorBidi"/>
      <w:lang w:bidi="ar-SA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paragraph" w:customStyle="1" w:styleId="Heading1Numbered">
    <w:name w:val="Heading 1 Numbered"/>
    <w:basedOn w:val="Heading1"/>
    <w:next w:val="Normal"/>
    <w:link w:val="Heading1NumberedChar"/>
    <w:rsid w:val="00880167"/>
    <w:pPr>
      <w:numPr>
        <w:numId w:val="0"/>
      </w:numPr>
      <w:tabs>
        <w:tab w:val="num" w:pos="360"/>
        <w:tab w:val="left" w:pos="720"/>
      </w:tabs>
      <w:ind w:left="360" w:hanging="360"/>
    </w:pPr>
    <w:rPr>
      <w:rFonts w:ascii="Futura Bk" w:hAnsi="Futura Bk"/>
    </w:rPr>
  </w:style>
  <w:style w:type="character" w:customStyle="1" w:styleId="Heading1NumberedChar">
    <w:name w:val="Heading 1 Numbered Char"/>
    <w:link w:val="Heading1Numbered"/>
    <w:rsid w:val="00880167"/>
    <w:rPr>
      <w:rFonts w:ascii="Futura Bk" w:hAnsi="Futura Bk"/>
      <w:b/>
      <w:kern w:val="28"/>
      <w:sz w:val="28"/>
      <w:szCs w:val="20"/>
      <w:lang w:bidi="ar-SA"/>
    </w:rPr>
  </w:style>
  <w:style w:type="paragraph" w:customStyle="1" w:styleId="Heading2Numbered">
    <w:name w:val="Heading 2 Numbered"/>
    <w:basedOn w:val="Heading2"/>
    <w:next w:val="Normal"/>
    <w:rsid w:val="00880167"/>
    <w:pPr>
      <w:numPr>
        <w:ilvl w:val="0"/>
        <w:numId w:val="0"/>
      </w:numPr>
      <w:tabs>
        <w:tab w:val="num" w:pos="720"/>
      </w:tabs>
      <w:ind w:left="360" w:hanging="360"/>
    </w:pPr>
    <w:rPr>
      <w:rFonts w:ascii="Futura Bk" w:hAnsi="Futura Bk"/>
    </w:rPr>
  </w:style>
  <w:style w:type="paragraph" w:customStyle="1" w:styleId="Heading3Numbered">
    <w:name w:val="Heading 3 Numbered"/>
    <w:basedOn w:val="Heading3"/>
    <w:next w:val="Normal"/>
    <w:rsid w:val="00880167"/>
    <w:pPr>
      <w:numPr>
        <w:ilvl w:val="0"/>
        <w:numId w:val="0"/>
      </w:numPr>
      <w:tabs>
        <w:tab w:val="left" w:pos="1080"/>
        <w:tab w:val="num" w:pos="1170"/>
      </w:tabs>
      <w:ind w:left="810" w:hanging="360"/>
    </w:pPr>
    <w:rPr>
      <w:rFonts w:ascii="Futura Bk" w:hAnsi="Futura Bk"/>
      <w:sz w:val="22"/>
    </w:rPr>
  </w:style>
  <w:style w:type="character" w:customStyle="1" w:styleId="TableChar">
    <w:name w:val="Table Char"/>
    <w:basedOn w:val="DefaultParagraphFont"/>
    <w:link w:val="Table"/>
    <w:rsid w:val="00880167"/>
    <w:rPr>
      <w:rFonts w:ascii="HP Simplified" w:hAnsi="HP Simplified"/>
      <w:sz w:val="20"/>
      <w:szCs w:val="20"/>
      <w:lang w:bidi="ar-SA"/>
    </w:rPr>
  </w:style>
  <w:style w:type="paragraph" w:customStyle="1" w:styleId="Style1">
    <w:name w:val="Style1"/>
    <w:basedOn w:val="Heading2"/>
    <w:link w:val="Style1Char"/>
    <w:qFormat/>
    <w:rsid w:val="00277D8D"/>
    <w:rPr>
      <w:rFonts w:eastAsiaTheme="minorHAnsi" w:cstheme="minorBidi"/>
    </w:rPr>
  </w:style>
  <w:style w:type="character" w:customStyle="1" w:styleId="Style1Char">
    <w:name w:val="Style1 Char"/>
    <w:basedOn w:val="Heading2Char"/>
    <w:link w:val="Style1"/>
    <w:rsid w:val="00277D8D"/>
    <w:rPr>
      <w:rFonts w:ascii="HP Simplified" w:eastAsiaTheme="minorHAnsi" w:hAnsi="HP Simplified" w:cstheme="minorBidi"/>
      <w:b/>
      <w:sz w:val="20"/>
      <w:szCs w:val="20"/>
      <w:lang w:bidi="ar-SA"/>
    </w:rPr>
  </w:style>
  <w:style w:type="paragraph" w:styleId="TOCHeading0">
    <w:name w:val="TOC Heading"/>
    <w:basedOn w:val="Heading1"/>
    <w:next w:val="Normal"/>
    <w:uiPriority w:val="39"/>
    <w:unhideWhenUsed/>
    <w:qFormat/>
    <w:rsid w:val="009642D4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5751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66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5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8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28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28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28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0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3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2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5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hyperlink" Target="https://docs.docker.com/engine/install/ubuntu/" TargetMode="External"/><Relationship Id="rId44" Type="http://schemas.openxmlformats.org/officeDocument/2006/relationships/image" Target="media/image32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developer.nvidia.com/cuda-downloads?target_os=Linux&amp;target_arch=x86_64&amp;Distribution=Ubuntu&amp;target_version=22.04&amp;target_type=deb_local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rian\AppData\Roaming\Microsoft\Templates\HPGM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0CE5F343626447B7F2EF80A5F74E93" ma:contentTypeVersion="16" ma:contentTypeDescription="Create a new document." ma:contentTypeScope="" ma:versionID="f2499312701c408cc36af8a5a45cfb47">
  <xsd:schema xmlns:xsd="http://www.w3.org/2001/XMLSchema" xmlns:xs="http://www.w3.org/2001/XMLSchema" xmlns:p="http://schemas.microsoft.com/office/2006/metadata/properties" xmlns:ns2="3fa2211b-9f7e-441a-b46e-7e4d8a917889" xmlns:ns3="32111160-a8d6-46ce-b036-251a90e6d207" xmlns:ns4="528dc42b-a8a9-4871-b1aa-61453096122c" targetNamespace="http://schemas.microsoft.com/office/2006/metadata/properties" ma:root="true" ma:fieldsID="ff0bb8301e3d4a2434d3a79d48be5284" ns2:_="" ns3:_="" ns4:_="">
    <xsd:import namespace="3fa2211b-9f7e-441a-b46e-7e4d8a917889"/>
    <xsd:import namespace="32111160-a8d6-46ce-b036-251a90e6d207"/>
    <xsd:import namespace="528dc42b-a8a9-4871-b1aa-61453096122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a2211b-9f7e-441a-b46e-7e4d8a91788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4" nillable="true" ma:displayName="Location" ma:internalName="MediaServiceLocatio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25aa102e-2e4d-4f82-9951-c6a7f8de6b7f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111160-a8d6-46ce-b036-251a90e6d207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28dc42b-a8a9-4871-b1aa-61453096122c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9fd94713-c5d5-4c77-b88b-f503c89db2b3" ma:internalName="TaxCatchAll" ma:showField="CatchAllData" ma:web="32111160-a8d6-46ce-b036-251a90e6d20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>
  <documentManagement>
    <lcf76f155ced4ddcb4097134ff3c332f xmlns="3fa2211b-9f7e-441a-b46e-7e4d8a917889">
      <Terms xmlns="http://schemas.microsoft.com/office/infopath/2007/PartnerControls"/>
    </lcf76f155ced4ddcb4097134ff3c332f>
    <TaxCatchAll xmlns="528dc42b-a8a9-4871-b1aa-61453096122c" xsi:nil="true"/>
  </documentManagement>
</p:properties>
</file>

<file path=customXml/itemProps1.xml><?xml version="1.0" encoding="utf-8"?>
<ds:datastoreItem xmlns:ds="http://schemas.openxmlformats.org/officeDocument/2006/customXml" ds:itemID="{2DA24C24-7A28-4E5A-BD30-64B4E04FE3F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A7C1239-C15E-4C6D-9018-3F6FC490C34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fa2211b-9f7e-441a-b46e-7e4d8a917889"/>
    <ds:schemaRef ds:uri="32111160-a8d6-46ce-b036-251a90e6d207"/>
    <ds:schemaRef ds:uri="528dc42b-a8a9-4871-b1aa-61453096122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28BECFB-06AB-49A5-8571-C9C9D57BCFC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3D4A9FB-AD30-481E-947E-2D6A605B7AAC}">
  <ds:schemaRefs>
    <ds:schemaRef ds:uri="http://schemas.microsoft.com/office/2006/metadata/properties"/>
    <ds:schemaRef ds:uri="3fa2211b-9f7e-441a-b46e-7e4d8a917889"/>
    <ds:schemaRef ds:uri="http://schemas.microsoft.com/office/infopath/2007/PartnerControls"/>
    <ds:schemaRef ds:uri="528dc42b-a8a9-4871-b1aa-61453096122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HPGM.dotm</Template>
  <TotalTime>278</TotalTime>
  <Pages>14</Pages>
  <Words>1155</Words>
  <Characters>6584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GSE2400T Detailed Design</vt:lpstr>
    </vt:vector>
  </TitlesOfParts>
  <Manager>Phil Knutson</Manager>
  <Company>Hewlett-Packard</Company>
  <LinksUpToDate>false</LinksUpToDate>
  <CharactersWithSpaces>7724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GSE2400T Detailed Design</dc:title>
  <dc:subject>HP Global Method</dc:subject>
  <dc:creator>Henry Pozzetta</dc:creator>
  <cp:keywords/>
  <cp:lastModifiedBy>Das, Sonali (GRS RPS)</cp:lastModifiedBy>
  <cp:revision>38</cp:revision>
  <cp:lastPrinted>1998-09-07T11:41:00Z</cp:lastPrinted>
  <dcterms:created xsi:type="dcterms:W3CDTF">2016-09-25T09:48:00Z</dcterms:created>
  <dcterms:modified xsi:type="dcterms:W3CDTF">2023-03-23T10:30:00Z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ject_Document_Id">
    <vt:lpwstr>Infra and Cloud Design Doc</vt:lpwstr>
  </property>
  <property fmtid="{D5CDD505-2E9C-101B-9397-08002B2CF9AE}" pid="3" name="EID_No">
    <vt:lpwstr>Project ID No</vt:lpwstr>
  </property>
  <property fmtid="{D5CDD505-2E9C-101B-9397-08002B2CF9AE}" pid="4" name="Project_Name">
    <vt:lpwstr>Vibal Cloud Services</vt:lpwstr>
  </property>
  <property fmtid="{D5CDD505-2E9C-101B-9397-08002B2CF9AE}" pid="5" name="Project_Acronym">
    <vt:lpwstr>VCS</vt:lpwstr>
  </property>
  <property fmtid="{D5CDD505-2E9C-101B-9397-08002B2CF9AE}" pid="6" name="Project_Manager">
    <vt:lpwstr>Adrian Phua</vt:lpwstr>
  </property>
  <property fmtid="{D5CDD505-2E9C-101B-9397-08002B2CF9AE}" pid="7" name="Project_Manager_Title">
    <vt:lpwstr>Solution Architect</vt:lpwstr>
  </property>
  <property fmtid="{D5CDD505-2E9C-101B-9397-08002B2CF9AE}" pid="8" name="Client_Name">
    <vt:lpwstr>Customer Name</vt:lpwstr>
  </property>
  <property fmtid="{D5CDD505-2E9C-101B-9397-08002B2CF9AE}" pid="9" name="DontUpdate">
    <vt:lpwstr>0</vt:lpwstr>
  </property>
  <property fmtid="{D5CDD505-2E9C-101B-9397-08002B2CF9AE}" pid="10" name="Tool_Name">
    <vt:lpwstr>Detailed Design</vt:lpwstr>
  </property>
  <property fmtid="{D5CDD505-2E9C-101B-9397-08002B2CF9AE}" pid="11" name="Version">
    <vt:lpwstr>10</vt:lpwstr>
  </property>
  <property fmtid="{D5CDD505-2E9C-101B-9397-08002B2CF9AE}" pid="12" name="Release_Date">
    <vt:lpwstr>08-Feb-2007</vt:lpwstr>
  </property>
  <property fmtid="{D5CDD505-2E9C-101B-9397-08002B2CF9AE}" pid="13" name="Tool_ID">
    <vt:lpwstr>GSE2400T</vt:lpwstr>
  </property>
  <property fmtid="{D5CDD505-2E9C-101B-9397-08002B2CF9AE}" pid="14" name="Doc_Ver_Num">
    <vt:lpwstr>2.0</vt:lpwstr>
  </property>
  <property fmtid="{D5CDD505-2E9C-101B-9397-08002B2CF9AE}" pid="15" name="Doc_Ver_Date">
    <vt:lpwstr>21 Jan 2015</vt:lpwstr>
  </property>
  <property fmtid="{D5CDD505-2E9C-101B-9397-08002B2CF9AE}" pid="16" name="Review_Method">
    <vt:lpwstr>Peer Review</vt:lpwstr>
  </property>
  <property fmtid="{D5CDD505-2E9C-101B-9397-08002B2CF9AE}" pid="17" name="Project_ID_No">
    <vt:lpwstr>PH3-VG001, PH3-VG002</vt:lpwstr>
  </property>
  <property fmtid="{D5CDD505-2E9C-101B-9397-08002B2CF9AE}" pid="18" name="Customer_Name">
    <vt:lpwstr>Vibal Publishing</vt:lpwstr>
  </property>
  <property fmtid="{D5CDD505-2E9C-101B-9397-08002B2CF9AE}" pid="19" name="SPSDescription">
    <vt:lpwstr>Defines the detailed design of a solution - the results of converting technical requirements into specific system components.</vt:lpwstr>
  </property>
  <property fmtid="{D5CDD505-2E9C-101B-9397-08002B2CF9AE}" pid="20" name="Process Group">
    <vt:lpwstr>Plan</vt:lpwstr>
  </property>
  <property fmtid="{D5CDD505-2E9C-101B-9397-08002B2CF9AE}" pid="21" name="Owner">
    <vt:lpwstr>Henry Pozzetta</vt:lpwstr>
  </property>
  <property fmtid="{D5CDD505-2E9C-101B-9397-08002B2CF9AE}" pid="22" name="HPGM File Type">
    <vt:lpwstr>1</vt:lpwstr>
  </property>
  <property fmtid="{D5CDD505-2E9C-101B-9397-08002B2CF9AE}" pid="23" name="FileType">
    <vt:lpwstr>Template</vt:lpwstr>
  </property>
  <property fmtid="{D5CDD505-2E9C-101B-9397-08002B2CF9AE}" pid="24" name="Version0">
    <vt:lpwstr>9</vt:lpwstr>
  </property>
  <property fmtid="{D5CDD505-2E9C-101B-9397-08002B2CF9AE}" pid="25" name="Knowledge Area">
    <vt:lpwstr>Scope</vt:lpwstr>
  </property>
  <property fmtid="{D5CDD505-2E9C-101B-9397-08002B2CF9AE}" pid="26" name="Status0">
    <vt:lpwstr>Live</vt:lpwstr>
  </property>
  <property fmtid="{D5CDD505-2E9C-101B-9397-08002B2CF9AE}" pid="27" name="Status">
    <vt:lpwstr>Ra</vt:lpwstr>
  </property>
  <property fmtid="{D5CDD505-2E9C-101B-9397-08002B2CF9AE}" pid="28" name="Roadmap Stage">
    <vt:lpwstr>DS</vt:lpwstr>
  </property>
  <property fmtid="{D5CDD505-2E9C-101B-9397-08002B2CF9AE}" pid="29" name="Responsibility Area">
    <vt:lpwstr>Solution Definition</vt:lpwstr>
  </property>
  <property fmtid="{D5CDD505-2E9C-101B-9397-08002B2CF9AE}" pid="30" name="My_Default_Paper_Size">
    <vt:lpwstr>A4</vt:lpwstr>
  </property>
  <property fmtid="{D5CDD505-2E9C-101B-9397-08002B2CF9AE}" pid="31" name="Use_Doc_Paper_Size">
    <vt:lpwstr>No</vt:lpwstr>
  </property>
  <property fmtid="{D5CDD505-2E9C-101B-9397-08002B2CF9AE}" pid="32" name="ToggleDesignation">
    <vt:lpwstr>HP Restricted</vt:lpwstr>
  </property>
  <property fmtid="{D5CDD505-2E9C-101B-9397-08002B2CF9AE}" pid="33" name="ContentTypeId">
    <vt:lpwstr>0x010100670CE5F343626447B7F2EF80A5F74E93</vt:lpwstr>
  </property>
  <property fmtid="{D5CDD505-2E9C-101B-9397-08002B2CF9AE}" pid="34" name="_dlc_DocIdItemGuid">
    <vt:lpwstr>245456f8-9a57-46c0-9395-ec720200fab5</vt:lpwstr>
  </property>
  <property fmtid="{D5CDD505-2E9C-101B-9397-08002B2CF9AE}" pid="35" name="_DocHome">
    <vt:i4>1497690661</vt:i4>
  </property>
  <property fmtid="{D5CDD505-2E9C-101B-9397-08002B2CF9AE}" pid="36" name="MediaServiceImageTags">
    <vt:lpwstr/>
  </property>
</Properties>
</file>